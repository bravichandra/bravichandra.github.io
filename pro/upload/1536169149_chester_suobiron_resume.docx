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CF1A49" w:rsidTr="0006798E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52EBF" w:rsidP="00913946">
            <w:pPr>
              <w:pStyle w:val="Title"/>
            </w:pPr>
            <w:r>
              <w:t>chester c. suobiron</w:t>
            </w:r>
          </w:p>
          <w:p w:rsidR="004648BF" w:rsidRDefault="004648BF" w:rsidP="00077201">
            <w:pPr>
              <w:pStyle w:val="ContactInfoEmphasis"/>
              <w:contextualSpacing w:val="0"/>
            </w:pPr>
            <w:proofErr w:type="spellStart"/>
            <w:r w:rsidRPr="004648BF">
              <w:rPr>
                <w:rFonts w:ascii="Century Gothic" w:hAnsi="Century Gothic" w:cs="Century Gothic"/>
                <w:sz w:val="18"/>
                <w:szCs w:val="18"/>
              </w:rPr>
              <w:t>Sackett</w:t>
            </w:r>
            <w:proofErr w:type="spellEnd"/>
            <w:r w:rsidRPr="004648BF">
              <w:rPr>
                <w:rFonts w:ascii="Century Gothic" w:hAnsi="Century Gothic" w:cs="Century Gothic"/>
                <w:sz w:val="18"/>
                <w:szCs w:val="18"/>
              </w:rPr>
              <w:t xml:space="preserve"> Ave, </w:t>
            </w:r>
            <w:proofErr w:type="spellStart"/>
            <w:r w:rsidRPr="004648BF">
              <w:rPr>
                <w:rFonts w:ascii="Century Gothic" w:hAnsi="Century Gothic" w:cs="Century Gothic"/>
                <w:sz w:val="18"/>
                <w:szCs w:val="18"/>
              </w:rPr>
              <w:t>Sutliff</w:t>
            </w:r>
            <w:proofErr w:type="spellEnd"/>
            <w:r w:rsidRPr="004648BF">
              <w:rPr>
                <w:rFonts w:ascii="Century Gothic" w:hAnsi="Century Gothic" w:cs="Century Gothic"/>
                <w:sz w:val="18"/>
                <w:szCs w:val="18"/>
              </w:rPr>
              <w:t xml:space="preserve"> 1</w:t>
            </w:r>
            <w:r w:rsidR="005E0B84">
              <w:rPr>
                <w:rFonts w:ascii="Century Gothic" w:hAnsi="Century Gothic"/>
                <w:sz w:val="18"/>
                <w:szCs w:val="16"/>
              </w:rPr>
              <w:t>Akron, OH</w:t>
            </w:r>
            <w:r w:rsidR="00613AEE">
              <w:rPr>
                <w:rFonts w:ascii="Century Gothic" w:hAnsi="Century Gothic"/>
                <w:sz w:val="18"/>
                <w:szCs w:val="16"/>
              </w:rPr>
              <w:t xml:space="preserve"> </w:t>
            </w:r>
            <w:r w:rsidR="005E0B84" w:rsidRPr="005E0B84">
              <w:rPr>
                <w:rFonts w:ascii="Verdana" w:hAnsi="Verdana"/>
                <w:b w:val="0"/>
                <w:bCs/>
                <w:sz w:val="20"/>
                <w:szCs w:val="42"/>
                <w:shd w:val="clear" w:color="auto" w:fill="FFFFFF"/>
              </w:rPr>
              <w:t>44313</w:t>
            </w:r>
            <w:r w:rsidR="00613AEE">
              <w:rPr>
                <w:rFonts w:ascii="Century Gothic" w:hAnsi="Century Gothic"/>
                <w:sz w:val="18"/>
                <w:szCs w:val="16"/>
              </w:rPr>
              <w:t xml:space="preserve"> </w:t>
            </w:r>
            <w:hyperlink r:id="rId7" w:history="1">
              <w:r w:rsidR="004A5CFA" w:rsidRPr="002719B4">
                <w:rPr>
                  <w:rStyle w:val="Hyperlink"/>
                </w:rPr>
                <w:t>chestercs22@gmail.com</w:t>
              </w:r>
            </w:hyperlink>
          </w:p>
          <w:p w:rsidR="00692703" w:rsidRDefault="004648BF" w:rsidP="00077201">
            <w:pPr>
              <w:pStyle w:val="ContactInfoEmphasis"/>
              <w:contextualSpacing w:val="0"/>
            </w:pPr>
            <w:r>
              <w:rPr>
                <w:rFonts w:ascii="Century Gothic" w:hAnsi="Century Gothic" w:cs="Century Gothic"/>
                <w:color w:val="595959"/>
                <w:sz w:val="18"/>
                <w:szCs w:val="18"/>
              </w:rPr>
              <w:t xml:space="preserve">(Skype I.D) </w:t>
            </w:r>
            <w:r>
              <w:rPr>
                <w:rFonts w:ascii="Segoe Print" w:hAnsi="Segoe Print" w:cs="Segoe Print"/>
              </w:rPr>
              <w:t>live:chestersuobiron21</w:t>
            </w:r>
            <w:r w:rsidR="00071A98">
              <w:t xml:space="preserve"> </w:t>
            </w:r>
          </w:p>
          <w:p w:rsidR="004648BF" w:rsidRPr="00CF1A49" w:rsidRDefault="004648BF" w:rsidP="00077201">
            <w:pPr>
              <w:pStyle w:val="ContactInfoEmphasis"/>
              <w:contextualSpacing w:val="0"/>
            </w:pPr>
            <w:r>
              <w:rPr>
                <w:rFonts w:ascii="Century Gothic" w:hAnsi="Century Gothic" w:cs="Century Gothic"/>
                <w:color w:val="595959"/>
                <w:sz w:val="18"/>
                <w:szCs w:val="18"/>
              </w:rPr>
              <w:t>Contact no.3302940147</w:t>
            </w:r>
          </w:p>
        </w:tc>
      </w:tr>
      <w:tr w:rsidR="009571D8" w:rsidRPr="00CF1A49" w:rsidTr="000C22E5">
        <w:trPr>
          <w:trHeight w:val="2092"/>
        </w:trPr>
        <w:tc>
          <w:tcPr>
            <w:tcW w:w="9360" w:type="dxa"/>
            <w:tcMar>
              <w:top w:w="432" w:type="dxa"/>
            </w:tcMar>
          </w:tcPr>
          <w:p w:rsidR="0001315F" w:rsidRDefault="0001315F" w:rsidP="0001315F">
            <w:pPr>
              <w:pStyle w:val="Title"/>
            </w:pPr>
            <w:r>
              <w:t>objective</w:t>
            </w:r>
          </w:p>
          <w:p w:rsidR="001755A8" w:rsidRDefault="0001315F" w:rsidP="00913946">
            <w:pPr>
              <w:contextualSpacing w:val="0"/>
              <w:rPr>
                <w:rFonts w:ascii="Latosans-serif" w:hAnsi="Latosans-serif"/>
                <w:color w:val="666666"/>
              </w:rPr>
            </w:pPr>
            <w:r>
              <w:rPr>
                <w:rFonts w:ascii="Latosans-serif" w:hAnsi="Latosans-serif"/>
                <w:color w:val="666666"/>
              </w:rPr>
              <w:t xml:space="preserve">Experienced and skilled professional seeking a challenging, responsible and </w:t>
            </w:r>
            <w:r w:rsidR="00613AEE">
              <w:rPr>
                <w:rFonts w:ascii="Latosans-serif" w:hAnsi="Latosans-serif"/>
                <w:color w:val="666666"/>
              </w:rPr>
              <w:t>long-term</w:t>
            </w:r>
            <w:r>
              <w:rPr>
                <w:rFonts w:ascii="Latosans-serif" w:hAnsi="Latosans-serif"/>
                <w:color w:val="666666"/>
              </w:rPr>
              <w:t xml:space="preserve"> position where my Sales, Marketing</w:t>
            </w:r>
            <w:r w:rsidR="0061401E">
              <w:rPr>
                <w:rFonts w:ascii="Latosans-serif" w:hAnsi="Latosans-serif"/>
                <w:color w:val="666666"/>
              </w:rPr>
              <w:t>,</w:t>
            </w:r>
            <w:r>
              <w:rPr>
                <w:rFonts w:ascii="Latosans-serif" w:hAnsi="Latosans-serif"/>
                <w:color w:val="666666"/>
              </w:rPr>
              <w:t xml:space="preserve"> Communication skills</w:t>
            </w:r>
            <w:r w:rsidR="004648BF">
              <w:rPr>
                <w:rFonts w:ascii="Latosans-serif" w:hAnsi="Latosans-serif"/>
                <w:color w:val="666666"/>
              </w:rPr>
              <w:t>, and Appointment setting experience</w:t>
            </w:r>
            <w:r>
              <w:rPr>
                <w:rFonts w:ascii="Latosans-serif" w:hAnsi="Latosans-serif"/>
                <w:color w:val="666666"/>
              </w:rPr>
              <w:t xml:space="preserve"> will be fully utilized</w:t>
            </w:r>
            <w:r w:rsidR="0061401E">
              <w:rPr>
                <w:rFonts w:ascii="Latosans-serif" w:hAnsi="Latosans-serif"/>
                <w:color w:val="666666"/>
              </w:rPr>
              <w:t xml:space="preserve"> and improved.</w:t>
            </w:r>
          </w:p>
          <w:p w:rsidR="000C22E5" w:rsidRDefault="000C22E5" w:rsidP="00913946">
            <w:pPr>
              <w:contextualSpacing w:val="0"/>
            </w:pPr>
          </w:p>
          <w:p w:rsidR="000C22E5" w:rsidRDefault="000C22E5" w:rsidP="00913946">
            <w:pPr>
              <w:contextualSpacing w:val="0"/>
            </w:pPr>
          </w:p>
          <w:p w:rsidR="000C22E5" w:rsidRDefault="000C22E5" w:rsidP="000C22E5">
            <w:pPr>
              <w:pStyle w:val="Title"/>
            </w:pPr>
            <w:r>
              <w:t>personal data</w:t>
            </w:r>
          </w:p>
          <w:p w:rsidR="000C22E5" w:rsidRDefault="000C22E5" w:rsidP="000C22E5">
            <w:r>
              <w:t>Age                                                                                                   27 years old</w:t>
            </w:r>
          </w:p>
          <w:p w:rsidR="000C22E5" w:rsidRDefault="000C22E5" w:rsidP="000C22E5">
            <w:r>
              <w:t>Sex                                                                                                    Male</w:t>
            </w:r>
          </w:p>
          <w:p w:rsidR="000C22E5" w:rsidRDefault="000C22E5" w:rsidP="000C22E5">
            <w:r>
              <w:t>Date of Birth                                                                                   December 22, 1990</w:t>
            </w:r>
          </w:p>
          <w:p w:rsidR="000C22E5" w:rsidRDefault="000C22E5" w:rsidP="000C22E5">
            <w:r>
              <w:t>Civil status                                                                                       Single</w:t>
            </w:r>
          </w:p>
          <w:p w:rsidR="000C22E5" w:rsidRDefault="000C22E5" w:rsidP="000C22E5">
            <w:r>
              <w:t>Nationality                                                                                      Filipino citizen</w:t>
            </w:r>
          </w:p>
          <w:p w:rsidR="000C22E5" w:rsidRDefault="000C22E5" w:rsidP="000C22E5">
            <w:r>
              <w:t xml:space="preserve">Height and Weight                                                    </w:t>
            </w:r>
            <w:r w:rsidR="00077201">
              <w:t xml:space="preserve">                    5’8 ft. / 72</w:t>
            </w:r>
            <w:r w:rsidR="004648BF">
              <w:t xml:space="preserve"> kg</w:t>
            </w:r>
            <w:r>
              <w:t>.</w:t>
            </w:r>
          </w:p>
          <w:p w:rsidR="000C22E5" w:rsidRDefault="000C22E5" w:rsidP="000C22E5">
            <w:r>
              <w:t xml:space="preserve">Name of Father                                                                             Noel S. </w:t>
            </w:r>
            <w:proofErr w:type="spellStart"/>
            <w:r>
              <w:t>Suobiron</w:t>
            </w:r>
            <w:proofErr w:type="spellEnd"/>
          </w:p>
          <w:p w:rsidR="000C22E5" w:rsidRPr="00CF1A49" w:rsidRDefault="000C22E5" w:rsidP="000C22E5">
            <w:r>
              <w:t xml:space="preserve">Name of Mother                                                                           Celina C. </w:t>
            </w:r>
            <w:proofErr w:type="spellStart"/>
            <w:r>
              <w:t>Suobiron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807"/>
        <w:tblW w:w="4757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453"/>
      </w:tblGrid>
      <w:tr w:rsidR="0006798E" w:rsidRPr="00CF1A49" w:rsidTr="0006798E">
        <w:trPr>
          <w:trHeight w:val="2761"/>
        </w:trPr>
        <w:tc>
          <w:tcPr>
            <w:tcW w:w="8883" w:type="dxa"/>
          </w:tcPr>
          <w:p w:rsidR="00426A4D" w:rsidRPr="00426A4D" w:rsidRDefault="00426A4D" w:rsidP="008B6F39">
            <w:pPr>
              <w:pStyle w:val="Title"/>
            </w:pPr>
            <w:r w:rsidRPr="00426A4D">
              <w:t>E</w:t>
            </w:r>
            <w:r>
              <w:t>xperience</w:t>
            </w:r>
          </w:p>
          <w:p w:rsidR="00426A4D" w:rsidRDefault="00426A4D" w:rsidP="0006798E">
            <w:pPr>
              <w:pStyle w:val="Heading3"/>
              <w:contextualSpacing w:val="0"/>
              <w:outlineLvl w:val="2"/>
            </w:pPr>
          </w:p>
          <w:p w:rsidR="0006798E" w:rsidRPr="00CF1A49" w:rsidRDefault="0006798E" w:rsidP="0006798E">
            <w:pPr>
              <w:pStyle w:val="Heading3"/>
              <w:contextualSpacing w:val="0"/>
              <w:outlineLvl w:val="2"/>
            </w:pPr>
            <w:r>
              <w:t>june 2012</w:t>
            </w:r>
            <w:r w:rsidRPr="00CF1A49">
              <w:t xml:space="preserve"> – </w:t>
            </w:r>
            <w:r>
              <w:t>march 2013</w:t>
            </w:r>
          </w:p>
          <w:p w:rsidR="00426A4D" w:rsidRDefault="0006798E" w:rsidP="0006798E">
            <w:pPr>
              <w:pStyle w:val="Heading2"/>
              <w:contextualSpacing w:val="0"/>
              <w:outlineLvl w:val="1"/>
            </w:pPr>
            <w:r w:rsidRPr="0006798E">
              <w:t>Distributor/Team leader/ Top sales performer</w:t>
            </w:r>
            <w:r w:rsidRPr="00CF1A49">
              <w:t xml:space="preserve">, </w:t>
            </w:r>
          </w:p>
          <w:p w:rsidR="0006798E" w:rsidRPr="00CF1A49" w:rsidRDefault="0006798E" w:rsidP="0006798E">
            <w:pPr>
              <w:pStyle w:val="Heading2"/>
              <w:contextualSpacing w:val="0"/>
              <w:outlineLvl w:val="1"/>
            </w:pPr>
            <w:r w:rsidRPr="00426A4D">
              <w:rPr>
                <w:b w:val="0"/>
              </w:rPr>
              <w:t>MIYO (make it your own) Inc.</w:t>
            </w:r>
          </w:p>
          <w:p w:rsidR="009F4CBA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Advertise products online/offline</w:t>
            </w:r>
            <w:r w:rsidR="009F4CBA">
              <w:rPr>
                <w:rFonts w:ascii="Latosans-serif" w:hAnsi="Latosans-serif"/>
                <w:color w:val="666666"/>
              </w:rPr>
              <w:t>/cold calling</w:t>
            </w:r>
          </w:p>
          <w:p w:rsidR="009F4CBA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sell products</w:t>
            </w:r>
          </w:p>
          <w:p w:rsidR="003B1459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engage and recruit 5 to 10 leads every day</w:t>
            </w:r>
          </w:p>
          <w:p w:rsidR="003B1459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present products and company marketing plan with an audience of 20 to 50 prospects (hotel presentation) twice a month</w:t>
            </w:r>
          </w:p>
          <w:p w:rsidR="003B1459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Build an organization compose of 200+ distributor</w:t>
            </w:r>
          </w:p>
          <w:p w:rsidR="003B1459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became one of the young leaders of the organization</w:t>
            </w:r>
          </w:p>
          <w:p w:rsidR="003B1459" w:rsidRDefault="0006798E" w:rsidP="003B1459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enhance social communication skills</w:t>
            </w:r>
            <w:r w:rsidR="003B1459">
              <w:rPr>
                <w:rFonts w:ascii="Latosans-serif" w:hAnsi="Latosans-serif"/>
                <w:color w:val="666666"/>
              </w:rPr>
              <w:t xml:space="preserve"> and </w:t>
            </w:r>
            <w:r w:rsidRPr="003B1459">
              <w:rPr>
                <w:rFonts w:ascii="Latosans-serif" w:hAnsi="Latosans-serif"/>
                <w:color w:val="666666"/>
              </w:rPr>
              <w:t>leadership</w:t>
            </w:r>
          </w:p>
          <w:p w:rsidR="003B1459" w:rsidRDefault="0006798E" w:rsidP="003B1459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3B1459">
              <w:rPr>
                <w:rFonts w:ascii="Latosans-serif" w:hAnsi="Latosans-serif"/>
                <w:color w:val="666666"/>
              </w:rPr>
              <w:t>how to close</w:t>
            </w:r>
          </w:p>
          <w:p w:rsidR="003B1459" w:rsidRDefault="0006798E" w:rsidP="003B1459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3B1459">
              <w:rPr>
                <w:rFonts w:ascii="Latosans-serif" w:hAnsi="Latosans-serif"/>
                <w:color w:val="666666"/>
              </w:rPr>
              <w:t>how to present</w:t>
            </w:r>
          </w:p>
          <w:p w:rsidR="007D54C4" w:rsidRPr="007D54C4" w:rsidRDefault="0006798E" w:rsidP="007D54C4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3B1459">
              <w:rPr>
                <w:rFonts w:ascii="Latosans-serif" w:hAnsi="Latosans-serif"/>
                <w:color w:val="666666"/>
              </w:rPr>
              <w:t>public speaking</w:t>
            </w:r>
            <w:r w:rsidR="007D54C4">
              <w:rPr>
                <w:rFonts w:ascii="Latosans-serif" w:hAnsi="Latosans-serif"/>
                <w:color w:val="666666"/>
              </w:rPr>
              <w:t xml:space="preserve"> and </w:t>
            </w:r>
            <w:proofErr w:type="spellStart"/>
            <w:r w:rsidR="007D54C4">
              <w:rPr>
                <w:rFonts w:ascii="Latosans-serif" w:hAnsi="Latosans-serif"/>
                <w:color w:val="666666"/>
              </w:rPr>
              <w:t>Facebook</w:t>
            </w:r>
            <w:proofErr w:type="spellEnd"/>
            <w:r w:rsidR="007D54C4">
              <w:rPr>
                <w:rFonts w:ascii="Latosans-serif" w:hAnsi="Latosans-serif"/>
                <w:color w:val="666666"/>
              </w:rPr>
              <w:t xml:space="preserve"> marketing</w:t>
            </w:r>
          </w:p>
        </w:tc>
      </w:tr>
      <w:tr w:rsidR="0006798E" w:rsidRPr="00B1222A" w:rsidTr="0006798E">
        <w:trPr>
          <w:trHeight w:val="1227"/>
        </w:trPr>
        <w:tc>
          <w:tcPr>
            <w:tcW w:w="8883" w:type="dxa"/>
            <w:tcMar>
              <w:top w:w="216" w:type="dxa"/>
            </w:tcMar>
          </w:tcPr>
          <w:p w:rsidR="0006798E" w:rsidRPr="00835BD1" w:rsidRDefault="0006798E" w:rsidP="0006798E">
            <w:pPr>
              <w:pStyle w:val="Heading3"/>
              <w:contextualSpacing w:val="0"/>
              <w:outlineLvl w:val="2"/>
            </w:pPr>
            <w:r w:rsidRPr="00835BD1">
              <w:lastRenderedPageBreak/>
              <w:t>july 2013 – may 2015</w:t>
            </w:r>
          </w:p>
          <w:p w:rsidR="00835BD1" w:rsidRDefault="0006798E" w:rsidP="0006798E">
            <w:pPr>
              <w:rPr>
                <w:b/>
                <w:color w:val="1D824C" w:themeColor="accent1"/>
              </w:rPr>
            </w:pPr>
            <w:r w:rsidRPr="00835BD1">
              <w:rPr>
                <w:rFonts w:cstheme="minorHAnsi"/>
                <w:b/>
                <w:color w:val="1D824C" w:themeColor="accent1"/>
                <w:sz w:val="28"/>
              </w:rPr>
              <w:t>T</w:t>
            </w:r>
            <w:r w:rsidR="00835BD1">
              <w:rPr>
                <w:rFonts w:cstheme="minorHAnsi"/>
                <w:b/>
                <w:color w:val="1D824C" w:themeColor="accent1"/>
                <w:sz w:val="28"/>
              </w:rPr>
              <w:t>ELEMARKETER INBOUND</w:t>
            </w:r>
            <w:r w:rsidRPr="00835BD1">
              <w:rPr>
                <w:rFonts w:cstheme="minorHAnsi"/>
                <w:b/>
                <w:color w:val="1D824C" w:themeColor="accent1"/>
                <w:sz w:val="28"/>
              </w:rPr>
              <w:t>/</w:t>
            </w:r>
            <w:r w:rsidR="00835BD1">
              <w:rPr>
                <w:rFonts w:cstheme="minorHAnsi"/>
                <w:b/>
                <w:color w:val="1D824C" w:themeColor="accent1"/>
                <w:sz w:val="28"/>
              </w:rPr>
              <w:t>OUTBOUND CUSTOMER SERVICE REPRESENTATIVE</w:t>
            </w:r>
            <w:r w:rsidRPr="00835BD1">
              <w:rPr>
                <w:b/>
                <w:color w:val="1D824C" w:themeColor="accent1"/>
              </w:rPr>
              <w:t xml:space="preserve"> </w:t>
            </w:r>
          </w:p>
          <w:p w:rsidR="00426A4D" w:rsidRPr="00835BD1" w:rsidRDefault="0006798E" w:rsidP="0006798E">
            <w:pPr>
              <w:rPr>
                <w:rStyle w:val="SubtleReference"/>
                <w:rFonts w:eastAsiaTheme="majorEastAsia" w:cstheme="minorHAnsi"/>
                <w:b w:val="0"/>
                <w:caps/>
                <w:color w:val="1D824C" w:themeColor="accent1"/>
                <w:sz w:val="26"/>
                <w:szCs w:val="26"/>
              </w:rPr>
            </w:pPr>
            <w:r w:rsidRPr="00835BD1">
              <w:rPr>
                <w:rStyle w:val="SubtleReference"/>
                <w:rFonts w:eastAsiaTheme="majorEastAsia" w:cstheme="minorHAnsi"/>
                <w:b w:val="0"/>
                <w:caps/>
                <w:color w:val="1D824C" w:themeColor="accent1"/>
                <w:sz w:val="26"/>
                <w:szCs w:val="26"/>
              </w:rPr>
              <w:t>Avatar Technologies Inc.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Engage 50 to 100 Leads every working day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follow up customer calls where necessary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answer calls and respond to emails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handle customer inquiries both telepathically and by email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manage and resolve customer complaints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provide customers with product and service information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enter new customer information into the system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process orders, forms and applications, and document all call information according to standard operating procedures</w:t>
            </w:r>
          </w:p>
          <w:p w:rsidR="0006798E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Enhance verbal communication, written communication, and learned to be a detail-oriented worker</w:t>
            </w:r>
          </w:p>
          <w:p w:rsidR="00426A4D" w:rsidRPr="00835BD1" w:rsidRDefault="00426A4D" w:rsidP="0006798E"/>
          <w:p w:rsidR="00426A4D" w:rsidRPr="00835BD1" w:rsidRDefault="00426A4D" w:rsidP="00426A4D">
            <w:pPr>
              <w:pStyle w:val="Heading3"/>
              <w:contextualSpacing w:val="0"/>
              <w:outlineLvl w:val="2"/>
            </w:pPr>
            <w:r w:rsidRPr="00835BD1">
              <w:t>june 2015 – april 2016</w:t>
            </w:r>
          </w:p>
          <w:p w:rsidR="00426A4D" w:rsidRPr="00835BD1" w:rsidRDefault="00426A4D" w:rsidP="00426A4D">
            <w:pPr>
              <w:pStyle w:val="Heading3"/>
              <w:contextualSpacing w:val="0"/>
              <w:outlineLvl w:val="2"/>
              <w:rPr>
                <w:rFonts w:cstheme="minorHAnsi"/>
                <w:color w:val="1D824C" w:themeColor="accent1"/>
                <w:sz w:val="28"/>
              </w:rPr>
            </w:pPr>
            <w:r w:rsidRPr="00835BD1">
              <w:rPr>
                <w:rFonts w:cstheme="minorHAnsi"/>
                <w:color w:val="1D824C" w:themeColor="accent1"/>
                <w:sz w:val="28"/>
              </w:rPr>
              <w:t xml:space="preserve">Branch Manager, </w:t>
            </w:r>
          </w:p>
          <w:p w:rsidR="00426A4D" w:rsidRPr="00835BD1" w:rsidRDefault="00426A4D" w:rsidP="00426A4D">
            <w:pPr>
              <w:pStyle w:val="Heading3"/>
              <w:contextualSpacing w:val="0"/>
              <w:outlineLvl w:val="2"/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</w:pPr>
            <w:r w:rsidRPr="00835BD1"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  <w:t>Vantage International Inc.</w:t>
            </w:r>
          </w:p>
          <w:p w:rsidR="003B1459" w:rsidRPr="00B1222A" w:rsidRDefault="003B1459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S</w:t>
            </w:r>
            <w:r w:rsidR="00426A4D" w:rsidRPr="00B1222A">
              <w:rPr>
                <w:rFonts w:ascii="Latosans-serif" w:hAnsi="Latosans-serif"/>
                <w:color w:val="808080" w:themeColor="background1" w:themeShade="80"/>
              </w:rPr>
              <w:t>ervice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human resources, administration and sales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Develop forecasts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financial objectives and business plans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Meet goals and weekly task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Manage budget and allocate funds appropriately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Bring out the best of branch’s personnel by providing training</w:t>
            </w:r>
          </w:p>
          <w:p w:rsidR="003B1459" w:rsidRPr="00B1222A" w:rsidRDefault="003B1459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C</w:t>
            </w:r>
            <w:r w:rsidR="00426A4D" w:rsidRPr="00B1222A">
              <w:rPr>
                <w:rFonts w:ascii="Latosans-serif" w:hAnsi="Latosans-serif"/>
                <w:color w:val="808080" w:themeColor="background1" w:themeShade="80"/>
              </w:rPr>
              <w:t>oaching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development and motivation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Locate areas of improvement and propose corrective actions that meet challenges and leverage growth opportunities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Address customer and employee satisfaction issues promptly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Network to improve the presence and reputation of the branch and company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 xml:space="preserve"> stay abreast of competing markets and provide reports on market movement and penetration</w:t>
            </w:r>
          </w:p>
          <w:p w:rsidR="00426A4D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enhance management and marketing skills,  </w:t>
            </w:r>
          </w:p>
          <w:p w:rsidR="00426A4D" w:rsidRPr="00B1222A" w:rsidRDefault="00426A4D" w:rsidP="00426A4D">
            <w:pPr>
              <w:pStyle w:val="Heading3"/>
              <w:contextualSpacing w:val="0"/>
              <w:outlineLvl w:val="2"/>
              <w:rPr>
                <w:color w:val="808080" w:themeColor="background1" w:themeShade="80"/>
              </w:rPr>
            </w:pPr>
          </w:p>
          <w:p w:rsidR="007D54C4" w:rsidRPr="00B1222A" w:rsidRDefault="007D54C4" w:rsidP="00426A4D">
            <w:pPr>
              <w:pStyle w:val="Heading3"/>
              <w:contextualSpacing w:val="0"/>
              <w:outlineLvl w:val="2"/>
              <w:rPr>
                <w:color w:val="808080" w:themeColor="background1" w:themeShade="80"/>
              </w:rPr>
            </w:pPr>
          </w:p>
          <w:p w:rsidR="007D54C4" w:rsidRPr="00835BD1" w:rsidRDefault="007D54C4" w:rsidP="00426A4D">
            <w:pPr>
              <w:pStyle w:val="Heading3"/>
              <w:contextualSpacing w:val="0"/>
              <w:outlineLvl w:val="2"/>
            </w:pPr>
          </w:p>
          <w:p w:rsidR="00426A4D" w:rsidRPr="00835BD1" w:rsidRDefault="00BB6B0E" w:rsidP="00426A4D">
            <w:pPr>
              <w:pStyle w:val="Heading3"/>
              <w:contextualSpacing w:val="0"/>
              <w:outlineLvl w:val="2"/>
            </w:pPr>
            <w:r>
              <w:t>January 2017</w:t>
            </w:r>
            <w:r w:rsidR="00426A4D" w:rsidRPr="00835BD1">
              <w:t xml:space="preserve"> – october 2017</w:t>
            </w:r>
          </w:p>
          <w:p w:rsidR="00426A4D" w:rsidRPr="00835BD1" w:rsidRDefault="00426A4D" w:rsidP="00426A4D">
            <w:pPr>
              <w:pStyle w:val="Heading3"/>
              <w:contextualSpacing w:val="0"/>
              <w:outlineLvl w:val="2"/>
              <w:rPr>
                <w:rFonts w:cstheme="minorHAnsi"/>
                <w:color w:val="1D824C" w:themeColor="accent1"/>
                <w:sz w:val="28"/>
              </w:rPr>
            </w:pPr>
            <w:r w:rsidRPr="00835BD1">
              <w:rPr>
                <w:rFonts w:cstheme="minorHAnsi"/>
                <w:color w:val="1D824C" w:themeColor="accent1"/>
                <w:sz w:val="28"/>
              </w:rPr>
              <w:t>Virtual Assistant</w:t>
            </w:r>
          </w:p>
          <w:p w:rsidR="00426A4D" w:rsidRPr="00835BD1" w:rsidRDefault="00426A4D" w:rsidP="00426A4D">
            <w:pPr>
              <w:pStyle w:val="Heading3"/>
              <w:contextualSpacing w:val="0"/>
              <w:outlineLvl w:val="2"/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</w:pPr>
            <w:r w:rsidRPr="00835BD1"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  <w:t>individual</w:t>
            </w:r>
            <w:r w:rsidR="00835BD1"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  <w:t xml:space="preserve"> EMPLOYER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Answer calls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return emails, and similar tasks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provide various levels of customer service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Type documents, mail letters, and take notes</w:t>
            </w:r>
          </w:p>
          <w:p w:rsidR="003B1459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Manage blogs and social media accounts</w:t>
            </w:r>
          </w:p>
          <w:p w:rsidR="00EE2E32" w:rsidRPr="00B1222A" w:rsidRDefault="00EE2E3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>
              <w:rPr>
                <w:rFonts w:ascii="Latosans-serif" w:hAnsi="Latosans-serif"/>
                <w:color w:val="808080" w:themeColor="background1" w:themeShade="80"/>
              </w:rPr>
              <w:lastRenderedPageBreak/>
              <w:t>Appointment setting</w:t>
            </w:r>
          </w:p>
          <w:p w:rsidR="00426A4D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Handle scheduling and delegate daily tasks</w:t>
            </w:r>
          </w:p>
          <w:p w:rsidR="00F02E22" w:rsidRPr="00B1222A" w:rsidRDefault="00F02E22" w:rsidP="0006798E">
            <w:pPr>
              <w:rPr>
                <w:rFonts w:ascii="Latosans-serif" w:hAnsi="Latosans-serif"/>
                <w:color w:val="808080" w:themeColor="background1" w:themeShade="80"/>
              </w:rPr>
            </w:pPr>
          </w:p>
          <w:p w:rsidR="003B1459" w:rsidRPr="00835BD1" w:rsidRDefault="003B1459" w:rsidP="00F02E22">
            <w:pPr>
              <w:pStyle w:val="Heading3"/>
              <w:contextualSpacing w:val="0"/>
              <w:outlineLvl w:val="2"/>
            </w:pPr>
          </w:p>
          <w:p w:rsidR="00F02E22" w:rsidRPr="00835BD1" w:rsidRDefault="00BB6B0E" w:rsidP="00F02E22">
            <w:pPr>
              <w:pStyle w:val="Heading3"/>
              <w:contextualSpacing w:val="0"/>
              <w:outlineLvl w:val="2"/>
            </w:pPr>
            <w:r>
              <w:t>January 2017</w:t>
            </w:r>
            <w:r w:rsidR="00F02E22" w:rsidRPr="00835BD1">
              <w:t xml:space="preserve"> – </w:t>
            </w:r>
            <w:r w:rsidR="00467F02" w:rsidRPr="00835BD1">
              <w:t>march 2018</w:t>
            </w:r>
          </w:p>
          <w:p w:rsidR="00F02E22" w:rsidRPr="00835BD1" w:rsidRDefault="00F02E22" w:rsidP="00F02E22">
            <w:pPr>
              <w:pStyle w:val="Heading3"/>
              <w:contextualSpacing w:val="0"/>
              <w:outlineLvl w:val="2"/>
              <w:rPr>
                <w:rFonts w:cstheme="minorHAnsi"/>
                <w:color w:val="1D824C" w:themeColor="accent1"/>
                <w:sz w:val="28"/>
              </w:rPr>
            </w:pPr>
            <w:r w:rsidRPr="00835BD1">
              <w:rPr>
                <w:rFonts w:cstheme="minorHAnsi"/>
                <w:color w:val="1D824C" w:themeColor="accent1"/>
                <w:sz w:val="28"/>
              </w:rPr>
              <w:t xml:space="preserve">Loan </w:t>
            </w:r>
            <w:r w:rsidR="006625E3" w:rsidRPr="00835BD1">
              <w:rPr>
                <w:rFonts w:cstheme="minorHAnsi"/>
                <w:color w:val="1D824C" w:themeColor="accent1"/>
                <w:sz w:val="28"/>
              </w:rPr>
              <w:t>officer</w:t>
            </w:r>
          </w:p>
          <w:p w:rsidR="00F02E22" w:rsidRPr="00835BD1" w:rsidRDefault="00F02E22" w:rsidP="00F02E22">
            <w:pPr>
              <w:pStyle w:val="Heading3"/>
              <w:contextualSpacing w:val="0"/>
              <w:outlineLvl w:val="2"/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</w:pPr>
            <w:r w:rsidRPr="00835BD1"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  <w:t>The Funding Group, LLC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Evaluates loan applications and documentation by confirming credit worthiness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Improves loan applications and documentation by informing the applicant of additional requirements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Rejects loans by explaining deficiencies to applicants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Helps customers by answering questions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responding to requests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Maintains customer confidence by keeping loan information confidential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Approves loans by issuing checks or forwarding applications to loan committee, and Completes loan contracts by explaining provisions to applicant</w:t>
            </w:r>
          </w:p>
          <w:p w:rsidR="00F02E22" w:rsidRPr="00B1222A" w:rsidRDefault="0067173B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Obtaining</w:t>
            </w:r>
            <w:r w:rsidR="00F02E22" w:rsidRPr="00B1222A">
              <w:rPr>
                <w:rFonts w:ascii="Latosans-serif" w:hAnsi="Latosans-serif"/>
                <w:color w:val="808080" w:themeColor="background1" w:themeShade="80"/>
              </w:rPr>
              <w:t xml:space="preserve"> signatures and notarization's collecting fees.</w:t>
            </w:r>
          </w:p>
          <w:p w:rsidR="00467F02" w:rsidRPr="00B1222A" w:rsidRDefault="00467F02" w:rsidP="00467F02">
            <w:pPr>
              <w:pStyle w:val="ListParagraph"/>
              <w:rPr>
                <w:rFonts w:ascii="Latosans-serif" w:hAnsi="Latosans-serif"/>
                <w:color w:val="808080" w:themeColor="background1" w:themeShade="80"/>
              </w:rPr>
            </w:pPr>
          </w:p>
          <w:p w:rsidR="00467F02" w:rsidRPr="00B1222A" w:rsidRDefault="00467F02" w:rsidP="00467F02">
            <w:pPr>
              <w:pStyle w:val="ListParagraph"/>
              <w:rPr>
                <w:rFonts w:ascii="Latosans-serif" w:hAnsi="Latosans-serif"/>
                <w:color w:val="808080" w:themeColor="background1" w:themeShade="80"/>
              </w:rPr>
            </w:pPr>
          </w:p>
          <w:p w:rsidR="00F02E22" w:rsidRPr="00B1222A" w:rsidRDefault="00F02E22" w:rsidP="0006798E">
            <w:pPr>
              <w:rPr>
                <w:color w:val="808080" w:themeColor="background1" w:themeShade="80"/>
              </w:rPr>
            </w:pPr>
          </w:p>
          <w:p w:rsidR="00467F02" w:rsidRPr="00835BD1" w:rsidRDefault="00467F02" w:rsidP="00467F02">
            <w:pPr>
              <w:pStyle w:val="Heading3"/>
              <w:contextualSpacing w:val="0"/>
              <w:outlineLvl w:val="2"/>
            </w:pPr>
            <w:r w:rsidRPr="00835BD1">
              <w:t xml:space="preserve">march 2018 – </w:t>
            </w:r>
            <w:r w:rsidR="00500818" w:rsidRPr="00835BD1">
              <w:t>april 2018</w:t>
            </w:r>
          </w:p>
          <w:p w:rsidR="00467F02" w:rsidRPr="00835BD1" w:rsidRDefault="00467F02" w:rsidP="00467F02">
            <w:pPr>
              <w:pStyle w:val="Heading3"/>
              <w:contextualSpacing w:val="0"/>
              <w:outlineLvl w:val="2"/>
              <w:rPr>
                <w:rFonts w:cstheme="minorHAnsi"/>
                <w:color w:val="1D824C" w:themeColor="accent1"/>
                <w:sz w:val="28"/>
              </w:rPr>
            </w:pPr>
            <w:r w:rsidRPr="00835BD1">
              <w:rPr>
                <w:rFonts w:cstheme="minorHAnsi"/>
                <w:color w:val="1D824C" w:themeColor="accent1"/>
                <w:sz w:val="28"/>
              </w:rPr>
              <w:t>outbound call representative</w:t>
            </w:r>
            <w:r w:rsidR="003C47A3" w:rsidRPr="00835BD1">
              <w:rPr>
                <w:rFonts w:cstheme="minorHAnsi"/>
                <w:color w:val="1D824C" w:themeColor="accent1"/>
                <w:sz w:val="28"/>
              </w:rPr>
              <w:t>, lead generator</w:t>
            </w:r>
          </w:p>
          <w:p w:rsidR="00467F02" w:rsidRPr="00835BD1" w:rsidRDefault="00467F02" w:rsidP="00467F02">
            <w:pPr>
              <w:pStyle w:val="Heading3"/>
              <w:contextualSpacing w:val="0"/>
              <w:outlineLvl w:val="2"/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</w:pPr>
            <w:r w:rsidRPr="00835BD1"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  <w:t>Island virtual services</w:t>
            </w:r>
          </w:p>
          <w:p w:rsidR="00467F02" w:rsidRPr="00B1222A" w:rsidRDefault="00467F02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enter new customer information into system</w:t>
            </w:r>
          </w:p>
          <w:p w:rsidR="00467F02" w:rsidRPr="00B1222A" w:rsidRDefault="00467F02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follow up customer calls where necessary</w:t>
            </w:r>
          </w:p>
          <w:p w:rsidR="00467F02" w:rsidRPr="00B1222A" w:rsidRDefault="00467F02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document all call information according to standard operating procedures</w:t>
            </w:r>
          </w:p>
          <w:p w:rsidR="00F02E22" w:rsidRPr="00B1222A" w:rsidRDefault="00B1222A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Produce</w:t>
            </w:r>
            <w:r w:rsidR="00467F02"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 xml:space="preserve"> call reports</w:t>
            </w:r>
            <w:r w:rsidR="00467F02" w:rsidRPr="00B1222A">
              <w:rPr>
                <w:rFonts w:ascii="Latosans-serif" w:hAnsi="Latosans-serif"/>
                <w:color w:val="808080" w:themeColor="background1" w:themeShade="80"/>
              </w:rPr>
              <w:t>.</w:t>
            </w:r>
          </w:p>
          <w:p w:rsidR="00A702BB" w:rsidRPr="00B1222A" w:rsidRDefault="00A702BB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Use auto dialer application</w:t>
            </w:r>
          </w:p>
          <w:p w:rsidR="006F7B88" w:rsidRPr="00B1222A" w:rsidRDefault="006F7B88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Offer service and product</w:t>
            </w:r>
          </w:p>
          <w:p w:rsidR="003C47A3" w:rsidRPr="00B1222A" w:rsidRDefault="003C47A3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Helvetica" w:hAnsi="Helvetica" w:cs="Helvetica"/>
                <w:color w:val="808080" w:themeColor="background1" w:themeShade="80"/>
                <w:shd w:val="clear" w:color="auto" w:fill="FFFFFF"/>
              </w:rPr>
              <w:t xml:space="preserve">Call potential customers by following calling list provided </w:t>
            </w:r>
          </w:p>
          <w:p w:rsidR="003C47A3" w:rsidRPr="00B1222A" w:rsidRDefault="003C47A3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Helvetica" w:hAnsi="Helvetica" w:cs="Helvetica"/>
                <w:color w:val="808080" w:themeColor="background1" w:themeShade="80"/>
                <w:shd w:val="clear" w:color="auto" w:fill="FFFFFF"/>
              </w:rPr>
              <w:t>Greet customers as they pick up the phone and introduce yourself and the company</w:t>
            </w:r>
          </w:p>
          <w:p w:rsidR="003C47A3" w:rsidRPr="00B1222A" w:rsidRDefault="003C47A3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Helvetica" w:hAnsi="Helvetica" w:cs="Helvetica"/>
                <w:color w:val="808080" w:themeColor="background1" w:themeShade="80"/>
                <w:shd w:val="clear" w:color="auto" w:fill="FFFFFF"/>
              </w:rPr>
              <w:t>Answer any questions that the potential customer asks to the best of ability</w:t>
            </w:r>
          </w:p>
          <w:p w:rsidR="00752A3A" w:rsidRPr="00B1222A" w:rsidRDefault="00752A3A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Helvetica" w:hAnsi="Helvetica" w:cs="Helvetica"/>
                <w:color w:val="808080" w:themeColor="background1" w:themeShade="80"/>
                <w:shd w:val="clear" w:color="auto" w:fill="FFFFFF"/>
              </w:rPr>
              <w:t>Set appointments with potential customers at their convenience</w:t>
            </w:r>
          </w:p>
          <w:p w:rsidR="00426A4D" w:rsidRPr="00B1222A" w:rsidRDefault="00426A4D" w:rsidP="0006798E">
            <w:pPr>
              <w:rPr>
                <w:color w:val="808080" w:themeColor="background1" w:themeShade="80"/>
              </w:rPr>
            </w:pPr>
          </w:p>
          <w:p w:rsidR="00B1222A" w:rsidRPr="00B1222A" w:rsidRDefault="00B1222A" w:rsidP="00B1222A">
            <w:pPr>
              <w:pStyle w:val="Heading3"/>
              <w:contextualSpacing w:val="0"/>
              <w:outlineLvl w:val="2"/>
              <w:rPr>
                <w:color w:val="808080" w:themeColor="background1" w:themeShade="80"/>
              </w:rPr>
            </w:pPr>
          </w:p>
          <w:p w:rsidR="00B1222A" w:rsidRPr="00B1222A" w:rsidRDefault="00B1222A" w:rsidP="00B1222A">
            <w:pPr>
              <w:pStyle w:val="Heading3"/>
              <w:contextualSpacing w:val="0"/>
              <w:outlineLvl w:val="2"/>
              <w:rPr>
                <w:color w:val="808080" w:themeColor="background1" w:themeShade="80"/>
              </w:rPr>
            </w:pPr>
          </w:p>
          <w:p w:rsidR="00B1222A" w:rsidRPr="00835BD1" w:rsidRDefault="00185CC6" w:rsidP="00B1222A">
            <w:pPr>
              <w:pStyle w:val="Heading3"/>
              <w:contextualSpacing w:val="0"/>
              <w:outlineLvl w:val="2"/>
            </w:pPr>
            <w:r>
              <w:t>april 2018 – August</w:t>
            </w:r>
            <w:r w:rsidR="00E829BD">
              <w:t xml:space="preserve"> 2018</w:t>
            </w:r>
          </w:p>
          <w:p w:rsidR="00B1222A" w:rsidRPr="00835BD1" w:rsidRDefault="00B1222A" w:rsidP="00B1222A">
            <w:pPr>
              <w:pStyle w:val="Heading3"/>
              <w:contextualSpacing w:val="0"/>
              <w:outlineLvl w:val="2"/>
              <w:rPr>
                <w:rFonts w:cstheme="minorHAnsi"/>
                <w:color w:val="1D824C" w:themeColor="accent1"/>
                <w:sz w:val="28"/>
              </w:rPr>
            </w:pPr>
            <w:r w:rsidRPr="00835BD1">
              <w:rPr>
                <w:rFonts w:cstheme="minorHAnsi"/>
                <w:color w:val="1D824C" w:themeColor="accent1"/>
                <w:sz w:val="28"/>
              </w:rPr>
              <w:t>appointment setter, lead generator</w:t>
            </w:r>
          </w:p>
          <w:p w:rsidR="00B1222A" w:rsidRPr="00835BD1" w:rsidRDefault="00B1222A" w:rsidP="00B1222A">
            <w:pPr>
              <w:pStyle w:val="Heading3"/>
              <w:contextualSpacing w:val="0"/>
              <w:outlineLvl w:val="2"/>
              <w:rPr>
                <w:rFonts w:cstheme="minorHAnsi"/>
                <w:b w:val="0"/>
                <w:color w:val="1D824C" w:themeColor="accent1"/>
                <w:sz w:val="28"/>
              </w:rPr>
            </w:pPr>
            <w:r w:rsidRPr="00835BD1">
              <w:rPr>
                <w:rFonts w:cstheme="minorHAnsi"/>
                <w:b w:val="0"/>
                <w:color w:val="1D824C" w:themeColor="accent1"/>
                <w:sz w:val="28"/>
              </w:rPr>
              <w:t>individual employer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take information from supervisors regarding c</w:t>
            </w:r>
            <w:r w:rsidR="00835BD1" w:rsidRPr="00835BD1">
              <w:rPr>
                <w:rFonts w:ascii="Helvetica" w:hAnsi="Helvetica"/>
                <w:color w:val="808080" w:themeColor="background1" w:themeShade="80"/>
              </w:rPr>
              <w:t>old / warm calling techniques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call potential customers by following calling list provided by supervisors</w:t>
            </w:r>
            <w:r w:rsidR="00835BD1">
              <w:rPr>
                <w:rFonts w:ascii="Helvetica" w:hAnsi="Helvetica"/>
                <w:color w:val="808080" w:themeColor="background1" w:themeShade="80"/>
              </w:rPr>
              <w:t xml:space="preserve"> greet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customers as they pick up the phone and intro</w:t>
            </w:r>
            <w:r w:rsidR="00835BD1">
              <w:rPr>
                <w:rFonts w:ascii="Helvetica" w:hAnsi="Helvetica"/>
                <w:color w:val="808080" w:themeColor="background1" w:themeShade="80"/>
              </w:rPr>
              <w:t>duce yourself and the company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 xml:space="preserve">provide information regarding the </w:t>
            </w:r>
            <w:r w:rsidR="00835BD1">
              <w:rPr>
                <w:rFonts w:ascii="Helvetica" w:hAnsi="Helvetica"/>
                <w:color w:val="808080" w:themeColor="background1" w:themeShade="80"/>
              </w:rPr>
              <w:t>service or product in question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answer any questions that the potential custome</w:t>
            </w:r>
            <w:r w:rsidR="00835BD1">
              <w:rPr>
                <w:rFonts w:ascii="Helvetica" w:hAnsi="Helvetica"/>
                <w:color w:val="808080" w:themeColor="background1" w:themeShade="80"/>
              </w:rPr>
              <w:t>r asks to the best of ability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make sure that the potential customer is not interrupted during conversa</w:t>
            </w:r>
            <w:r w:rsidR="00835BD1">
              <w:rPr>
                <w:rFonts w:ascii="Helvetica" w:hAnsi="Helvetica"/>
                <w:color w:val="808080" w:themeColor="background1" w:themeShade="80"/>
              </w:rPr>
              <w:t>tion or questions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take information from potential customers regarding their specific product or service needs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lastRenderedPageBreak/>
              <w:t>Jot down all information on a piece of paper or directly on to the company database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>Ask potential customers of a particular time when they will be free to receive calls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>Set appointments with potential customers at their convenience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>Express gratitude to potential customers for their time</w:t>
            </w:r>
          </w:p>
          <w:p w:rsidR="00835BD1" w:rsidRP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>Assign a member of the sales force to each potential customer by providing briefs of conversation and customer needs</w:t>
            </w:r>
          </w:p>
          <w:p w:rsidR="00835BD1" w:rsidRP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 xml:space="preserve"> Ensure that sales force member follows up with potential customers</w:t>
            </w:r>
          </w:p>
          <w:p w:rsidR="00B1222A" w:rsidRP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>Document all calls made to potential customers</w:t>
            </w:r>
          </w:p>
        </w:tc>
      </w:tr>
    </w:tbl>
    <w:p w:rsidR="004E01EB" w:rsidRPr="00B1222A" w:rsidRDefault="004E01EB" w:rsidP="004E01EB">
      <w:pPr>
        <w:pStyle w:val="Heading1"/>
        <w:rPr>
          <w:color w:val="808080" w:themeColor="background1" w:themeShade="80"/>
        </w:rPr>
      </w:pPr>
      <w:bookmarkStart w:id="0" w:name="_GoBack"/>
      <w:bookmarkEnd w:id="0"/>
    </w:p>
    <w:p w:rsidR="00DA59AA" w:rsidRPr="007D54C4" w:rsidRDefault="007D54C4" w:rsidP="008B6F39">
      <w:pPr>
        <w:pStyle w:val="Heading1"/>
        <w:jc w:val="center"/>
        <w:rPr>
          <w:b w:val="0"/>
          <w:sz w:val="72"/>
          <w:szCs w:val="72"/>
        </w:rPr>
      </w:pPr>
      <w:r w:rsidRPr="007D54C4">
        <w:rPr>
          <w:b w:val="0"/>
          <w:sz w:val="72"/>
          <w:szCs w:val="72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F02E22" w:rsidP="001D0BF1">
            <w:pPr>
              <w:pStyle w:val="Heading3"/>
              <w:contextualSpacing w:val="0"/>
              <w:outlineLvl w:val="2"/>
            </w:pPr>
            <w:r>
              <w:t>march 2009</w:t>
            </w:r>
          </w:p>
          <w:p w:rsidR="001D0BF1" w:rsidRPr="00CF1A49" w:rsidRDefault="00F02E22" w:rsidP="001D0BF1">
            <w:pPr>
              <w:pStyle w:val="Heading2"/>
              <w:contextualSpacing w:val="0"/>
              <w:outlineLvl w:val="1"/>
            </w:pPr>
            <w:r>
              <w:t>highschool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colegio de san jose</w:t>
            </w:r>
          </w:p>
          <w:p w:rsidR="007538DC" w:rsidRPr="00CF1A49" w:rsidRDefault="007538DC" w:rsidP="007538DC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02E22" w:rsidP="00F61DF9">
            <w:pPr>
              <w:pStyle w:val="Heading3"/>
              <w:contextualSpacing w:val="0"/>
              <w:outlineLvl w:val="2"/>
            </w:pPr>
            <w:r>
              <w:t>march 2012</w:t>
            </w:r>
          </w:p>
          <w:p w:rsidR="00F61DF9" w:rsidRDefault="00F02E22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bachelor of science in hotel and restaurant management</w:t>
            </w:r>
            <w:r w:rsidR="0067173B" w:rsidRPr="00CF1A49">
              <w:t>,</w:t>
            </w:r>
            <w:r w:rsidR="0067173B">
              <w:rPr>
                <w:rStyle w:val="SubtleReference"/>
              </w:rPr>
              <w:t xml:space="preserve"> CENTRAL</w:t>
            </w:r>
            <w:r>
              <w:rPr>
                <w:rStyle w:val="SubtleReference"/>
              </w:rPr>
              <w:t xml:space="preserve"> philippines university</w:t>
            </w:r>
          </w:p>
          <w:p w:rsidR="006A4ADA" w:rsidRDefault="006A4ADA" w:rsidP="006A4ADA">
            <w:pPr>
              <w:pStyle w:val="Title"/>
            </w:pPr>
            <w:r>
              <w:t>ACHIEVEMENTS</w:t>
            </w:r>
          </w:p>
          <w:p w:rsidR="006A4ADA" w:rsidRDefault="005033FF" w:rsidP="005033FF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MIYO (MAKE IT YOUR OWN) YOUNG LEADERS AWARD</w:t>
            </w:r>
          </w:p>
          <w:p w:rsidR="005033FF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>TOP SALES PERFORMER IN WESTERN VISAYAS MIYO (MAKE IT YOUR OWN)</w:t>
            </w:r>
          </w:p>
          <w:p w:rsidR="005033FF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>TOP SALES PERFORMER IN THE MONTH OF NOVEMBER 2014 AVATAR TECHNOLOGIES</w:t>
            </w:r>
          </w:p>
          <w:p w:rsidR="005033FF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 xml:space="preserve">MADE WORTH 1MILLION PHILIPPINES PESOS </w:t>
            </w:r>
            <w:r w:rsidR="000D57E4">
              <w:t>(20,000$) SALES WITHIN 11</w:t>
            </w:r>
            <w:r>
              <w:t xml:space="preserve"> MONTHS VANTAGE INTERNATIONAL INC.</w:t>
            </w:r>
          </w:p>
          <w:p w:rsidR="005033FF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>CAR ACHIEVER VANTAGE INTERNATIONAL</w:t>
            </w:r>
          </w:p>
          <w:p w:rsidR="005033FF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>PUBLIC SPEAKER AND HEAD TRAINER OF VANTAGE INTERNATIONAL ILOILO BRANCH</w:t>
            </w:r>
          </w:p>
          <w:p w:rsidR="005033FF" w:rsidRPr="00CF1A49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>REPRESENTATIVE OF ILOILO BRANCH FOR LEADERSHIP TEAMBUILDING OF VANTAGE INTERNATIONAL INC.</w:t>
            </w:r>
          </w:p>
          <w:p w:rsidR="00F61DF9" w:rsidRDefault="00F61DF9" w:rsidP="00F61DF9"/>
        </w:tc>
      </w:tr>
    </w:tbl>
    <w:p w:rsidR="007D54C4" w:rsidRDefault="007D54C4" w:rsidP="007D54C4">
      <w:pPr>
        <w:pStyle w:val="Title"/>
      </w:pPr>
    </w:p>
    <w:sdt>
      <w:sdtPr>
        <w:alias w:val="Skills:"/>
        <w:tag w:val="Skills:"/>
        <w:id w:val="-1392877668"/>
        <w:placeholder>
          <w:docPart w:val="F4D9622A314F4FC181A3EFE382CE5080"/>
        </w:placeholder>
        <w:temporary/>
        <w:showingPlcHdr/>
      </w:sdtPr>
      <w:sdtContent>
        <w:p w:rsidR="00486277" w:rsidRPr="00CF1A49" w:rsidRDefault="00486277" w:rsidP="007D54C4">
          <w:pPr>
            <w:pStyle w:val="Title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F02E22" w:rsidRPr="00F02E22" w:rsidRDefault="007106D8" w:rsidP="00F02E22">
            <w:pPr>
              <w:pStyle w:val="ListBullet"/>
            </w:pPr>
            <w:r>
              <w:t>MS Office (Word, Excel, PowerPoint, Outlook)</w:t>
            </w:r>
          </w:p>
          <w:p w:rsidR="00F02E22" w:rsidRPr="00F02E22" w:rsidRDefault="00F02E22" w:rsidP="00F02E22">
            <w:pPr>
              <w:pStyle w:val="ListBullet"/>
            </w:pPr>
            <w:r w:rsidRPr="00F02E22">
              <w:t>How to close</w:t>
            </w:r>
          </w:p>
          <w:p w:rsidR="00F02E22" w:rsidRPr="00F02E22" w:rsidRDefault="00F02E22" w:rsidP="00F02E22">
            <w:pPr>
              <w:pStyle w:val="ListBullet"/>
            </w:pPr>
            <w:r w:rsidRPr="00F02E22">
              <w:t>Social communication</w:t>
            </w:r>
          </w:p>
          <w:p w:rsidR="00F02E22" w:rsidRDefault="00F02E22" w:rsidP="00F02E22">
            <w:pPr>
              <w:pStyle w:val="ListBullet"/>
            </w:pPr>
            <w:r w:rsidRPr="00F02E22">
              <w:t>Public speaking</w:t>
            </w:r>
          </w:p>
          <w:p w:rsidR="0061401E" w:rsidRDefault="00DC731B" w:rsidP="00F02E22">
            <w:pPr>
              <w:pStyle w:val="ListBullet"/>
            </w:pPr>
            <w:r>
              <w:t>Outbound call</w:t>
            </w:r>
          </w:p>
          <w:p w:rsidR="006A2B65" w:rsidRPr="00F02E22" w:rsidRDefault="006A2B65" w:rsidP="00F02E22">
            <w:pPr>
              <w:pStyle w:val="ListBullet"/>
            </w:pPr>
            <w:r>
              <w:t>Website making</w:t>
            </w:r>
          </w:p>
          <w:p w:rsidR="00F02E22" w:rsidRPr="00F02E22" w:rsidRDefault="00F02E22" w:rsidP="007106D8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F4E6D" w:rsidRPr="006E1507" w:rsidRDefault="001F4E6D" w:rsidP="001557E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:rsidR="001557E7" w:rsidRPr="00F02E22" w:rsidRDefault="001557E7" w:rsidP="001557E7">
            <w:pPr>
              <w:pStyle w:val="ListBullet"/>
            </w:pPr>
            <w:r w:rsidRPr="00F02E22">
              <w:t>Leadership</w:t>
            </w:r>
          </w:p>
          <w:p w:rsidR="001557E7" w:rsidRPr="00F02E22" w:rsidRDefault="001557E7" w:rsidP="001557E7">
            <w:pPr>
              <w:pStyle w:val="ListBullet"/>
            </w:pPr>
            <w:r w:rsidRPr="00F02E22">
              <w:t>Marketing</w:t>
            </w:r>
          </w:p>
          <w:p w:rsidR="001557E7" w:rsidRPr="00F02E22" w:rsidRDefault="00DC731B" w:rsidP="001557E7">
            <w:pPr>
              <w:pStyle w:val="ListBullet"/>
            </w:pPr>
            <w:r>
              <w:t>Management</w:t>
            </w:r>
          </w:p>
          <w:p w:rsidR="001557E7" w:rsidRPr="00F02E22" w:rsidRDefault="001557E7" w:rsidP="001557E7">
            <w:pPr>
              <w:pStyle w:val="ListBullet"/>
            </w:pPr>
            <w:r w:rsidRPr="00F02E22">
              <w:t>Inbound</w:t>
            </w:r>
            <w:r w:rsidR="00DC731B">
              <w:t xml:space="preserve"> call</w:t>
            </w:r>
          </w:p>
          <w:p w:rsidR="001557E7" w:rsidRPr="00F02E22" w:rsidRDefault="001557E7" w:rsidP="001557E7">
            <w:pPr>
              <w:pStyle w:val="ListBullet"/>
            </w:pPr>
            <w:r w:rsidRPr="00F02E22">
              <w:t>Sales Online/Offline</w:t>
            </w:r>
          </w:p>
          <w:p w:rsidR="001E3120" w:rsidRPr="006E1507" w:rsidRDefault="00DC731B" w:rsidP="00DC731B">
            <w:pPr>
              <w:pStyle w:val="ListBullet"/>
            </w:pPr>
            <w:r>
              <w:t>Appointment setting</w:t>
            </w:r>
          </w:p>
        </w:tc>
      </w:tr>
    </w:tbl>
    <w:p w:rsidR="00B51D1B" w:rsidRDefault="007D54C4" w:rsidP="007D54C4">
      <w:pPr>
        <w:pStyle w:val="Title"/>
      </w:pPr>
      <w:r>
        <w:lastRenderedPageBreak/>
        <w:t>REFERENCE</w:t>
      </w:r>
    </w:p>
    <w:p w:rsidR="007D54C4" w:rsidRDefault="007D54C4" w:rsidP="007D54C4">
      <w:r>
        <w:t>CHERYL D, APOSTOL</w:t>
      </w:r>
    </w:p>
    <w:p w:rsidR="007D54C4" w:rsidRDefault="007D54C4" w:rsidP="007D54C4">
      <w:r>
        <w:t>MIYO (MAKE IT YOUR OWN)</w:t>
      </w:r>
    </w:p>
    <w:p w:rsidR="007D54C4" w:rsidRDefault="007D54C4" w:rsidP="007D54C4">
      <w:r>
        <w:t>ILOILO BRANCH OWNER OF MIYO (MAKE IT YOUR OWN) INC.</w:t>
      </w:r>
    </w:p>
    <w:p w:rsidR="007D54C4" w:rsidRDefault="007D54C4" w:rsidP="007D54C4">
      <w:r>
        <w:t>09273195810</w:t>
      </w:r>
    </w:p>
    <w:p w:rsidR="007D54C4" w:rsidRDefault="007D54C4" w:rsidP="007D54C4"/>
    <w:p w:rsidR="007D54C4" w:rsidRDefault="007D54C4" w:rsidP="007D54C4">
      <w:r>
        <w:t>ROSEMARIE D. MONETA</w:t>
      </w:r>
    </w:p>
    <w:p w:rsidR="007D54C4" w:rsidRPr="007D54C4" w:rsidRDefault="007D54C4" w:rsidP="007D54C4">
      <w:pPr>
        <w:rPr>
          <w:color w:val="7F7F7F" w:themeColor="text1" w:themeTint="80"/>
        </w:rPr>
      </w:pPr>
      <w:r w:rsidRPr="007D54C4">
        <w:rPr>
          <w:rStyle w:val="SubtleReference"/>
          <w:rFonts w:eastAsiaTheme="majorEastAsia" w:cstheme="minorHAnsi"/>
          <w:b w:val="0"/>
          <w:caps/>
          <w:color w:val="7F7F7F" w:themeColor="text1" w:themeTint="80"/>
          <w:sz w:val="26"/>
          <w:szCs w:val="26"/>
        </w:rPr>
        <w:t>Avatar Technologies Inc</w:t>
      </w:r>
    </w:p>
    <w:p w:rsidR="007D54C4" w:rsidRDefault="007D54C4" w:rsidP="007D54C4">
      <w:r>
        <w:t>TEAM LEADER</w:t>
      </w:r>
    </w:p>
    <w:p w:rsidR="007D54C4" w:rsidRDefault="007D54C4" w:rsidP="007D54C4">
      <w:r>
        <w:t>09211155643</w:t>
      </w:r>
    </w:p>
    <w:p w:rsidR="003144CC" w:rsidRDefault="003144CC" w:rsidP="007D54C4"/>
    <w:p w:rsidR="003144CC" w:rsidRDefault="003144CC" w:rsidP="007D54C4">
      <w:r>
        <w:t>LUCIL E. OPINION</w:t>
      </w:r>
    </w:p>
    <w:p w:rsidR="003144CC" w:rsidRDefault="003144CC" w:rsidP="007D54C4">
      <w:r>
        <w:t>VANTAGE INTERNATIONAL INC.</w:t>
      </w:r>
    </w:p>
    <w:p w:rsidR="003144CC" w:rsidRDefault="003144CC" w:rsidP="007D54C4">
      <w:proofErr w:type="gramStart"/>
      <w:r>
        <w:t>ILOILO BRANCH OWNER OF VANTAGE INTERNATIONAL INC.</w:t>
      </w:r>
      <w:proofErr w:type="gramEnd"/>
    </w:p>
    <w:p w:rsidR="003144CC" w:rsidRDefault="003144CC" w:rsidP="007D54C4">
      <w:r>
        <w:t>09164849900</w:t>
      </w:r>
    </w:p>
    <w:p w:rsidR="003144CC" w:rsidRDefault="003144CC" w:rsidP="007D54C4"/>
    <w:p w:rsidR="003144CC" w:rsidRDefault="003144CC" w:rsidP="007D54C4">
      <w:pPr>
        <w:rPr>
          <w:rFonts w:cstheme="minorHAnsi"/>
          <w:szCs w:val="27"/>
          <w:shd w:val="clear" w:color="auto" w:fill="FFFFFF"/>
        </w:rPr>
      </w:pPr>
      <w:r w:rsidRPr="003144CC">
        <w:rPr>
          <w:rFonts w:cstheme="minorHAnsi"/>
          <w:szCs w:val="27"/>
          <w:shd w:val="clear" w:color="auto" w:fill="FFFFFF"/>
        </w:rPr>
        <w:t>SEAN M. SOREL</w:t>
      </w:r>
    </w:p>
    <w:p w:rsidR="003144CC" w:rsidRDefault="003144CC" w:rsidP="007D54C4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THE FUNDING GROUP</w:t>
      </w:r>
    </w:p>
    <w:p w:rsidR="003144CC" w:rsidRDefault="003144CC" w:rsidP="007D54C4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SENIOR ACCOUNT MANAGER</w:t>
      </w:r>
    </w:p>
    <w:p w:rsidR="003144CC" w:rsidRDefault="00267BDF" w:rsidP="003144CC">
      <w:pPr>
        <w:rPr>
          <w:rFonts w:ascii="Arial" w:hAnsi="Arial" w:cs="Arial"/>
          <w:szCs w:val="21"/>
        </w:rPr>
      </w:pPr>
      <w:hyperlink r:id="rId8" w:tgtFrame="_blank" w:history="1">
        <w:r w:rsidR="003144CC" w:rsidRPr="003144CC">
          <w:rPr>
            <w:rStyle w:val="Hyperlink"/>
            <w:rFonts w:ascii="Arial" w:hAnsi="Arial" w:cs="Arial"/>
            <w:color w:val="595959" w:themeColor="text1" w:themeTint="A6"/>
            <w:szCs w:val="21"/>
            <w:u w:val="none"/>
          </w:rPr>
          <w:t>904-758-0675</w:t>
        </w:r>
      </w:hyperlink>
    </w:p>
    <w:p w:rsidR="003144CC" w:rsidRDefault="00267BDF" w:rsidP="003144CC">
      <w:pPr>
        <w:rPr>
          <w:rFonts w:ascii="Arial" w:hAnsi="Arial" w:cs="Arial"/>
          <w:szCs w:val="21"/>
          <w:shd w:val="clear" w:color="auto" w:fill="FFFFFF"/>
        </w:rPr>
      </w:pPr>
      <w:hyperlink r:id="rId9" w:history="1">
        <w:r w:rsidR="007A6D8C" w:rsidRPr="0015211A">
          <w:rPr>
            <w:rStyle w:val="Hyperlink"/>
            <w:rFonts w:ascii="Arial" w:hAnsi="Arial" w:cs="Arial"/>
            <w:szCs w:val="21"/>
            <w:shd w:val="clear" w:color="auto" w:fill="FFFFFF"/>
          </w:rPr>
          <w:t>ssorel@fundinghelp.com</w:t>
        </w:r>
      </w:hyperlink>
    </w:p>
    <w:p w:rsidR="007A6D8C" w:rsidRDefault="007A6D8C" w:rsidP="003144CC">
      <w:pPr>
        <w:rPr>
          <w:rFonts w:ascii="Arial" w:hAnsi="Arial" w:cs="Arial"/>
          <w:sz w:val="24"/>
          <w:szCs w:val="21"/>
        </w:rPr>
      </w:pPr>
    </w:p>
    <w:p w:rsidR="007A6D8C" w:rsidRDefault="007A6D8C" w:rsidP="007A6D8C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VALARIE E. DURON</w:t>
      </w:r>
    </w:p>
    <w:p w:rsidR="007A6D8C" w:rsidRDefault="007A6D8C" w:rsidP="007A6D8C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ISLAND VIRTUAL SERVICES</w:t>
      </w:r>
    </w:p>
    <w:p w:rsidR="007A6D8C" w:rsidRDefault="007A6D8C" w:rsidP="007A6D8C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CO-OWNER</w:t>
      </w:r>
    </w:p>
    <w:p w:rsidR="007A6D8C" w:rsidRDefault="00267BDF" w:rsidP="003144CC">
      <w:hyperlink r:id="rId10" w:tgtFrame="_blank" w:history="1">
        <w:r w:rsidR="007A6D8C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605-475-4071</w:t>
        </w:r>
      </w:hyperlink>
    </w:p>
    <w:p w:rsidR="007A6D8C" w:rsidRDefault="00267BDF" w:rsidP="003144CC">
      <w:pPr>
        <w:rPr>
          <w:rFonts w:ascii="Arial" w:hAnsi="Arial" w:cs="Arial"/>
          <w:color w:val="555555"/>
          <w:sz w:val="19"/>
          <w:szCs w:val="19"/>
          <w:u w:val="single"/>
          <w:shd w:val="clear" w:color="auto" w:fill="FFFFFF"/>
        </w:rPr>
      </w:pPr>
      <w:hyperlink r:id="rId11" w:history="1">
        <w:r w:rsidR="00727187" w:rsidRPr="009B0F2A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islandvs72@gmail.com</w:t>
        </w:r>
      </w:hyperlink>
    </w:p>
    <w:p w:rsidR="00727187" w:rsidRDefault="00727187" w:rsidP="003144CC">
      <w:pPr>
        <w:rPr>
          <w:rFonts w:ascii="Arial" w:hAnsi="Arial" w:cs="Arial"/>
          <w:sz w:val="24"/>
          <w:szCs w:val="21"/>
          <w:u w:val="single"/>
        </w:rPr>
      </w:pPr>
    </w:p>
    <w:p w:rsidR="00727187" w:rsidRDefault="00727187" w:rsidP="0072718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LANDON PETERSON</w:t>
      </w:r>
    </w:p>
    <w:p w:rsidR="00727187" w:rsidRDefault="00727187" w:rsidP="0072718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AGENT EVALUATOR</w:t>
      </w:r>
    </w:p>
    <w:p w:rsidR="00727187" w:rsidRDefault="00727187" w:rsidP="0072718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ACCOUNT MANAGER</w:t>
      </w:r>
    </w:p>
    <w:p w:rsidR="00727187" w:rsidRDefault="00727187" w:rsidP="00727187">
      <w:pPr>
        <w:rPr>
          <w:rFonts w:cstheme="minorHAnsi"/>
          <w:szCs w:val="27"/>
          <w:shd w:val="clear" w:color="auto" w:fill="FFFFFF"/>
        </w:rPr>
      </w:pPr>
      <w:proofErr w:type="spellStart"/>
      <w:proofErr w:type="gramStart"/>
      <w:r w:rsidRPr="00727187">
        <w:rPr>
          <w:rFonts w:cstheme="minorHAnsi"/>
          <w:szCs w:val="27"/>
          <w:shd w:val="clear" w:color="auto" w:fill="FFFFFF"/>
        </w:rPr>
        <w:t>live:</w:t>
      </w:r>
      <w:proofErr w:type="gramEnd"/>
      <w:r w:rsidRPr="00727187">
        <w:rPr>
          <w:rFonts w:cstheme="minorHAnsi"/>
          <w:szCs w:val="27"/>
          <w:shd w:val="clear" w:color="auto" w:fill="FFFFFF"/>
        </w:rPr>
        <w:t>landopeteboi</w:t>
      </w:r>
      <w:proofErr w:type="spellEnd"/>
      <w:r>
        <w:rPr>
          <w:rFonts w:cstheme="minorHAnsi"/>
          <w:szCs w:val="27"/>
          <w:shd w:val="clear" w:color="auto" w:fill="FFFFFF"/>
        </w:rPr>
        <w:t xml:space="preserve"> (SKYPE)</w:t>
      </w:r>
    </w:p>
    <w:p w:rsidR="00727187" w:rsidRPr="007A6D8C" w:rsidRDefault="00727187" w:rsidP="003144CC">
      <w:pPr>
        <w:rPr>
          <w:rFonts w:ascii="Arial" w:hAnsi="Arial" w:cs="Arial"/>
          <w:sz w:val="24"/>
          <w:szCs w:val="21"/>
          <w:u w:val="single"/>
        </w:rPr>
      </w:pPr>
    </w:p>
    <w:p w:rsidR="00727187" w:rsidRDefault="00727187" w:rsidP="0072718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DR. BARRY JACOBS</w:t>
      </w:r>
    </w:p>
    <w:p w:rsidR="00727187" w:rsidRDefault="00973E43" w:rsidP="0072718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APPOINTMENT SETTER EMPLOYER</w:t>
      </w:r>
    </w:p>
    <w:p w:rsidR="007D54C4" w:rsidRDefault="00727187" w:rsidP="007D54C4">
      <w:r>
        <w:rPr>
          <w:rFonts w:ascii="Century Gothic" w:hAnsi="Century Gothic" w:cs="Century Gothic"/>
          <w:color w:val="595959"/>
          <w:sz w:val="18"/>
          <w:szCs w:val="18"/>
        </w:rPr>
        <w:t>8053155157</w:t>
      </w:r>
    </w:p>
    <w:p w:rsidR="007D54C4" w:rsidRPr="006E1507" w:rsidRDefault="007D54C4" w:rsidP="007D54C4"/>
    <w:sectPr w:rsidR="007D54C4" w:rsidRPr="006E1507" w:rsidSect="00C500B8">
      <w:footerReference w:type="default" r:id="rId12"/>
      <w:headerReference w:type="first" r:id="rId13"/>
      <w:pgSz w:w="12240" w:h="15840" w:code="1"/>
      <w:pgMar w:top="72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B77" w:rsidRDefault="00DB6B77" w:rsidP="0068194B">
      <w:r>
        <w:separator/>
      </w:r>
    </w:p>
    <w:p w:rsidR="00DB6B77" w:rsidRDefault="00DB6B77"/>
    <w:p w:rsidR="00DB6B77" w:rsidRDefault="00DB6B77"/>
  </w:endnote>
  <w:endnote w:type="continuationSeparator" w:id="0">
    <w:p w:rsidR="00DB6B77" w:rsidRDefault="00DB6B77" w:rsidP="0068194B">
      <w:r>
        <w:continuationSeparator/>
      </w:r>
    </w:p>
    <w:p w:rsidR="00DB6B77" w:rsidRDefault="00DB6B77"/>
    <w:p w:rsidR="00DB6B77" w:rsidRDefault="00DB6B7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atosans-serif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67BDF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185C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B77" w:rsidRDefault="00DB6B77" w:rsidP="0068194B">
      <w:r>
        <w:separator/>
      </w:r>
    </w:p>
    <w:p w:rsidR="00DB6B77" w:rsidRDefault="00DB6B77"/>
    <w:p w:rsidR="00DB6B77" w:rsidRDefault="00DB6B77"/>
  </w:footnote>
  <w:footnote w:type="continuationSeparator" w:id="0">
    <w:p w:rsidR="00DB6B77" w:rsidRDefault="00DB6B77" w:rsidP="0068194B">
      <w:r>
        <w:continuationSeparator/>
      </w:r>
    </w:p>
    <w:p w:rsidR="00DB6B77" w:rsidRDefault="00DB6B77"/>
    <w:p w:rsidR="00DB6B77" w:rsidRDefault="00DB6B7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267BDF" w:rsidP="005A1B10">
    <w:pPr>
      <w:pStyle w:val="Header"/>
    </w:pPr>
    <w:r>
      <w:rPr>
        <w:noProof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672609"/>
    <w:multiLevelType w:val="multilevel"/>
    <w:tmpl w:val="DBBE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13A43E2"/>
    <w:multiLevelType w:val="hybridMultilevel"/>
    <w:tmpl w:val="D98C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7B7863"/>
    <w:multiLevelType w:val="hybridMultilevel"/>
    <w:tmpl w:val="5E08E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4056E9F"/>
    <w:multiLevelType w:val="hybridMultilevel"/>
    <w:tmpl w:val="36E2E5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048D4FA6"/>
    <w:multiLevelType w:val="multilevel"/>
    <w:tmpl w:val="B1A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B1146FB"/>
    <w:multiLevelType w:val="hybridMultilevel"/>
    <w:tmpl w:val="92AE9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F415B40"/>
    <w:multiLevelType w:val="hybridMultilevel"/>
    <w:tmpl w:val="017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F17F5A"/>
    <w:multiLevelType w:val="hybridMultilevel"/>
    <w:tmpl w:val="C36A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2E91EE2"/>
    <w:multiLevelType w:val="hybridMultilevel"/>
    <w:tmpl w:val="0872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>
    <w:nsid w:val="25F27EDF"/>
    <w:multiLevelType w:val="hybridMultilevel"/>
    <w:tmpl w:val="FD684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C5F6510"/>
    <w:multiLevelType w:val="hybridMultilevel"/>
    <w:tmpl w:val="E8CC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37ED3EA5"/>
    <w:multiLevelType w:val="multilevel"/>
    <w:tmpl w:val="236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A0041E0"/>
    <w:multiLevelType w:val="hybridMultilevel"/>
    <w:tmpl w:val="0158CA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3A3E247E"/>
    <w:multiLevelType w:val="hybridMultilevel"/>
    <w:tmpl w:val="58D4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B05876"/>
    <w:multiLevelType w:val="hybridMultilevel"/>
    <w:tmpl w:val="E692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43170D"/>
    <w:multiLevelType w:val="hybridMultilevel"/>
    <w:tmpl w:val="08E6C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1F5D84"/>
    <w:multiLevelType w:val="hybridMultilevel"/>
    <w:tmpl w:val="9D46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EA657E"/>
    <w:multiLevelType w:val="hybridMultilevel"/>
    <w:tmpl w:val="9E745A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4A5A23E9"/>
    <w:multiLevelType w:val="hybridMultilevel"/>
    <w:tmpl w:val="CE70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>
    <w:nsid w:val="4E78209D"/>
    <w:multiLevelType w:val="hybridMultilevel"/>
    <w:tmpl w:val="B1CA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4D5899"/>
    <w:multiLevelType w:val="hybridMultilevel"/>
    <w:tmpl w:val="08A8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A16CD8"/>
    <w:multiLevelType w:val="hybridMultilevel"/>
    <w:tmpl w:val="C576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6D1344"/>
    <w:multiLevelType w:val="hybridMultilevel"/>
    <w:tmpl w:val="95AA03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6298237D"/>
    <w:multiLevelType w:val="multilevel"/>
    <w:tmpl w:val="77B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40C5CAF"/>
    <w:multiLevelType w:val="multilevel"/>
    <w:tmpl w:val="027C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AB908A6"/>
    <w:multiLevelType w:val="hybridMultilevel"/>
    <w:tmpl w:val="D56ADE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6C7D3899"/>
    <w:multiLevelType w:val="hybridMultilevel"/>
    <w:tmpl w:val="165C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CC033B5"/>
    <w:multiLevelType w:val="hybridMultilevel"/>
    <w:tmpl w:val="AF3C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9"/>
  </w:num>
  <w:num w:numId="6">
    <w:abstractNumId w:val="3"/>
  </w:num>
  <w:num w:numId="7">
    <w:abstractNumId w:val="22"/>
  </w:num>
  <w:num w:numId="8">
    <w:abstractNumId w:val="2"/>
  </w:num>
  <w:num w:numId="9">
    <w:abstractNumId w:val="3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37"/>
  </w:num>
  <w:num w:numId="15">
    <w:abstractNumId w:val="32"/>
  </w:num>
  <w:num w:numId="16">
    <w:abstractNumId w:val="16"/>
  </w:num>
  <w:num w:numId="17">
    <w:abstractNumId w:val="11"/>
  </w:num>
  <w:num w:numId="18">
    <w:abstractNumId w:val="30"/>
  </w:num>
  <w:num w:numId="19">
    <w:abstractNumId w:val="40"/>
  </w:num>
  <w:num w:numId="20">
    <w:abstractNumId w:val="28"/>
  </w:num>
  <w:num w:numId="21">
    <w:abstractNumId w:val="25"/>
  </w:num>
  <w:num w:numId="22">
    <w:abstractNumId w:val="17"/>
  </w:num>
  <w:num w:numId="23">
    <w:abstractNumId w:val="33"/>
  </w:num>
  <w:num w:numId="24">
    <w:abstractNumId w:val="23"/>
  </w:num>
  <w:num w:numId="25">
    <w:abstractNumId w:val="36"/>
  </w:num>
  <w:num w:numId="26">
    <w:abstractNumId w:val="10"/>
  </w:num>
  <w:num w:numId="27">
    <w:abstractNumId w:val="14"/>
  </w:num>
  <w:num w:numId="28">
    <w:abstractNumId w:val="34"/>
  </w:num>
  <w:num w:numId="29">
    <w:abstractNumId w:val="18"/>
  </w:num>
  <w:num w:numId="30">
    <w:abstractNumId w:val="21"/>
  </w:num>
  <w:num w:numId="31">
    <w:abstractNumId w:val="20"/>
  </w:num>
  <w:num w:numId="32">
    <w:abstractNumId w:val="12"/>
  </w:num>
  <w:num w:numId="33">
    <w:abstractNumId w:val="27"/>
  </w:num>
  <w:num w:numId="34">
    <w:abstractNumId w:val="39"/>
  </w:num>
  <w:num w:numId="35">
    <w:abstractNumId w:val="26"/>
  </w:num>
  <w:num w:numId="36">
    <w:abstractNumId w:val="15"/>
  </w:num>
  <w:num w:numId="37">
    <w:abstractNumId w:val="38"/>
  </w:num>
  <w:num w:numId="38">
    <w:abstractNumId w:val="13"/>
  </w:num>
  <w:num w:numId="39">
    <w:abstractNumId w:val="24"/>
  </w:num>
  <w:num w:numId="40">
    <w:abstractNumId w:val="35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317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52EBF"/>
    <w:rsid w:val="000001EF"/>
    <w:rsid w:val="0000139A"/>
    <w:rsid w:val="00007322"/>
    <w:rsid w:val="00007728"/>
    <w:rsid w:val="0001315F"/>
    <w:rsid w:val="00024584"/>
    <w:rsid w:val="00024730"/>
    <w:rsid w:val="00036C06"/>
    <w:rsid w:val="00052EBF"/>
    <w:rsid w:val="00055E95"/>
    <w:rsid w:val="0006798E"/>
    <w:rsid w:val="0007021F"/>
    <w:rsid w:val="00071A98"/>
    <w:rsid w:val="00077201"/>
    <w:rsid w:val="00090699"/>
    <w:rsid w:val="000B2BA5"/>
    <w:rsid w:val="000C22E5"/>
    <w:rsid w:val="000D57E4"/>
    <w:rsid w:val="000F2F8C"/>
    <w:rsid w:val="000F3D68"/>
    <w:rsid w:val="0010006E"/>
    <w:rsid w:val="001045A8"/>
    <w:rsid w:val="00114A91"/>
    <w:rsid w:val="001427E1"/>
    <w:rsid w:val="001557E7"/>
    <w:rsid w:val="00163668"/>
    <w:rsid w:val="00171566"/>
    <w:rsid w:val="00174676"/>
    <w:rsid w:val="001755A8"/>
    <w:rsid w:val="00184014"/>
    <w:rsid w:val="00185CC6"/>
    <w:rsid w:val="00192008"/>
    <w:rsid w:val="001A2CC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7793"/>
    <w:rsid w:val="002253B0"/>
    <w:rsid w:val="00236D54"/>
    <w:rsid w:val="00241D8C"/>
    <w:rsid w:val="00241FDB"/>
    <w:rsid w:val="0024720C"/>
    <w:rsid w:val="002617AE"/>
    <w:rsid w:val="002638D0"/>
    <w:rsid w:val="002647D3"/>
    <w:rsid w:val="00267BDF"/>
    <w:rsid w:val="00275EAE"/>
    <w:rsid w:val="00294998"/>
    <w:rsid w:val="00297F18"/>
    <w:rsid w:val="002A1945"/>
    <w:rsid w:val="002A501C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44CC"/>
    <w:rsid w:val="00316DFF"/>
    <w:rsid w:val="00325B57"/>
    <w:rsid w:val="00336056"/>
    <w:rsid w:val="003544E1"/>
    <w:rsid w:val="00366398"/>
    <w:rsid w:val="003A0632"/>
    <w:rsid w:val="003A30E5"/>
    <w:rsid w:val="003A6ADF"/>
    <w:rsid w:val="003B1459"/>
    <w:rsid w:val="003B5928"/>
    <w:rsid w:val="003C47A3"/>
    <w:rsid w:val="003D380F"/>
    <w:rsid w:val="003E160D"/>
    <w:rsid w:val="003E77A8"/>
    <w:rsid w:val="003F1D5F"/>
    <w:rsid w:val="00405128"/>
    <w:rsid w:val="00406CFF"/>
    <w:rsid w:val="00416B25"/>
    <w:rsid w:val="00420592"/>
    <w:rsid w:val="00426A4D"/>
    <w:rsid w:val="004319E0"/>
    <w:rsid w:val="00437E8C"/>
    <w:rsid w:val="00440225"/>
    <w:rsid w:val="00460578"/>
    <w:rsid w:val="004648BF"/>
    <w:rsid w:val="00467F02"/>
    <w:rsid w:val="004726BC"/>
    <w:rsid w:val="00474105"/>
    <w:rsid w:val="00480A45"/>
    <w:rsid w:val="00480E6E"/>
    <w:rsid w:val="00486277"/>
    <w:rsid w:val="004930C7"/>
    <w:rsid w:val="00494CF6"/>
    <w:rsid w:val="00495F8D"/>
    <w:rsid w:val="004A1FAE"/>
    <w:rsid w:val="004A32FF"/>
    <w:rsid w:val="004A5CFA"/>
    <w:rsid w:val="004B06EB"/>
    <w:rsid w:val="004B6AD0"/>
    <w:rsid w:val="004C2D5D"/>
    <w:rsid w:val="004C33E1"/>
    <w:rsid w:val="004E01EB"/>
    <w:rsid w:val="004E2794"/>
    <w:rsid w:val="00500818"/>
    <w:rsid w:val="005033FF"/>
    <w:rsid w:val="00510392"/>
    <w:rsid w:val="00513E2A"/>
    <w:rsid w:val="00526DCF"/>
    <w:rsid w:val="00566A35"/>
    <w:rsid w:val="0056701E"/>
    <w:rsid w:val="005740D7"/>
    <w:rsid w:val="00594C77"/>
    <w:rsid w:val="005A0F26"/>
    <w:rsid w:val="005A1B10"/>
    <w:rsid w:val="005A6850"/>
    <w:rsid w:val="005B1B1B"/>
    <w:rsid w:val="005C5932"/>
    <w:rsid w:val="005D3CA7"/>
    <w:rsid w:val="005D4CC1"/>
    <w:rsid w:val="005E0B84"/>
    <w:rsid w:val="005E429F"/>
    <w:rsid w:val="005F4B91"/>
    <w:rsid w:val="005F55D2"/>
    <w:rsid w:val="00613AEE"/>
    <w:rsid w:val="0061401E"/>
    <w:rsid w:val="0062312F"/>
    <w:rsid w:val="00625F2C"/>
    <w:rsid w:val="006618E9"/>
    <w:rsid w:val="006625E3"/>
    <w:rsid w:val="0067173B"/>
    <w:rsid w:val="0068194B"/>
    <w:rsid w:val="00692703"/>
    <w:rsid w:val="006A1962"/>
    <w:rsid w:val="006A2B65"/>
    <w:rsid w:val="006A4ADA"/>
    <w:rsid w:val="006B5D48"/>
    <w:rsid w:val="006B7D7B"/>
    <w:rsid w:val="006C1A5E"/>
    <w:rsid w:val="006D6568"/>
    <w:rsid w:val="006E1507"/>
    <w:rsid w:val="006E46CD"/>
    <w:rsid w:val="006E4EEF"/>
    <w:rsid w:val="006F7B88"/>
    <w:rsid w:val="007106D8"/>
    <w:rsid w:val="00712D8B"/>
    <w:rsid w:val="0072699A"/>
    <w:rsid w:val="00727187"/>
    <w:rsid w:val="007273B7"/>
    <w:rsid w:val="00733E0A"/>
    <w:rsid w:val="0074403D"/>
    <w:rsid w:val="00746D44"/>
    <w:rsid w:val="00752A3A"/>
    <w:rsid w:val="007538DC"/>
    <w:rsid w:val="00757803"/>
    <w:rsid w:val="00776EFD"/>
    <w:rsid w:val="0079206B"/>
    <w:rsid w:val="00796076"/>
    <w:rsid w:val="007A5AB2"/>
    <w:rsid w:val="007A6D8C"/>
    <w:rsid w:val="007C0566"/>
    <w:rsid w:val="007C606B"/>
    <w:rsid w:val="007D54C4"/>
    <w:rsid w:val="007E6A61"/>
    <w:rsid w:val="00801140"/>
    <w:rsid w:val="00803404"/>
    <w:rsid w:val="008043DF"/>
    <w:rsid w:val="00834955"/>
    <w:rsid w:val="00835BD1"/>
    <w:rsid w:val="00836B68"/>
    <w:rsid w:val="00855B59"/>
    <w:rsid w:val="00860461"/>
    <w:rsid w:val="0086487C"/>
    <w:rsid w:val="00870B20"/>
    <w:rsid w:val="00876176"/>
    <w:rsid w:val="008829F8"/>
    <w:rsid w:val="00885897"/>
    <w:rsid w:val="008A6538"/>
    <w:rsid w:val="008B6F39"/>
    <w:rsid w:val="008B7836"/>
    <w:rsid w:val="008C3793"/>
    <w:rsid w:val="008C7056"/>
    <w:rsid w:val="008D1725"/>
    <w:rsid w:val="008F3B14"/>
    <w:rsid w:val="00901899"/>
    <w:rsid w:val="0090344B"/>
    <w:rsid w:val="00905715"/>
    <w:rsid w:val="0091321E"/>
    <w:rsid w:val="00913946"/>
    <w:rsid w:val="0091666B"/>
    <w:rsid w:val="0092726B"/>
    <w:rsid w:val="00931137"/>
    <w:rsid w:val="009361BA"/>
    <w:rsid w:val="00944F78"/>
    <w:rsid w:val="009510E7"/>
    <w:rsid w:val="00952C89"/>
    <w:rsid w:val="009571D8"/>
    <w:rsid w:val="009650EA"/>
    <w:rsid w:val="00973E43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4CBA"/>
    <w:rsid w:val="00A119F9"/>
    <w:rsid w:val="00A14534"/>
    <w:rsid w:val="00A16DAA"/>
    <w:rsid w:val="00A214E1"/>
    <w:rsid w:val="00A24162"/>
    <w:rsid w:val="00A25023"/>
    <w:rsid w:val="00A25C1D"/>
    <w:rsid w:val="00A270EA"/>
    <w:rsid w:val="00A34BA2"/>
    <w:rsid w:val="00A36F27"/>
    <w:rsid w:val="00A42E32"/>
    <w:rsid w:val="00A46E63"/>
    <w:rsid w:val="00A51DC5"/>
    <w:rsid w:val="00A53DE1"/>
    <w:rsid w:val="00A615E1"/>
    <w:rsid w:val="00A702BB"/>
    <w:rsid w:val="00A755E8"/>
    <w:rsid w:val="00A93A5D"/>
    <w:rsid w:val="00AB32F8"/>
    <w:rsid w:val="00AB610B"/>
    <w:rsid w:val="00AD07D0"/>
    <w:rsid w:val="00AD360E"/>
    <w:rsid w:val="00AD40FB"/>
    <w:rsid w:val="00AD782D"/>
    <w:rsid w:val="00AE7650"/>
    <w:rsid w:val="00B10EBE"/>
    <w:rsid w:val="00B1222A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6B0E"/>
    <w:rsid w:val="00BD431F"/>
    <w:rsid w:val="00BE423E"/>
    <w:rsid w:val="00BE616F"/>
    <w:rsid w:val="00BF61AC"/>
    <w:rsid w:val="00C06578"/>
    <w:rsid w:val="00C436A6"/>
    <w:rsid w:val="00C47FA6"/>
    <w:rsid w:val="00C500B8"/>
    <w:rsid w:val="00C57FC6"/>
    <w:rsid w:val="00C66A7D"/>
    <w:rsid w:val="00C779DA"/>
    <w:rsid w:val="00C814F7"/>
    <w:rsid w:val="00CA4B4D"/>
    <w:rsid w:val="00CB35C3"/>
    <w:rsid w:val="00CD323D"/>
    <w:rsid w:val="00CE0C0D"/>
    <w:rsid w:val="00CE4030"/>
    <w:rsid w:val="00CE64B3"/>
    <w:rsid w:val="00CF1A49"/>
    <w:rsid w:val="00D0630C"/>
    <w:rsid w:val="00D243A9"/>
    <w:rsid w:val="00D305E5"/>
    <w:rsid w:val="00D37CD3"/>
    <w:rsid w:val="00D5292C"/>
    <w:rsid w:val="00D66A52"/>
    <w:rsid w:val="00D66EFA"/>
    <w:rsid w:val="00D72A2D"/>
    <w:rsid w:val="00D9521A"/>
    <w:rsid w:val="00DA13D9"/>
    <w:rsid w:val="00DA2060"/>
    <w:rsid w:val="00DA3914"/>
    <w:rsid w:val="00DA59AA"/>
    <w:rsid w:val="00DB6915"/>
    <w:rsid w:val="00DB6B77"/>
    <w:rsid w:val="00DB7E1E"/>
    <w:rsid w:val="00DC1B78"/>
    <w:rsid w:val="00DC2A2F"/>
    <w:rsid w:val="00DC600B"/>
    <w:rsid w:val="00DC731B"/>
    <w:rsid w:val="00DD1919"/>
    <w:rsid w:val="00DD3645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29BD"/>
    <w:rsid w:val="00E85A87"/>
    <w:rsid w:val="00E85B4A"/>
    <w:rsid w:val="00E9528E"/>
    <w:rsid w:val="00E954FF"/>
    <w:rsid w:val="00EA5099"/>
    <w:rsid w:val="00EC1351"/>
    <w:rsid w:val="00EC4CBF"/>
    <w:rsid w:val="00EE128D"/>
    <w:rsid w:val="00EE2CA8"/>
    <w:rsid w:val="00EE2E32"/>
    <w:rsid w:val="00EF17E8"/>
    <w:rsid w:val="00EF51D9"/>
    <w:rsid w:val="00F02E22"/>
    <w:rsid w:val="00F130DD"/>
    <w:rsid w:val="00F236F6"/>
    <w:rsid w:val="00F24884"/>
    <w:rsid w:val="00F3526B"/>
    <w:rsid w:val="00F476C4"/>
    <w:rsid w:val="00F61DF9"/>
    <w:rsid w:val="00F75A7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292C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904)%20758-067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estercs22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slandvs72@gmail.com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tel:(605)%20475-40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sorel@fundinghelp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st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D9622A314F4FC181A3EFE382C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4044D-40AF-40E0-AE61-8AE683EDDA1C}"/>
      </w:docPartPr>
      <w:docPartBody>
        <w:p w:rsidR="00142E35" w:rsidRDefault="0021603B">
          <w:pPr>
            <w:pStyle w:val="F4D9622A314F4FC181A3EFE382CE508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atosans-serif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DB1"/>
    <w:rsid w:val="00007B16"/>
    <w:rsid w:val="000D4801"/>
    <w:rsid w:val="00124A4A"/>
    <w:rsid w:val="00142E35"/>
    <w:rsid w:val="00183043"/>
    <w:rsid w:val="00184298"/>
    <w:rsid w:val="0021603B"/>
    <w:rsid w:val="002423D8"/>
    <w:rsid w:val="00271DB1"/>
    <w:rsid w:val="002825FD"/>
    <w:rsid w:val="002D6766"/>
    <w:rsid w:val="00522788"/>
    <w:rsid w:val="00751F2C"/>
    <w:rsid w:val="00756204"/>
    <w:rsid w:val="009458F2"/>
    <w:rsid w:val="00A05319"/>
    <w:rsid w:val="00A71D3C"/>
    <w:rsid w:val="00AC79EF"/>
    <w:rsid w:val="00BF7A0E"/>
    <w:rsid w:val="00C063AD"/>
    <w:rsid w:val="00C9575C"/>
    <w:rsid w:val="00CB671B"/>
    <w:rsid w:val="00EC12F0"/>
    <w:rsid w:val="00F24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C0BD2796CA49039983DDBFF90ED9E5">
    <w:name w:val="25C0BD2796CA49039983DDBFF90ED9E5"/>
    <w:rsid w:val="00F24481"/>
  </w:style>
  <w:style w:type="character" w:styleId="IntenseEmphasis">
    <w:name w:val="Intense Emphasis"/>
    <w:basedOn w:val="DefaultParagraphFont"/>
    <w:uiPriority w:val="2"/>
    <w:rsid w:val="00F24481"/>
    <w:rPr>
      <w:b/>
      <w:iCs/>
      <w:color w:val="262626" w:themeColor="text1" w:themeTint="D9"/>
    </w:rPr>
  </w:style>
  <w:style w:type="paragraph" w:customStyle="1" w:styleId="31CC0FD8907F4B5B91B2BBA36D71AC22">
    <w:name w:val="31CC0FD8907F4B5B91B2BBA36D71AC22"/>
    <w:rsid w:val="00F24481"/>
  </w:style>
  <w:style w:type="paragraph" w:customStyle="1" w:styleId="B6A04957C55B47C7BA7E930F9432C50B">
    <w:name w:val="B6A04957C55B47C7BA7E930F9432C50B"/>
    <w:rsid w:val="00F24481"/>
  </w:style>
  <w:style w:type="paragraph" w:customStyle="1" w:styleId="5EC74BB1451A44EFB8E8AAB9DD6E20D1">
    <w:name w:val="5EC74BB1451A44EFB8E8AAB9DD6E20D1"/>
    <w:rsid w:val="00F24481"/>
  </w:style>
  <w:style w:type="paragraph" w:customStyle="1" w:styleId="A8B9C628311B4E308DA13D34816FB09E">
    <w:name w:val="A8B9C628311B4E308DA13D34816FB09E"/>
    <w:rsid w:val="00F24481"/>
  </w:style>
  <w:style w:type="paragraph" w:customStyle="1" w:styleId="1CA43647FAA5410C831B1FB3801C508D">
    <w:name w:val="1CA43647FAA5410C831B1FB3801C508D"/>
    <w:rsid w:val="00F24481"/>
  </w:style>
  <w:style w:type="paragraph" w:customStyle="1" w:styleId="BB1E7126AAB34982AE6362004EC481F8">
    <w:name w:val="BB1E7126AAB34982AE6362004EC481F8"/>
    <w:rsid w:val="00F24481"/>
  </w:style>
  <w:style w:type="paragraph" w:customStyle="1" w:styleId="CE4DDD9C7F804EF38C18F548B1A443A8">
    <w:name w:val="CE4DDD9C7F804EF38C18F548B1A443A8"/>
    <w:rsid w:val="00F24481"/>
  </w:style>
  <w:style w:type="paragraph" w:customStyle="1" w:styleId="BC86A1B6049B4C3CB2F7BF152F62F97F">
    <w:name w:val="BC86A1B6049B4C3CB2F7BF152F62F97F"/>
    <w:rsid w:val="00F24481"/>
  </w:style>
  <w:style w:type="paragraph" w:customStyle="1" w:styleId="EA6A1959ACE94BA69D9F7BE1D1E8699E">
    <w:name w:val="EA6A1959ACE94BA69D9F7BE1D1E8699E"/>
    <w:rsid w:val="00F24481"/>
  </w:style>
  <w:style w:type="paragraph" w:customStyle="1" w:styleId="97FEB87A45204387BBABB103E851A56F">
    <w:name w:val="97FEB87A45204387BBABB103E851A56F"/>
    <w:rsid w:val="00F24481"/>
  </w:style>
  <w:style w:type="paragraph" w:customStyle="1" w:styleId="A5A3218DC99F49FA8EDD058C0680048B">
    <w:name w:val="A5A3218DC99F49FA8EDD058C0680048B"/>
    <w:rsid w:val="00F24481"/>
  </w:style>
  <w:style w:type="paragraph" w:customStyle="1" w:styleId="15CE31FD4140408B8C9EE255B330E404">
    <w:name w:val="15CE31FD4140408B8C9EE255B330E404"/>
    <w:rsid w:val="00F24481"/>
  </w:style>
  <w:style w:type="paragraph" w:customStyle="1" w:styleId="7497557542CD42BA8D09F3F136A8E619">
    <w:name w:val="7497557542CD42BA8D09F3F136A8E619"/>
    <w:rsid w:val="00F24481"/>
  </w:style>
  <w:style w:type="paragraph" w:customStyle="1" w:styleId="D0F157488ACD4B3988566E347F87A796">
    <w:name w:val="D0F157488ACD4B3988566E347F87A796"/>
    <w:rsid w:val="00F24481"/>
  </w:style>
  <w:style w:type="character" w:styleId="SubtleReference">
    <w:name w:val="Subtle Reference"/>
    <w:basedOn w:val="DefaultParagraphFont"/>
    <w:uiPriority w:val="10"/>
    <w:qFormat/>
    <w:rsid w:val="00F24481"/>
    <w:rPr>
      <w:b/>
      <w:caps w:val="0"/>
      <w:smallCaps/>
      <w:color w:val="595959" w:themeColor="text1" w:themeTint="A6"/>
    </w:rPr>
  </w:style>
  <w:style w:type="paragraph" w:customStyle="1" w:styleId="1C3C35ECD8974DE080C69494D92301EC">
    <w:name w:val="1C3C35ECD8974DE080C69494D92301EC"/>
    <w:rsid w:val="00F24481"/>
  </w:style>
  <w:style w:type="paragraph" w:customStyle="1" w:styleId="7AA36DAC91A64719926166CB0E204960">
    <w:name w:val="7AA36DAC91A64719926166CB0E204960"/>
    <w:rsid w:val="00F24481"/>
  </w:style>
  <w:style w:type="paragraph" w:customStyle="1" w:styleId="8DBBFF45D8D04ACF9556DDB6BB569C91">
    <w:name w:val="8DBBFF45D8D04ACF9556DDB6BB569C91"/>
    <w:rsid w:val="00F24481"/>
  </w:style>
  <w:style w:type="paragraph" w:customStyle="1" w:styleId="0449FD5CA363456188B49F0BD84BC631">
    <w:name w:val="0449FD5CA363456188B49F0BD84BC631"/>
    <w:rsid w:val="00F24481"/>
  </w:style>
  <w:style w:type="paragraph" w:customStyle="1" w:styleId="E5232850730642E08C2091E6332BBDA1">
    <w:name w:val="E5232850730642E08C2091E6332BBDA1"/>
    <w:rsid w:val="00F24481"/>
  </w:style>
  <w:style w:type="paragraph" w:customStyle="1" w:styleId="055B4763469F4A6DAC62E0D8242C288D">
    <w:name w:val="055B4763469F4A6DAC62E0D8242C288D"/>
    <w:rsid w:val="00F24481"/>
  </w:style>
  <w:style w:type="paragraph" w:customStyle="1" w:styleId="EDD13EE4560F4F27A106F67D77EC9AAB">
    <w:name w:val="EDD13EE4560F4F27A106F67D77EC9AAB"/>
    <w:rsid w:val="00F24481"/>
  </w:style>
  <w:style w:type="paragraph" w:customStyle="1" w:styleId="8A9716960150498D869B08429786CF8C">
    <w:name w:val="8A9716960150498D869B08429786CF8C"/>
    <w:rsid w:val="00F24481"/>
  </w:style>
  <w:style w:type="paragraph" w:customStyle="1" w:styleId="6021CE3B16834CC5AF5027C810A71E2B">
    <w:name w:val="6021CE3B16834CC5AF5027C810A71E2B"/>
    <w:rsid w:val="00F24481"/>
  </w:style>
  <w:style w:type="paragraph" w:customStyle="1" w:styleId="579B7A0889274115962F0A3CD2E1BCDC">
    <w:name w:val="579B7A0889274115962F0A3CD2E1BCDC"/>
    <w:rsid w:val="00F24481"/>
  </w:style>
  <w:style w:type="paragraph" w:customStyle="1" w:styleId="E0148F6061574FC2BC443D0F967AAD09">
    <w:name w:val="E0148F6061574FC2BC443D0F967AAD09"/>
    <w:rsid w:val="00F24481"/>
  </w:style>
  <w:style w:type="paragraph" w:customStyle="1" w:styleId="33B448101FE74A0CA9C57ACEBF1DA2BA">
    <w:name w:val="33B448101FE74A0CA9C57ACEBF1DA2BA"/>
    <w:rsid w:val="00F24481"/>
  </w:style>
  <w:style w:type="paragraph" w:customStyle="1" w:styleId="C63E35DA3F7A43159F25761233E2D4D4">
    <w:name w:val="C63E35DA3F7A43159F25761233E2D4D4"/>
    <w:rsid w:val="00F24481"/>
  </w:style>
  <w:style w:type="paragraph" w:customStyle="1" w:styleId="E1EC6AC12FF94B28AC913E327D645DB8">
    <w:name w:val="E1EC6AC12FF94B28AC913E327D645DB8"/>
    <w:rsid w:val="00F24481"/>
  </w:style>
  <w:style w:type="paragraph" w:customStyle="1" w:styleId="F6F1607C32434E6592A3617C8F9D89F6">
    <w:name w:val="F6F1607C32434E6592A3617C8F9D89F6"/>
    <w:rsid w:val="00F24481"/>
  </w:style>
  <w:style w:type="paragraph" w:customStyle="1" w:styleId="BAF627DF56854478A672BEFBF1826268">
    <w:name w:val="BAF627DF56854478A672BEFBF1826268"/>
    <w:rsid w:val="00F24481"/>
  </w:style>
  <w:style w:type="paragraph" w:customStyle="1" w:styleId="5DD1FEB2742B43198933626773C67555">
    <w:name w:val="5DD1FEB2742B43198933626773C67555"/>
    <w:rsid w:val="00F24481"/>
  </w:style>
  <w:style w:type="paragraph" w:customStyle="1" w:styleId="508D1E47296C45D6B891FFC7946BD396">
    <w:name w:val="508D1E47296C45D6B891FFC7946BD396"/>
    <w:rsid w:val="00F24481"/>
  </w:style>
  <w:style w:type="paragraph" w:customStyle="1" w:styleId="F4D9622A314F4FC181A3EFE382CE5080">
    <w:name w:val="F4D9622A314F4FC181A3EFE382CE5080"/>
    <w:rsid w:val="00F24481"/>
  </w:style>
  <w:style w:type="paragraph" w:customStyle="1" w:styleId="21424F91FB9F4BCDB837E66694FFE8D4">
    <w:name w:val="21424F91FB9F4BCDB837E66694FFE8D4"/>
    <w:rsid w:val="00F24481"/>
  </w:style>
  <w:style w:type="paragraph" w:customStyle="1" w:styleId="1F5DE3A022F342118278367C7FFB742C">
    <w:name w:val="1F5DE3A022F342118278367C7FFB742C"/>
    <w:rsid w:val="00F24481"/>
  </w:style>
  <w:style w:type="paragraph" w:customStyle="1" w:styleId="77360A717F404940B74D691DB5CD030A">
    <w:name w:val="77360A717F404940B74D691DB5CD030A"/>
    <w:rsid w:val="00F24481"/>
  </w:style>
  <w:style w:type="paragraph" w:customStyle="1" w:styleId="C61F49AF73C9490690270646701899F6">
    <w:name w:val="C61F49AF73C9490690270646701899F6"/>
    <w:rsid w:val="00F24481"/>
  </w:style>
  <w:style w:type="paragraph" w:customStyle="1" w:styleId="83688180A7814FCF96B165F47F0E7587">
    <w:name w:val="83688180A7814FCF96B165F47F0E7587"/>
    <w:rsid w:val="00F24481"/>
  </w:style>
  <w:style w:type="paragraph" w:customStyle="1" w:styleId="9AD15E5EE100476B8A25162AA39F16A6">
    <w:name w:val="9AD15E5EE100476B8A25162AA39F16A6"/>
    <w:rsid w:val="00F24481"/>
  </w:style>
  <w:style w:type="paragraph" w:customStyle="1" w:styleId="833BF281B8C143B5B05ACF214FA77CBF">
    <w:name w:val="833BF281B8C143B5B05ACF214FA77CBF"/>
    <w:rsid w:val="00F24481"/>
  </w:style>
  <w:style w:type="paragraph" w:customStyle="1" w:styleId="37C477C025D0476B9F1038C3194C6126">
    <w:name w:val="37C477C025D0476B9F1038C3194C6126"/>
    <w:rsid w:val="00271DB1"/>
  </w:style>
  <w:style w:type="paragraph" w:customStyle="1" w:styleId="8EEB48B82FA841B48C80937DDCFD4D3E">
    <w:name w:val="8EEB48B82FA841B48C80937DDCFD4D3E"/>
    <w:rsid w:val="00271DB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428</TotalTime>
  <Pages>5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Asus</cp:lastModifiedBy>
  <cp:revision>43</cp:revision>
  <dcterms:created xsi:type="dcterms:W3CDTF">2017-12-12T13:48:00Z</dcterms:created>
  <dcterms:modified xsi:type="dcterms:W3CDTF">2018-09-05T13:15:00Z</dcterms:modified>
  <cp:category/>
</cp:coreProperties>
</file>