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516"/>
        <w:gridCol w:w="26"/>
        <w:gridCol w:w="7266"/>
        <w:gridCol w:w="60"/>
        <w:gridCol w:w="2428"/>
      </w:tblGrid>
      <w:tr w:rsidR="00DE7766" w:rsidRPr="00DE7766" w:rsidTr="00E255C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E255C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E255CD" w:rsidRPr="00043D18" w:rsidRDefault="00043D18" w:rsidP="00533030">
            <w:pPr>
              <w:spacing w:before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Dedicated Engineer with excellent technical, analytical, &amp; communi</w:t>
            </w:r>
            <w:r w:rsidR="008F734B">
              <w:rPr>
                <w:rFonts w:cstheme="minorHAnsi"/>
              </w:rPr>
              <w:t>cation skills demonstrated by 16</w:t>
            </w:r>
            <w:r>
              <w:rPr>
                <w:rFonts w:cstheme="minorHAnsi"/>
              </w:rPr>
              <w:t xml:space="preserve"> years of experience in Manufacturing </w:t>
            </w:r>
            <w:r w:rsidR="00693AE4">
              <w:rPr>
                <w:rFonts w:cstheme="minorHAnsi"/>
              </w:rPr>
              <w:t>environments including</w:t>
            </w:r>
            <w:r>
              <w:rPr>
                <w:rFonts w:cstheme="minorHAnsi"/>
              </w:rPr>
              <w:t xml:space="preserve"> </w:t>
            </w:r>
            <w:r w:rsidR="005A49BE">
              <w:rPr>
                <w:rFonts w:cstheme="minorHAnsi"/>
              </w:rPr>
              <w:t xml:space="preserve">the last </w:t>
            </w:r>
            <w:r w:rsidR="00693AE4">
              <w:rPr>
                <w:rFonts w:cstheme="minorHAnsi"/>
              </w:rPr>
              <w:t xml:space="preserve">8 years </w:t>
            </w:r>
            <w:r w:rsidR="005A49BE">
              <w:rPr>
                <w:rFonts w:cstheme="minorHAnsi"/>
              </w:rPr>
              <w:t xml:space="preserve">specializing </w:t>
            </w:r>
            <w:r w:rsidR="00693AE4">
              <w:rPr>
                <w:rFonts w:cstheme="minorHAnsi"/>
              </w:rPr>
              <w:t xml:space="preserve">in industrial </w:t>
            </w:r>
            <w:r>
              <w:rPr>
                <w:rFonts w:cstheme="minorHAnsi"/>
              </w:rPr>
              <w:t>Robotic automation.</w:t>
            </w:r>
          </w:p>
        </w:tc>
      </w:tr>
      <w:tr w:rsidR="009548CA" w:rsidRPr="00DE7766" w:rsidTr="00E255C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E255C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4662D" w:rsidRPr="00116379" w:rsidRDefault="00A90DA2" w:rsidP="00116379">
            <w:pPr>
              <w:pStyle w:val="Heading2"/>
            </w:pPr>
            <w:r>
              <w:t>Programming</w:t>
            </w:r>
          </w:p>
          <w:p w:rsidR="005A49BE" w:rsidRDefault="005A49BE" w:rsidP="005A49BE">
            <w:pPr>
              <w:pStyle w:val="ListParagraph"/>
            </w:pPr>
            <w:r>
              <w:t xml:space="preserve">Fanuc Robotics advanced </w:t>
            </w:r>
            <w:r w:rsidR="00CA25CE">
              <w:t xml:space="preserve">TP &amp; </w:t>
            </w:r>
            <w:proofErr w:type="spellStart"/>
            <w:r w:rsidR="00CA25CE">
              <w:t>Karel</w:t>
            </w:r>
            <w:proofErr w:type="spellEnd"/>
            <w:r w:rsidR="00CA25CE">
              <w:t xml:space="preserve"> programming</w:t>
            </w:r>
          </w:p>
          <w:p w:rsidR="00C615E8" w:rsidRDefault="00693AE4" w:rsidP="008E46C7">
            <w:pPr>
              <w:pStyle w:val="ListParagraph"/>
            </w:pPr>
            <w:r>
              <w:t>Fanuc CNC Controls machine language (G &amp; M Code</w:t>
            </w:r>
            <w:r w:rsidR="007F2020">
              <w:t xml:space="preserve"> &amp; PMC</w:t>
            </w:r>
            <w:r w:rsidR="000244A4">
              <w:t>) advanced programming</w:t>
            </w:r>
          </w:p>
          <w:p w:rsidR="00693AE4" w:rsidRDefault="00693AE4" w:rsidP="00116379">
            <w:pPr>
              <w:pStyle w:val="ListParagraph"/>
            </w:pPr>
            <w:r>
              <w:t>Various CNC programming packages &amp; languages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9A48BF" w:rsidP="00116379">
            <w:pPr>
              <w:pStyle w:val="ListParagraph"/>
            </w:pPr>
            <w:r>
              <w:t>Microsoft O</w:t>
            </w:r>
            <w:r w:rsidR="00693AE4">
              <w:t>ffice products</w:t>
            </w:r>
          </w:p>
          <w:p w:rsidR="009548CA" w:rsidRDefault="00693AE4" w:rsidP="007D5AB6">
            <w:pPr>
              <w:pStyle w:val="ListParagraph"/>
            </w:pPr>
            <w:r>
              <w:t xml:space="preserve">Fanuc Robotics </w:t>
            </w:r>
            <w:proofErr w:type="spellStart"/>
            <w:r>
              <w:t>Roboguide</w:t>
            </w:r>
            <w:proofErr w:type="spellEnd"/>
            <w:r>
              <w:t xml:space="preserve"> off-line p</w:t>
            </w:r>
            <w:r w:rsidR="009A48BF">
              <w:t>rogramming &amp; simulation</w:t>
            </w:r>
            <w:r w:rsidR="000E3279">
              <w:t xml:space="preserve"> of complex work cells</w:t>
            </w:r>
          </w:p>
          <w:p w:rsidR="008E46C7" w:rsidRDefault="008E46C7" w:rsidP="007D5AB6">
            <w:pPr>
              <w:pStyle w:val="ListParagraph"/>
            </w:pPr>
            <w:r>
              <w:t xml:space="preserve">Fanuc Ladder 3 ~ PLC programming for </w:t>
            </w:r>
            <w:r w:rsidR="007F2020">
              <w:t xml:space="preserve">Fanuc </w:t>
            </w:r>
            <w:r>
              <w:t>CNC &amp; Robots</w:t>
            </w:r>
          </w:p>
          <w:p w:rsidR="00693AE4" w:rsidRDefault="008E46C7" w:rsidP="007D5AB6">
            <w:pPr>
              <w:pStyle w:val="ListParagraph"/>
            </w:pPr>
            <w:r>
              <w:t xml:space="preserve">Machine </w:t>
            </w:r>
            <w:r w:rsidR="00693AE4">
              <w:t xml:space="preserve">Vision Systems ~ Fanuc </w:t>
            </w:r>
            <w:proofErr w:type="spellStart"/>
            <w:r w:rsidR="00693AE4">
              <w:t>iRVision</w:t>
            </w:r>
            <w:proofErr w:type="spellEnd"/>
            <w:r w:rsidR="00693AE4">
              <w:t xml:space="preserve"> &amp; </w:t>
            </w:r>
            <w:proofErr w:type="spellStart"/>
            <w:r w:rsidR="00693AE4">
              <w:t>Cognex</w:t>
            </w:r>
            <w:proofErr w:type="spellEnd"/>
            <w:r w:rsidR="00693AE4">
              <w:t xml:space="preserve"> In-Sight</w:t>
            </w:r>
          </w:p>
          <w:p w:rsidR="00693AE4" w:rsidRDefault="00693AE4" w:rsidP="007D5AB6">
            <w:pPr>
              <w:pStyle w:val="ListParagraph"/>
            </w:pPr>
            <w:r>
              <w:t xml:space="preserve">AutoCAD / </w:t>
            </w:r>
            <w:proofErr w:type="spellStart"/>
            <w:r>
              <w:t>MasterCAM</w:t>
            </w:r>
            <w:proofErr w:type="spellEnd"/>
          </w:p>
          <w:p w:rsidR="00A90DA2" w:rsidRDefault="00A90DA2" w:rsidP="00A90DA2">
            <w:pPr>
              <w:pStyle w:val="Heading2"/>
            </w:pPr>
            <w:r>
              <w:t>Miscellaneous</w:t>
            </w:r>
          </w:p>
          <w:p w:rsidR="00A90DA2" w:rsidRDefault="00693AE4" w:rsidP="00A90DA2">
            <w:pPr>
              <w:pStyle w:val="ListParagraph"/>
            </w:pPr>
            <w:r>
              <w:t>Extensive business travel (</w:t>
            </w:r>
            <w:r w:rsidRPr="00CA1F2B">
              <w:rPr>
                <w:rFonts w:cstheme="minorHAnsi"/>
              </w:rPr>
              <w:t>≈</w:t>
            </w:r>
            <w:r w:rsidR="00B74180">
              <w:rPr>
                <w:rFonts w:cstheme="minorHAnsi"/>
              </w:rPr>
              <w:t>4</w:t>
            </w:r>
            <w:r w:rsidRPr="00CA1F2B">
              <w:rPr>
                <w:rFonts w:cstheme="minorHAnsi"/>
              </w:rPr>
              <w:t>0%),</w:t>
            </w:r>
            <w:r>
              <w:rPr>
                <w:rFonts w:cstheme="minorHAnsi"/>
              </w:rPr>
              <w:t xml:space="preserve"> both domestic &amp; international</w:t>
            </w:r>
          </w:p>
          <w:p w:rsidR="00A90DA2" w:rsidRDefault="00693AE4" w:rsidP="00693AE4">
            <w:pPr>
              <w:pStyle w:val="ListParagraph"/>
            </w:pPr>
            <w:r>
              <w:t>Manufacturing processes &amp; organization</w:t>
            </w:r>
          </w:p>
          <w:p w:rsidR="00693AE4" w:rsidRDefault="00693AE4" w:rsidP="00693AE4">
            <w:pPr>
              <w:pStyle w:val="ListParagraph"/>
            </w:pPr>
            <w:r>
              <w:t>Quality Assurance / Control &amp; Statistical Process Control (SPC)</w:t>
            </w:r>
          </w:p>
          <w:p w:rsidR="00693AE4" w:rsidRDefault="00693AE4" w:rsidP="00693AE4">
            <w:pPr>
              <w:pStyle w:val="ListParagraph"/>
            </w:pPr>
            <w:r>
              <w:t>Hands on Machine Shop experience</w:t>
            </w:r>
            <w:r w:rsidR="008E46C7">
              <w:t xml:space="preserve"> (Milling / Turning / Grinding)</w:t>
            </w:r>
          </w:p>
        </w:tc>
      </w:tr>
      <w:tr w:rsidR="00DE7766" w:rsidRPr="00DE7766" w:rsidTr="00E255C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E255C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6962EF" w:rsidRPr="00DE7766" w:rsidRDefault="00A90DA2" w:rsidP="00A90DA2">
            <w:pPr>
              <w:pStyle w:val="Heading2"/>
            </w:pPr>
            <w:r>
              <w:t>Applications Engineer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6962EF" w:rsidRPr="00DE7766" w:rsidRDefault="00A90DA2" w:rsidP="00A90DA2">
            <w:pPr>
              <w:pStyle w:val="Dates"/>
            </w:pPr>
            <w:r>
              <w:t>12/2004 - Current</w:t>
            </w:r>
          </w:p>
        </w:tc>
      </w:tr>
      <w:tr w:rsidR="006962EF" w:rsidRPr="00DE7766" w:rsidTr="00E255C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  <w:vAlign w:val="center"/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62EF" w:rsidRPr="00D97489" w:rsidRDefault="00A90DA2" w:rsidP="007D5AB6">
            <w:pPr>
              <w:pStyle w:val="Location"/>
            </w:pPr>
            <w:r w:rsidRPr="0081327C">
              <w:rPr>
                <w:u w:val="single"/>
              </w:rPr>
              <w:t>Weldon Solutions</w:t>
            </w:r>
            <w:r>
              <w:t xml:space="preserve"> ~ York, PA</w:t>
            </w:r>
          </w:p>
          <w:p w:rsidR="00693AE4" w:rsidRPr="00693AE4" w:rsidRDefault="00693AE4" w:rsidP="00693AE4">
            <w:pPr>
              <w:pStyle w:val="ListParagraph"/>
              <w:numPr>
                <w:ilvl w:val="0"/>
                <w:numId w:val="0"/>
              </w:numPr>
              <w:ind w:left="360"/>
              <w:rPr>
                <w:i/>
              </w:rPr>
            </w:pPr>
            <w:r w:rsidRPr="00693AE4">
              <w:rPr>
                <w:i/>
              </w:rPr>
              <w:t>Manufacturer (</w:t>
            </w:r>
            <w:r w:rsidR="000E3279">
              <w:rPr>
                <w:i/>
              </w:rPr>
              <w:t xml:space="preserve">OEM) of Weldon CNC Grinders &amp; </w:t>
            </w:r>
            <w:r w:rsidRPr="00693AE4">
              <w:rPr>
                <w:i/>
              </w:rPr>
              <w:t>Fanuc Robotics Systems Integrator</w:t>
            </w:r>
          </w:p>
          <w:p w:rsidR="0081327C" w:rsidRPr="0010077D" w:rsidRDefault="00DD68FE" w:rsidP="0081327C">
            <w:pPr>
              <w:pStyle w:val="ListParagraph"/>
            </w:pPr>
            <w:r>
              <w:t>Grinding process (</w:t>
            </w:r>
            <w:r w:rsidR="000244A4">
              <w:t xml:space="preserve">cylindrical </w:t>
            </w:r>
            <w:r>
              <w:t xml:space="preserve">external, internal, &amp; non-round) development / improvement / optimization, </w:t>
            </w:r>
            <w:r w:rsidR="000244A4">
              <w:t xml:space="preserve">&amp; </w:t>
            </w:r>
            <w:r>
              <w:t>programming</w:t>
            </w:r>
            <w:r w:rsidR="000244A4">
              <w:t xml:space="preserve"> </w:t>
            </w:r>
            <w:r>
              <w:t xml:space="preserve">of Weldon manufactured </w:t>
            </w:r>
            <w:r w:rsidR="000244A4">
              <w:t xml:space="preserve">high precision </w:t>
            </w:r>
            <w:r>
              <w:t>CNC Grinder line of products</w:t>
            </w:r>
            <w:r w:rsidR="0081327C">
              <w:t xml:space="preserve"> </w:t>
            </w:r>
            <w:r w:rsidR="00533030">
              <w:t xml:space="preserve">using conventional &amp; super abrasives </w:t>
            </w:r>
            <w:r w:rsidR="0081327C">
              <w:t xml:space="preserve">processing parts of many different types of material (carbide, ceramic, exotic aerospace alloys, &amp; hardened tool steels) </w:t>
            </w:r>
            <w:r w:rsidR="009A48BF">
              <w:t xml:space="preserve">for differing industries to </w:t>
            </w:r>
            <w:r w:rsidR="0081327C">
              <w:t>end customers specifications</w:t>
            </w:r>
          </w:p>
          <w:p w:rsidR="00D4662D" w:rsidRDefault="002C40B6" w:rsidP="00116379">
            <w:pPr>
              <w:pStyle w:val="ListParagraph"/>
            </w:pPr>
            <w:r>
              <w:t>Robotic process development, programming, &amp; setup of Weldon designed automat</w:t>
            </w:r>
            <w:r w:rsidR="00836F83">
              <w:t>ed</w:t>
            </w:r>
            <w:r>
              <w:t xml:space="preserve"> work cells utilizing a wide range of Fanuc Robots (4</w:t>
            </w:r>
            <w:r w:rsidR="00CA25CE">
              <w:t>/5/</w:t>
            </w:r>
            <w:r>
              <w:t>6 axes of arm motion &amp; auxiliary</w:t>
            </w:r>
            <w:r w:rsidR="00CA25CE">
              <w:t xml:space="preserve"> axis</w:t>
            </w:r>
            <w:bookmarkStart w:id="0" w:name="_GoBack"/>
            <w:bookmarkEnd w:id="0"/>
            <w:r w:rsidR="00836F83">
              <w:t xml:space="preserve"> motion), custom designed cell</w:t>
            </w:r>
            <w:r>
              <w:t xml:space="preserve"> components</w:t>
            </w:r>
            <w:r w:rsidR="00836F83">
              <w:t>,</w:t>
            </w:r>
            <w:r>
              <w:t xml:space="preserve"> &amp; end of arm tooling</w:t>
            </w:r>
            <w:r w:rsidR="0081327C">
              <w:t xml:space="preserve"> in the areas of machine tending, material handling, material removal, packaging / palletizing, assembly, vision guidance / inspection, &amp; force sensing</w:t>
            </w:r>
          </w:p>
          <w:p w:rsidR="006C3A4D" w:rsidRPr="0010077D" w:rsidRDefault="006C3A4D" w:rsidP="00116379">
            <w:pPr>
              <w:pStyle w:val="ListParagraph"/>
            </w:pPr>
            <w:r>
              <w:t>Direct impact on the successful installation &amp; operation of over 60 Robotic automated work</w:t>
            </w:r>
            <w:r w:rsidR="000E3279">
              <w:t xml:space="preserve"> </w:t>
            </w:r>
            <w:r>
              <w:t>cells</w:t>
            </w:r>
          </w:p>
          <w:p w:rsidR="0081327C" w:rsidRDefault="00693AE4" w:rsidP="0081327C">
            <w:pPr>
              <w:pStyle w:val="ListParagraph"/>
            </w:pPr>
            <w:r>
              <w:t>Key member of multi-functional project teams</w:t>
            </w:r>
            <w:r w:rsidR="000244A4">
              <w:t xml:space="preserve"> (</w:t>
            </w:r>
            <w:r w:rsidR="005A49BE">
              <w:t>Grinder &amp; Robotic)</w:t>
            </w:r>
            <w:r>
              <w:t xml:space="preserve">.  Able to handle numerous projects simultaneously, while working </w:t>
            </w:r>
            <w:r w:rsidR="0081327C">
              <w:t>independently</w:t>
            </w:r>
            <w:r>
              <w:t xml:space="preserve"> </w:t>
            </w:r>
            <w:r w:rsidR="00836F83">
              <w:t>&amp; unsupervised</w:t>
            </w:r>
            <w:r w:rsidR="00533030">
              <w:t xml:space="preserve"> to complete </w:t>
            </w:r>
            <w:r>
              <w:t>individual project goals</w:t>
            </w:r>
            <w:r w:rsidR="0081327C">
              <w:t>.  Project team interactions consisting of:</w:t>
            </w:r>
          </w:p>
          <w:p w:rsidR="0081327C" w:rsidRDefault="0081327C" w:rsidP="0081327C">
            <w:pPr>
              <w:pStyle w:val="ListParagraph"/>
              <w:numPr>
                <w:ilvl w:val="1"/>
                <w:numId w:val="18"/>
              </w:numPr>
            </w:pPr>
            <w:r>
              <w:t>Sales Department ~ Determin</w:t>
            </w:r>
            <w:r w:rsidR="00836F83">
              <w:t>ing</w:t>
            </w:r>
            <w:r>
              <w:t xml:space="preserve"> specific needs of a project, including </w:t>
            </w:r>
            <w:r w:rsidR="002048EE">
              <w:t xml:space="preserve">pre-sale </w:t>
            </w:r>
            <w:r w:rsidR="009B5871">
              <w:t>efforts</w:t>
            </w:r>
            <w:r>
              <w:t xml:space="preserve"> &amp; site visit </w:t>
            </w:r>
            <w:r w:rsidR="002048EE">
              <w:t>activity</w:t>
            </w:r>
          </w:p>
          <w:p w:rsidR="0081327C" w:rsidRDefault="0081327C" w:rsidP="0081327C">
            <w:pPr>
              <w:pStyle w:val="ListParagraph"/>
              <w:numPr>
                <w:ilvl w:val="1"/>
                <w:numId w:val="18"/>
              </w:numPr>
            </w:pPr>
            <w:r>
              <w:t xml:space="preserve">Mechanical Engineering ~ </w:t>
            </w:r>
            <w:r w:rsidR="00836F83">
              <w:t>Having d</w:t>
            </w:r>
            <w:r>
              <w:t>irect</w:t>
            </w:r>
            <w:r w:rsidR="009A48BF">
              <w:t xml:space="preserve"> i</w:t>
            </w:r>
            <w:r w:rsidR="008A4C6C">
              <w:t>nput into designs &amp; components</w:t>
            </w:r>
          </w:p>
          <w:p w:rsidR="00BE4FC4" w:rsidRDefault="0081327C" w:rsidP="00BE4FC4">
            <w:pPr>
              <w:pStyle w:val="ListParagraph"/>
              <w:numPr>
                <w:ilvl w:val="1"/>
                <w:numId w:val="18"/>
              </w:numPr>
            </w:pPr>
            <w:r>
              <w:t xml:space="preserve">Electrical / Controls Engineering ~ </w:t>
            </w:r>
            <w:r w:rsidR="005B7897">
              <w:t xml:space="preserve">Concurrent program development &amp; startup / debugging </w:t>
            </w:r>
            <w:r w:rsidR="009A48BF">
              <w:t xml:space="preserve">assistance </w:t>
            </w:r>
            <w:r w:rsidR="005B7897">
              <w:t>of electrical &amp; PLC</w:t>
            </w:r>
            <w:r w:rsidR="00487C1D">
              <w:t>/HMI</w:t>
            </w:r>
            <w:r w:rsidR="005B7897">
              <w:t xml:space="preserve"> systems</w:t>
            </w:r>
          </w:p>
          <w:p w:rsidR="00BE4FC4" w:rsidRDefault="00BE4FC4" w:rsidP="00BE4FC4">
            <w:pPr>
              <w:pStyle w:val="ListParagraph"/>
              <w:numPr>
                <w:ilvl w:val="0"/>
                <w:numId w:val="0"/>
              </w:numPr>
              <w:ind w:left="576"/>
            </w:pPr>
          </w:p>
          <w:p w:rsidR="0081327C" w:rsidRDefault="00E255CD" w:rsidP="0081327C">
            <w:pPr>
              <w:pStyle w:val="ListParagraph"/>
              <w:numPr>
                <w:ilvl w:val="1"/>
                <w:numId w:val="18"/>
              </w:numPr>
            </w:pPr>
            <w:r>
              <w:lastRenderedPageBreak/>
              <w:t xml:space="preserve">Work within Customers’ Quality Control parameters &amp; </w:t>
            </w:r>
            <w:r w:rsidR="00533030">
              <w:t>s</w:t>
            </w:r>
            <w:r>
              <w:t xml:space="preserve">afety protocols for completion &amp; </w:t>
            </w:r>
            <w:r w:rsidR="005B7897">
              <w:t>success</w:t>
            </w:r>
            <w:r w:rsidR="00836F83">
              <w:t>ful end product</w:t>
            </w:r>
          </w:p>
          <w:p w:rsidR="00E255CD" w:rsidRDefault="00E255CD" w:rsidP="0081327C">
            <w:pPr>
              <w:pStyle w:val="ListParagraph"/>
              <w:numPr>
                <w:ilvl w:val="1"/>
                <w:numId w:val="18"/>
              </w:numPr>
            </w:pPr>
            <w:r>
              <w:t>Work as on-site Project Manager of Automat</w:t>
            </w:r>
            <w:r w:rsidR="00836F83">
              <w:t>ed</w:t>
            </w:r>
            <w:r>
              <w:t xml:space="preserve"> System installations overseeing entire project completion &amp; installation personnel</w:t>
            </w:r>
          </w:p>
          <w:p w:rsidR="0081327C" w:rsidRDefault="0081327C" w:rsidP="00693AE4">
            <w:pPr>
              <w:pStyle w:val="ListParagraph"/>
            </w:pPr>
            <w:r>
              <w:t xml:space="preserve">New &amp; existing </w:t>
            </w:r>
            <w:r w:rsidR="002F2634">
              <w:t xml:space="preserve">product research, evaluation, </w:t>
            </w:r>
            <w:r>
              <w:t>development</w:t>
            </w:r>
            <w:r w:rsidR="002F2634">
              <w:t>, &amp; demonstration</w:t>
            </w:r>
          </w:p>
          <w:p w:rsidR="00E255CD" w:rsidRDefault="00E255CD" w:rsidP="00693AE4">
            <w:pPr>
              <w:pStyle w:val="ListParagraph"/>
            </w:pPr>
            <w:r>
              <w:t>Provide complete, well written, &amp; organized enginee</w:t>
            </w:r>
            <w:r w:rsidR="00836F83">
              <w:t xml:space="preserve">ring </w:t>
            </w:r>
            <w:r w:rsidR="008F734B">
              <w:t xml:space="preserve">level </w:t>
            </w:r>
            <w:r w:rsidR="00836F83">
              <w:t>documentation</w:t>
            </w:r>
          </w:p>
          <w:p w:rsidR="00E255CD" w:rsidRDefault="00E255CD" w:rsidP="00693AE4">
            <w:pPr>
              <w:pStyle w:val="ListParagraph"/>
            </w:pPr>
            <w:r>
              <w:t>Provide ongoing Customer Service, both remotely &amp; on-site, with comprehensive system trouble shooting knowledge</w:t>
            </w:r>
          </w:p>
          <w:p w:rsidR="00E255CD" w:rsidRPr="00D4662D" w:rsidRDefault="00E255CD" w:rsidP="00693AE4">
            <w:pPr>
              <w:pStyle w:val="ListParagraph"/>
            </w:pPr>
            <w:r>
              <w:t>Published a technical paper in the Summer 2008 Finer Points technical journal entitled ”</w:t>
            </w:r>
            <w:r>
              <w:rPr>
                <w:i/>
              </w:rPr>
              <w:t>Developments in High Production Peel Grinding in Water</w:t>
            </w:r>
            <w:r>
              <w:t xml:space="preserve">” in conjunction with Dr. Michael </w:t>
            </w:r>
            <w:proofErr w:type="spellStart"/>
            <w:r>
              <w:t>Hitchiner</w:t>
            </w:r>
            <w:proofErr w:type="spellEnd"/>
            <w:r>
              <w:t xml:space="preserve"> of Saint-Gobain Abrasives that was presented at the </w:t>
            </w:r>
            <w:proofErr w:type="spellStart"/>
            <w:r>
              <w:t>Intertech</w:t>
            </w:r>
            <w:proofErr w:type="spellEnd"/>
            <w:r>
              <w:t xml:space="preserve"> 2008 Industrial Diamond &amp; CBN conference in Orlando, FL</w:t>
            </w:r>
          </w:p>
        </w:tc>
      </w:tr>
      <w:tr w:rsidR="006962EF" w:rsidRPr="00DE7766" w:rsidTr="00E255C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  <w:vAlign w:val="center"/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62EF" w:rsidRPr="00DE7766" w:rsidRDefault="00A90DA2" w:rsidP="00A90DA2">
            <w:pPr>
              <w:pStyle w:val="Heading2"/>
            </w:pPr>
            <w:r>
              <w:t>Shift Group Leader / CNC Operator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62EF" w:rsidRPr="00F510D1" w:rsidRDefault="00A90DA2" w:rsidP="00A90DA2">
            <w:pPr>
              <w:pStyle w:val="Dates"/>
            </w:pPr>
            <w:r>
              <w:t>07/2002 – 12/2004</w:t>
            </w:r>
          </w:p>
        </w:tc>
      </w:tr>
      <w:tr w:rsidR="006962EF" w:rsidRPr="00DE7766" w:rsidTr="00E255C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  <w:vAlign w:val="center"/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5AB6" w:rsidRDefault="00A90DA2" w:rsidP="007D5AB6">
            <w:pPr>
              <w:pStyle w:val="Location"/>
              <w:rPr>
                <w:i w:val="0"/>
              </w:rPr>
            </w:pPr>
            <w:r w:rsidRPr="0081327C">
              <w:rPr>
                <w:u w:val="single"/>
              </w:rPr>
              <w:t>Gerhardt USA</w:t>
            </w:r>
            <w:r>
              <w:t xml:space="preserve"> ~ Dallastown, PA</w:t>
            </w:r>
          </w:p>
          <w:p w:rsidR="00DD68FE" w:rsidRPr="00DD68FE" w:rsidRDefault="00DD68FE" w:rsidP="00DD68FE">
            <w:pPr>
              <w:pStyle w:val="ListParagraph"/>
              <w:numPr>
                <w:ilvl w:val="0"/>
                <w:numId w:val="0"/>
              </w:numPr>
              <w:ind w:left="360"/>
              <w:rPr>
                <w:i/>
              </w:rPr>
            </w:pPr>
            <w:r w:rsidRPr="00DD68FE">
              <w:rPr>
                <w:i/>
              </w:rPr>
              <w:t>Manufacturer of Rotary &amp; Flexible Cutting Dies</w:t>
            </w:r>
          </w:p>
          <w:p w:rsidR="00AF1168" w:rsidRPr="00D97489" w:rsidRDefault="00DD68FE" w:rsidP="00116379">
            <w:pPr>
              <w:pStyle w:val="ListParagraph"/>
            </w:pPr>
            <w:r>
              <w:t>2</w:t>
            </w:r>
            <w:r w:rsidRPr="00DD68FE">
              <w:rPr>
                <w:vertAlign w:val="superscript"/>
              </w:rPr>
              <w:t>nd</w:t>
            </w:r>
            <w:r>
              <w:t xml:space="preserve"> Shift Lead Supervisor of approximately 15 employees</w:t>
            </w:r>
          </w:p>
          <w:p w:rsidR="00AF1168" w:rsidRPr="00D97489" w:rsidRDefault="00DD68FE" w:rsidP="00116379">
            <w:pPr>
              <w:pStyle w:val="ListParagraph"/>
            </w:pPr>
            <w:r>
              <w:t>Worked with Production Manager to set shift production schedules &amp; priorities</w:t>
            </w:r>
          </w:p>
          <w:p w:rsidR="006962EF" w:rsidRDefault="00DD68FE" w:rsidP="00DD68FE">
            <w:pPr>
              <w:pStyle w:val="ListParagraph"/>
            </w:pPr>
            <w:r>
              <w:t>Setup, testing, &amp; operation of precision CNC machining centers</w:t>
            </w:r>
          </w:p>
          <w:p w:rsidR="00DD68FE" w:rsidRPr="00DE7766" w:rsidRDefault="00DD68FE" w:rsidP="00DD68FE">
            <w:pPr>
              <w:pStyle w:val="ListParagraph"/>
            </w:pPr>
            <w:r>
              <w:t xml:space="preserve">Interacted with other Gerhardt team members at various worldwide locations </w:t>
            </w:r>
          </w:p>
        </w:tc>
      </w:tr>
      <w:tr w:rsidR="006962EF" w:rsidRPr="00DE7766" w:rsidTr="00E255C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  <w:vAlign w:val="center"/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62EF" w:rsidRPr="00D97489" w:rsidRDefault="00A90DA2" w:rsidP="00A90DA2">
            <w:pPr>
              <w:pStyle w:val="Heading2"/>
            </w:pPr>
            <w:r>
              <w:t>Programmer / Tooling Engineer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62EF" w:rsidRPr="00D97489" w:rsidRDefault="00A90DA2" w:rsidP="00A90DA2">
            <w:pPr>
              <w:pStyle w:val="Dates"/>
            </w:pPr>
            <w:r>
              <w:t>05/2000 – 07/2002</w:t>
            </w:r>
          </w:p>
        </w:tc>
      </w:tr>
      <w:tr w:rsidR="00D4662D" w:rsidRPr="00DE7766" w:rsidTr="00E255C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7D5AB6" w:rsidRDefault="00A90DA2" w:rsidP="007D5AB6">
            <w:pPr>
              <w:pStyle w:val="Location"/>
              <w:rPr>
                <w:i w:val="0"/>
              </w:rPr>
            </w:pPr>
            <w:r w:rsidRPr="0081327C">
              <w:rPr>
                <w:u w:val="single"/>
              </w:rPr>
              <w:t>Form Tool Technology</w:t>
            </w:r>
            <w:r>
              <w:t xml:space="preserve"> ~ York, PA &amp; Columbia, SC</w:t>
            </w:r>
          </w:p>
          <w:p w:rsidR="00DD68FE" w:rsidRPr="00DD68FE" w:rsidRDefault="00DD68FE" w:rsidP="00DD68FE">
            <w:pPr>
              <w:pStyle w:val="ListParagraph"/>
              <w:numPr>
                <w:ilvl w:val="0"/>
                <w:numId w:val="0"/>
              </w:numPr>
              <w:ind w:left="360"/>
              <w:rPr>
                <w:i/>
              </w:rPr>
            </w:pPr>
            <w:r w:rsidRPr="00DD68FE">
              <w:rPr>
                <w:i/>
              </w:rPr>
              <w:t>Manufacturer &amp; Re</w:t>
            </w:r>
            <w:r w:rsidR="000E3279">
              <w:rPr>
                <w:i/>
              </w:rPr>
              <w:t>-</w:t>
            </w:r>
            <w:r w:rsidRPr="00DD68FE">
              <w:rPr>
                <w:i/>
              </w:rPr>
              <w:t>conditioner of Performance Metal Cutting Tools</w:t>
            </w:r>
          </w:p>
          <w:p w:rsidR="00D4662D" w:rsidRPr="00D4662D" w:rsidRDefault="006D48C0" w:rsidP="00116379">
            <w:pPr>
              <w:pStyle w:val="ListParagraph"/>
            </w:pPr>
            <w:r>
              <w:t xml:space="preserve">Advanced </w:t>
            </w:r>
            <w:r w:rsidR="000E3279">
              <w:t xml:space="preserve">part simulation &amp; </w:t>
            </w:r>
            <w:r>
              <w:t>programming of ANCA precision CNC Tool &amp; Cutter Grinders</w:t>
            </w:r>
          </w:p>
          <w:p w:rsidR="00D4662D" w:rsidRPr="00D4662D" w:rsidRDefault="006D48C0" w:rsidP="00116379">
            <w:pPr>
              <w:pStyle w:val="ListParagraph"/>
            </w:pPr>
            <w:r>
              <w:t>Setup new manufacturing facility in Columbia, SC, including equipment selections</w:t>
            </w:r>
          </w:p>
          <w:p w:rsidR="00D4662D" w:rsidRDefault="006D48C0" w:rsidP="006D48C0">
            <w:pPr>
              <w:pStyle w:val="ListParagraph"/>
            </w:pPr>
            <w:r>
              <w:t>Oversaw entire day to day operation of tooling production including direct supervision of approximately 5 employees</w:t>
            </w:r>
          </w:p>
          <w:p w:rsidR="006D48C0" w:rsidRDefault="006D48C0" w:rsidP="006D48C0">
            <w:pPr>
              <w:pStyle w:val="ListParagraph"/>
            </w:pPr>
            <w:r>
              <w:t>Lead process testing, improvements, &amp; time studies</w:t>
            </w:r>
          </w:p>
          <w:p w:rsidR="00DD68FE" w:rsidRPr="00D4662D" w:rsidRDefault="00DD68FE" w:rsidP="006D48C0">
            <w:pPr>
              <w:pStyle w:val="ListParagraph"/>
            </w:pPr>
            <w:r>
              <w:t>Interacted with customers of differing industries to determine specific tooling needs</w:t>
            </w:r>
          </w:p>
        </w:tc>
      </w:tr>
      <w:tr w:rsidR="006962EF" w:rsidRPr="00DE7766" w:rsidTr="00E255C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E255C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6962EF" w:rsidRPr="006962EF" w:rsidRDefault="00A90DA2" w:rsidP="00A90DA2">
            <w:pPr>
              <w:pStyle w:val="Heading2"/>
            </w:pPr>
            <w:r>
              <w:t>Pennsylvania College of Technology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6962EF" w:rsidRPr="006962EF" w:rsidRDefault="00A90DA2" w:rsidP="00A90DA2">
            <w:pPr>
              <w:pStyle w:val="Dates"/>
            </w:pPr>
            <w:r>
              <w:t>09/1996 – 05/2000</w:t>
            </w:r>
          </w:p>
        </w:tc>
      </w:tr>
      <w:tr w:rsidR="006962EF" w:rsidRPr="00DE7766" w:rsidTr="00E255C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  <w:vAlign w:val="center"/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4662D" w:rsidRDefault="00A90DA2" w:rsidP="00D4662D">
            <w:pPr>
              <w:pStyle w:val="Location"/>
            </w:pPr>
            <w:r>
              <w:t>Williamsport, PA</w:t>
            </w:r>
          </w:p>
          <w:p w:rsidR="006962EF" w:rsidRDefault="00A90DA2" w:rsidP="00CB2F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B.S. in Manufacturing Engineering Technology ~ Graduated Magna Cum Laude</w:t>
            </w:r>
          </w:p>
          <w:p w:rsidR="00A90DA2" w:rsidRDefault="00A90DA2" w:rsidP="00CB2F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 xml:space="preserve">A.A.S. in </w:t>
            </w:r>
            <w:proofErr w:type="spellStart"/>
            <w:r>
              <w:t>Toolmaking</w:t>
            </w:r>
            <w:proofErr w:type="spellEnd"/>
            <w:r>
              <w:t xml:space="preserve"> Technology ~ Graduated with High Honors</w:t>
            </w:r>
          </w:p>
          <w:p w:rsidR="00A90DA2" w:rsidRDefault="00A90DA2" w:rsidP="00CB2F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Certificate in Machinists General  ~ Graduated with Distinction</w:t>
            </w:r>
          </w:p>
          <w:p w:rsidR="00A90DA2" w:rsidRDefault="00A90DA2" w:rsidP="00CB2F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Alpha Chi national Honors Society ~ Inducted Fall of 1999</w:t>
            </w:r>
          </w:p>
          <w:p w:rsidR="00A90DA2" w:rsidRPr="006962EF" w:rsidRDefault="00A90DA2" w:rsidP="00CB2F37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>University employed Math (Trigonometry &amp; Calculus) &amp; Physics Tutor from Fall 1998 until graduation</w:t>
            </w:r>
          </w:p>
        </w:tc>
      </w:tr>
    </w:tbl>
    <w:p w:rsidR="008E18D5" w:rsidRPr="00DE7766" w:rsidRDefault="008E18D5" w:rsidP="00DE7766"/>
    <w:sectPr w:rsidR="008E18D5" w:rsidRPr="00DE7766" w:rsidSect="00F35EF9">
      <w:headerReference w:type="default" r:id="rId9"/>
      <w:footerReference w:type="default" r:id="rId10"/>
      <w:pgSz w:w="12240" w:h="15840"/>
      <w:pgMar w:top="1440" w:right="1080" w:bottom="1440" w:left="1080" w:header="10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09D" w:rsidRDefault="0031609D" w:rsidP="00043D18">
      <w:pPr>
        <w:spacing w:before="0" w:after="0" w:line="240" w:lineRule="auto"/>
      </w:pPr>
      <w:r>
        <w:separator/>
      </w:r>
    </w:p>
  </w:endnote>
  <w:endnote w:type="continuationSeparator" w:id="0">
    <w:p w:rsidR="0031609D" w:rsidRDefault="0031609D" w:rsidP="00043D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49377"/>
      <w:docPartObj>
        <w:docPartGallery w:val="Page Numbers (Bottom of Page)"/>
        <w:docPartUnique/>
      </w:docPartObj>
    </w:sdtPr>
    <w:sdtContent>
      <w:p w:rsidR="00040DC3" w:rsidRDefault="002265F3">
        <w:pPr>
          <w:pStyle w:val="Footer"/>
          <w:jc w:val="right"/>
        </w:pPr>
        <w:r>
          <w:fldChar w:fldCharType="begin"/>
        </w:r>
        <w:r w:rsidR="007C53E0">
          <w:instrText xml:space="preserve"> PAGE   \* MERGEFORMAT </w:instrText>
        </w:r>
        <w:r>
          <w:fldChar w:fldCharType="separate"/>
        </w:r>
        <w:r w:rsidR="00783E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55CD" w:rsidRDefault="00E255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09D" w:rsidRDefault="0031609D" w:rsidP="00043D18">
      <w:pPr>
        <w:spacing w:before="0" w:after="0" w:line="240" w:lineRule="auto"/>
      </w:pPr>
      <w:r>
        <w:separator/>
      </w:r>
    </w:p>
  </w:footnote>
  <w:footnote w:type="continuationSeparator" w:id="0">
    <w:p w:rsidR="0031609D" w:rsidRDefault="0031609D" w:rsidP="00043D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CD" w:rsidRPr="00F35EF9" w:rsidRDefault="00E255CD" w:rsidP="00040DC3">
    <w:pPr>
      <w:pStyle w:val="ContactInfo"/>
      <w:rPr>
        <w:rFonts w:cstheme="minorHAnsi"/>
        <w:b/>
        <w:sz w:val="26"/>
        <w:szCs w:val="26"/>
      </w:rPr>
    </w:pPr>
    <w:r w:rsidRPr="00F35EF9">
      <w:rPr>
        <w:rFonts w:cstheme="minorHAnsi"/>
        <w:b/>
        <w:sz w:val="26"/>
        <w:szCs w:val="26"/>
      </w:rPr>
      <w:t>Benjamin Cornbower</w:t>
    </w:r>
  </w:p>
  <w:p w:rsidR="00E255CD" w:rsidRPr="00F35EF9" w:rsidRDefault="00E255CD" w:rsidP="00040DC3">
    <w:pPr>
      <w:pStyle w:val="ContactInfo"/>
      <w:rPr>
        <w:rFonts w:cstheme="minorHAnsi"/>
        <w:b/>
      </w:rPr>
    </w:pPr>
    <w:r w:rsidRPr="00F35EF9">
      <w:rPr>
        <w:rFonts w:cstheme="minorHAnsi"/>
        <w:b/>
      </w:rPr>
      <w:t>6781 Moul Road, Thomasville, PA 17364</w:t>
    </w:r>
  </w:p>
  <w:p w:rsidR="00E255CD" w:rsidRPr="00F35EF9" w:rsidRDefault="00E255CD" w:rsidP="00040DC3">
    <w:pPr>
      <w:pStyle w:val="ContactInfo"/>
      <w:rPr>
        <w:b/>
      </w:rPr>
    </w:pPr>
    <w:r w:rsidRPr="00F35EF9">
      <w:rPr>
        <w:rFonts w:cstheme="minorHAnsi"/>
        <w:b/>
      </w:rPr>
      <w:t>717.324.1023</w:t>
    </w:r>
    <w:r w:rsidRPr="00F35EF9">
      <w:rPr>
        <w:rFonts w:cstheme="minorHAnsi"/>
        <w:b/>
      </w:rPr>
      <w:tab/>
      <w:t>bencor21@gmail.com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4F328EEE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C5CB0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7F04"/>
  <w:defaultTabStop w:val="720"/>
  <w:drawingGridHorizontalSpacing w:val="85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3D18"/>
    <w:rsid w:val="000022EB"/>
    <w:rsid w:val="000244A4"/>
    <w:rsid w:val="00040DC3"/>
    <w:rsid w:val="00043D18"/>
    <w:rsid w:val="00075E73"/>
    <w:rsid w:val="000B0EE9"/>
    <w:rsid w:val="000E3279"/>
    <w:rsid w:val="0010077D"/>
    <w:rsid w:val="00116379"/>
    <w:rsid w:val="001D6AD1"/>
    <w:rsid w:val="001F358F"/>
    <w:rsid w:val="001F5C0F"/>
    <w:rsid w:val="002048EE"/>
    <w:rsid w:val="002265F3"/>
    <w:rsid w:val="00242504"/>
    <w:rsid w:val="0025418C"/>
    <w:rsid w:val="002911C8"/>
    <w:rsid w:val="002C40B6"/>
    <w:rsid w:val="002F2634"/>
    <w:rsid w:val="002F63DE"/>
    <w:rsid w:val="00301257"/>
    <w:rsid w:val="0031609D"/>
    <w:rsid w:val="00361AFB"/>
    <w:rsid w:val="00374E86"/>
    <w:rsid w:val="00380C3E"/>
    <w:rsid w:val="003D7113"/>
    <w:rsid w:val="003F5303"/>
    <w:rsid w:val="0041118B"/>
    <w:rsid w:val="004763FC"/>
    <w:rsid w:val="00487C1D"/>
    <w:rsid w:val="00502F15"/>
    <w:rsid w:val="00533030"/>
    <w:rsid w:val="005A49BE"/>
    <w:rsid w:val="005B7897"/>
    <w:rsid w:val="005C5D33"/>
    <w:rsid w:val="00683C9F"/>
    <w:rsid w:val="0069318E"/>
    <w:rsid w:val="00693AE4"/>
    <w:rsid w:val="006962EF"/>
    <w:rsid w:val="006B5CD2"/>
    <w:rsid w:val="006C3A4D"/>
    <w:rsid w:val="006D48C0"/>
    <w:rsid w:val="006E2432"/>
    <w:rsid w:val="007252BE"/>
    <w:rsid w:val="00783EB2"/>
    <w:rsid w:val="00790D50"/>
    <w:rsid w:val="007A2F12"/>
    <w:rsid w:val="007C53E0"/>
    <w:rsid w:val="007D5AB6"/>
    <w:rsid w:val="007E51B9"/>
    <w:rsid w:val="007F2020"/>
    <w:rsid w:val="007F35AB"/>
    <w:rsid w:val="0081327C"/>
    <w:rsid w:val="00836F83"/>
    <w:rsid w:val="00896B11"/>
    <w:rsid w:val="008A4C6C"/>
    <w:rsid w:val="008E18D5"/>
    <w:rsid w:val="008E46C7"/>
    <w:rsid w:val="008F734B"/>
    <w:rsid w:val="0090731C"/>
    <w:rsid w:val="00907793"/>
    <w:rsid w:val="009548CA"/>
    <w:rsid w:val="00987217"/>
    <w:rsid w:val="009A48BF"/>
    <w:rsid w:val="009B5871"/>
    <w:rsid w:val="00A07D6A"/>
    <w:rsid w:val="00A84E65"/>
    <w:rsid w:val="00A90DA2"/>
    <w:rsid w:val="00AC26FD"/>
    <w:rsid w:val="00AE2FBF"/>
    <w:rsid w:val="00AF1168"/>
    <w:rsid w:val="00B111FF"/>
    <w:rsid w:val="00B5363C"/>
    <w:rsid w:val="00B54803"/>
    <w:rsid w:val="00B74180"/>
    <w:rsid w:val="00BA5831"/>
    <w:rsid w:val="00BB694F"/>
    <w:rsid w:val="00BE4FC4"/>
    <w:rsid w:val="00BF74AB"/>
    <w:rsid w:val="00C0193E"/>
    <w:rsid w:val="00C069B4"/>
    <w:rsid w:val="00C2590F"/>
    <w:rsid w:val="00C302EE"/>
    <w:rsid w:val="00C55F0B"/>
    <w:rsid w:val="00C615E8"/>
    <w:rsid w:val="00CA25CE"/>
    <w:rsid w:val="00CB2657"/>
    <w:rsid w:val="00CB2F37"/>
    <w:rsid w:val="00CD22BE"/>
    <w:rsid w:val="00D449BA"/>
    <w:rsid w:val="00D4662D"/>
    <w:rsid w:val="00D720EA"/>
    <w:rsid w:val="00D97489"/>
    <w:rsid w:val="00DD68FE"/>
    <w:rsid w:val="00DE7766"/>
    <w:rsid w:val="00E255CD"/>
    <w:rsid w:val="00E33FCE"/>
    <w:rsid w:val="00E4195C"/>
    <w:rsid w:val="00EE3131"/>
    <w:rsid w:val="00F35EF9"/>
    <w:rsid w:val="00F41C92"/>
    <w:rsid w:val="00F510D1"/>
    <w:rsid w:val="00F9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semiHidden="0" w:unhideWhenUsed="0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3D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18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43D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18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nbower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4CC3F-3EE1-4B2A-9B56-5A53341B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277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Cornbower</dc:creator>
  <cp:lastModifiedBy>Cornbower</cp:lastModifiedBy>
  <cp:revision>26</cp:revision>
  <cp:lastPrinted>2016-02-24T13:54:00Z</cp:lastPrinted>
  <dcterms:created xsi:type="dcterms:W3CDTF">2016-02-24T01:15:00Z</dcterms:created>
  <dcterms:modified xsi:type="dcterms:W3CDTF">2017-05-16T02:06:00Z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