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2592"/>
        <w:gridCol w:w="2592"/>
      </w:tblGrid>
      <w:tr w:rsidR="00597063">
        <w:tc>
          <w:tcPr>
            <w:tcW w:w="2592" w:type="dxa"/>
          </w:tcPr>
          <w:p w:rsidR="00FB5779" w:rsidRDefault="00FB5779">
            <w:pPr>
              <w:pStyle w:val="Address2"/>
            </w:pPr>
            <w:bookmarkStart w:id="0" w:name="xgraphic"/>
            <w:r>
              <w:t>22811 Ford Rd #23</w:t>
            </w:r>
          </w:p>
          <w:p w:rsidR="00444FFA" w:rsidRDefault="00FB5779">
            <w:pPr>
              <w:pStyle w:val="Address2"/>
            </w:pPr>
            <w:r>
              <w:t xml:space="preserve">Porter </w:t>
            </w:r>
            <w:r w:rsidR="00444FFA">
              <w:t>, Tx 77</w:t>
            </w:r>
            <w:r>
              <w:t>365</w:t>
            </w:r>
          </w:p>
        </w:tc>
        <w:tc>
          <w:tcPr>
            <w:tcW w:w="2592" w:type="dxa"/>
          </w:tcPr>
          <w:p w:rsidR="00F33EB7" w:rsidRDefault="00A63549" w:rsidP="00C51F2A">
            <w:pPr>
              <w:pStyle w:val="Address1"/>
            </w:pPr>
            <w:r>
              <w:t>(832)-229-7304</w:t>
            </w:r>
          </w:p>
          <w:p w:rsidR="00C7408C" w:rsidRDefault="00972433" w:rsidP="00C51F2A">
            <w:pPr>
              <w:pStyle w:val="Address1"/>
            </w:pPr>
            <w:r>
              <w:t>Dawnyalemw</w:t>
            </w:r>
            <w:r w:rsidR="00A63549">
              <w:t>illiams</w:t>
            </w:r>
            <w:r w:rsidR="00C7408C">
              <w:t>@</w:t>
            </w:r>
            <w:r w:rsidR="00FB5779">
              <w:t>gmail.com</w:t>
            </w:r>
          </w:p>
        </w:tc>
      </w:tr>
    </w:tbl>
    <w:bookmarkEnd w:id="0"/>
    <w:p w:rsidR="00597063" w:rsidRDefault="00C7408C">
      <w:pPr>
        <w:pStyle w:val="Name"/>
      </w:pPr>
      <w:r>
        <w:rPr>
          <w:spacing w:val="-15"/>
        </w:rPr>
        <w:t xml:space="preserve">Dawnyale </w:t>
      </w:r>
      <w:r w:rsidR="000F607F">
        <w:rPr>
          <w:spacing w:val="-15"/>
        </w:rPr>
        <w:t>Williams</w:t>
      </w:r>
    </w:p>
    <w:tbl>
      <w:tblPr>
        <w:tblW w:w="0" w:type="auto"/>
        <w:tblLook w:val="0000"/>
      </w:tblPr>
      <w:tblGrid>
        <w:gridCol w:w="2160"/>
        <w:gridCol w:w="6667"/>
      </w:tblGrid>
      <w:tr w:rsidR="00597063">
        <w:tc>
          <w:tcPr>
            <w:tcW w:w="2160" w:type="dxa"/>
          </w:tcPr>
          <w:p w:rsidR="00597063" w:rsidRDefault="00597063" w:rsidP="00C204CC">
            <w:pPr>
              <w:pStyle w:val="SectionTitle"/>
            </w:pPr>
            <w:r>
              <w:t>Objective</w:t>
            </w:r>
            <w:r w:rsidR="00C204CC">
              <w:t>s</w:t>
            </w:r>
          </w:p>
        </w:tc>
        <w:tc>
          <w:tcPr>
            <w:tcW w:w="6667" w:type="dxa"/>
          </w:tcPr>
          <w:p w:rsidR="00C204CC" w:rsidRPr="00C204CC" w:rsidRDefault="00444FFA" w:rsidP="00C204CC">
            <w:pPr>
              <w:pStyle w:val="Objective"/>
            </w:pPr>
            <w:r>
              <w:t>Obtain gainful employment for a growing company and bring my winning attitude with me.</w:t>
            </w:r>
            <w:r w:rsidR="001921DF">
              <w:t xml:space="preserve"> </w:t>
            </w:r>
          </w:p>
        </w:tc>
      </w:tr>
      <w:tr w:rsidR="00597063">
        <w:tc>
          <w:tcPr>
            <w:tcW w:w="2160" w:type="dxa"/>
          </w:tcPr>
          <w:p w:rsidR="00597063" w:rsidRDefault="00597063" w:rsidP="00C204CC">
            <w:pPr>
              <w:pStyle w:val="SectionTitle"/>
            </w:pPr>
            <w:r>
              <w:t>Experience</w:t>
            </w:r>
          </w:p>
        </w:tc>
        <w:tc>
          <w:tcPr>
            <w:tcW w:w="6667" w:type="dxa"/>
          </w:tcPr>
          <w:p w:rsidR="00A63549" w:rsidRDefault="00A63549" w:rsidP="000F607F">
            <w:pPr>
              <w:pStyle w:val="CompanyNameOne"/>
            </w:pPr>
            <w:r>
              <w:t xml:space="preserve">                   </w:t>
            </w:r>
            <w:r w:rsidR="001921DF">
              <w:t xml:space="preserve">       </w:t>
            </w:r>
            <w:r>
              <w:t xml:space="preserve">         </w:t>
            </w:r>
          </w:p>
          <w:p w:rsidR="000F607F" w:rsidRDefault="00A63549" w:rsidP="000F607F">
            <w:pPr>
              <w:pStyle w:val="CompanyNameOne"/>
            </w:pPr>
            <w:r>
              <w:t>201</w:t>
            </w:r>
            <w:r w:rsidR="001921DF">
              <w:t>5- 2017</w:t>
            </w:r>
            <w:r w:rsidR="000F607F">
              <w:t xml:space="preserve">                   R Staffing                                  Kingwood, Texas</w:t>
            </w:r>
          </w:p>
          <w:p w:rsidR="000F607F" w:rsidRDefault="000F607F" w:rsidP="000F607F">
            <w:pPr>
              <w:pStyle w:val="JobTitle"/>
            </w:pPr>
            <w:r>
              <w:t>Business Development Manager/ Sales Manager</w:t>
            </w:r>
            <w:r w:rsidR="00A63549">
              <w:t>/ Recruiter</w:t>
            </w:r>
          </w:p>
          <w:p w:rsidR="000F607F" w:rsidRDefault="000F607F" w:rsidP="000F607F">
            <w:pPr>
              <w:pStyle w:val="Achievement"/>
            </w:pPr>
            <w:r>
              <w:t xml:space="preserve">Find and develop relationships with corporations to gain their business. </w:t>
            </w:r>
          </w:p>
          <w:p w:rsidR="000F607F" w:rsidRDefault="00A63549" w:rsidP="000F607F">
            <w:pPr>
              <w:pStyle w:val="Achievement"/>
            </w:pPr>
            <w:r>
              <w:t xml:space="preserve">Source </w:t>
            </w:r>
            <w:r w:rsidR="000F607F">
              <w:t xml:space="preserve">candidates and submit resumes. </w:t>
            </w:r>
          </w:p>
          <w:p w:rsidR="000F607F" w:rsidRDefault="000F607F" w:rsidP="000F607F">
            <w:pPr>
              <w:pStyle w:val="Achievement"/>
            </w:pPr>
            <w:r>
              <w:t>Set up interviews.</w:t>
            </w:r>
          </w:p>
          <w:p w:rsidR="00A63549" w:rsidRDefault="00A63549" w:rsidP="000F607F">
            <w:pPr>
              <w:pStyle w:val="Achievement"/>
            </w:pPr>
            <w:r>
              <w:t xml:space="preserve">Coach candidates on how the interview process works. </w:t>
            </w:r>
          </w:p>
          <w:p w:rsidR="000F607F" w:rsidRDefault="000F607F" w:rsidP="000F607F">
            <w:pPr>
              <w:pStyle w:val="Achievement"/>
            </w:pPr>
            <w:r>
              <w:t xml:space="preserve">Wrote scripts and email temples. </w:t>
            </w:r>
          </w:p>
          <w:p w:rsidR="000F607F" w:rsidRDefault="000F607F" w:rsidP="000F607F">
            <w:pPr>
              <w:pStyle w:val="Achievement"/>
            </w:pPr>
            <w:r>
              <w:t>Recruited new staff.</w:t>
            </w:r>
          </w:p>
          <w:p w:rsidR="00A63549" w:rsidRDefault="00A63549" w:rsidP="000F607F">
            <w:pPr>
              <w:pStyle w:val="Achievement"/>
            </w:pPr>
            <w:r>
              <w:t xml:space="preserve">Create training material for new staff. </w:t>
            </w:r>
          </w:p>
          <w:p w:rsidR="00A63549" w:rsidRDefault="00A63549" w:rsidP="000F607F">
            <w:pPr>
              <w:pStyle w:val="Achievement"/>
            </w:pPr>
            <w:r>
              <w:t xml:space="preserve">Negotiate contracts and terms. </w:t>
            </w:r>
          </w:p>
          <w:p w:rsidR="00A63549" w:rsidRDefault="00A63549" w:rsidP="000F607F">
            <w:pPr>
              <w:pStyle w:val="Achievement"/>
            </w:pPr>
            <w:r>
              <w:t>Create contracts and other legal documents for clients.</w:t>
            </w:r>
          </w:p>
          <w:p w:rsidR="00A63549" w:rsidRDefault="00A63549" w:rsidP="000F607F">
            <w:pPr>
              <w:pStyle w:val="Achievement"/>
            </w:pPr>
            <w:r>
              <w:t xml:space="preserve">Maintain profitable relationships with fortune 500 companies. </w:t>
            </w:r>
          </w:p>
          <w:p w:rsidR="000F607F" w:rsidRDefault="000F607F" w:rsidP="003214B2">
            <w:pPr>
              <w:pStyle w:val="CompanyNameOne"/>
            </w:pPr>
          </w:p>
          <w:p w:rsidR="003214B2" w:rsidRDefault="000F607F" w:rsidP="003214B2">
            <w:pPr>
              <w:pStyle w:val="CompanyNameOne"/>
            </w:pPr>
            <w:r>
              <w:t>2013-</w:t>
            </w:r>
            <w:r w:rsidR="00EA43B8">
              <w:t xml:space="preserve"> </w:t>
            </w:r>
            <w:r>
              <w:t>2015</w:t>
            </w:r>
            <w:r w:rsidR="00EA43B8">
              <w:t xml:space="preserve">                        Talent Logic </w:t>
            </w:r>
            <w:r w:rsidR="003214B2">
              <w:t xml:space="preserve">                                 </w:t>
            </w:r>
            <w:r w:rsidR="00EA43B8">
              <w:t xml:space="preserve">   Kingwood</w:t>
            </w:r>
            <w:r w:rsidR="003214B2">
              <w:t>, Texas</w:t>
            </w:r>
          </w:p>
          <w:p w:rsidR="00C65701" w:rsidRDefault="00C65701" w:rsidP="00C65701">
            <w:pPr>
              <w:pStyle w:val="JobTitle"/>
            </w:pPr>
            <w:r>
              <w:t>Business Development Manager/ Sales Manager/ Trainer</w:t>
            </w:r>
          </w:p>
          <w:p w:rsidR="00C65701" w:rsidRDefault="00C65701" w:rsidP="00C65701">
            <w:pPr>
              <w:pStyle w:val="Achievement"/>
            </w:pPr>
            <w:r>
              <w:t xml:space="preserve">Find and develop </w:t>
            </w:r>
            <w:r w:rsidR="004F5D8C">
              <w:t>relationships</w:t>
            </w:r>
            <w:r>
              <w:t xml:space="preserve"> with corporations to gain their business. </w:t>
            </w:r>
          </w:p>
          <w:p w:rsidR="004F5D8C" w:rsidRDefault="00C65701" w:rsidP="00C65701">
            <w:pPr>
              <w:pStyle w:val="Achievement"/>
            </w:pPr>
            <w:r>
              <w:t>Find candidates</w:t>
            </w:r>
            <w:r w:rsidR="004F5D8C">
              <w:t xml:space="preserve"> and submit resumes. </w:t>
            </w:r>
          </w:p>
          <w:p w:rsidR="004F5D8C" w:rsidRDefault="004F5D8C" w:rsidP="00C65701">
            <w:pPr>
              <w:pStyle w:val="Achievement"/>
            </w:pPr>
            <w:r>
              <w:t>Set up interviews.</w:t>
            </w:r>
          </w:p>
          <w:p w:rsidR="004F5D8C" w:rsidRDefault="004F5D8C" w:rsidP="00C65701">
            <w:pPr>
              <w:pStyle w:val="Achievement"/>
            </w:pPr>
            <w:r>
              <w:t>Coach Candidates on how to present self at interview.</w:t>
            </w:r>
          </w:p>
          <w:p w:rsidR="004F5D8C" w:rsidRDefault="004F5D8C" w:rsidP="00C65701">
            <w:pPr>
              <w:pStyle w:val="Achievement"/>
            </w:pPr>
            <w:r>
              <w:t xml:space="preserve">Post jobs on various job boards. </w:t>
            </w:r>
          </w:p>
          <w:p w:rsidR="004F5D8C" w:rsidRDefault="004F5D8C" w:rsidP="00C65701">
            <w:pPr>
              <w:pStyle w:val="Achievement"/>
            </w:pPr>
            <w:r>
              <w:t xml:space="preserve">Wrote scripts and email </w:t>
            </w:r>
            <w:r w:rsidR="00A63549">
              <w:t>temples</w:t>
            </w:r>
            <w:r>
              <w:t xml:space="preserve">. </w:t>
            </w:r>
          </w:p>
          <w:p w:rsidR="004F5D8C" w:rsidRDefault="004F5D8C" w:rsidP="00C65701">
            <w:pPr>
              <w:pStyle w:val="Achievement"/>
            </w:pPr>
            <w:r>
              <w:t>Recruited new staff.</w:t>
            </w:r>
          </w:p>
          <w:p w:rsidR="004F5D8C" w:rsidRDefault="004F5D8C" w:rsidP="00C65701">
            <w:pPr>
              <w:pStyle w:val="Achievement"/>
            </w:pPr>
            <w:r>
              <w:t>Created training manual.</w:t>
            </w:r>
          </w:p>
          <w:p w:rsidR="004F5D8C" w:rsidRDefault="004F5D8C" w:rsidP="00C65701">
            <w:pPr>
              <w:pStyle w:val="Achievement"/>
            </w:pPr>
            <w:r>
              <w:t>Trained new staff.</w:t>
            </w:r>
          </w:p>
          <w:p w:rsidR="004F5D8C" w:rsidRDefault="004F5D8C" w:rsidP="00C65701">
            <w:pPr>
              <w:pStyle w:val="Achievement"/>
            </w:pPr>
            <w:r>
              <w:t xml:space="preserve">Interviewed and hired new employees. </w:t>
            </w:r>
          </w:p>
          <w:p w:rsidR="004F5D8C" w:rsidRDefault="004F5D8C" w:rsidP="00C65701">
            <w:pPr>
              <w:pStyle w:val="Achievement"/>
            </w:pPr>
            <w:r>
              <w:t xml:space="preserve">Won employee of month 4 months in a row. </w:t>
            </w:r>
          </w:p>
          <w:p w:rsidR="00A63549" w:rsidRDefault="004F5D8C" w:rsidP="00A63549">
            <w:pPr>
              <w:pStyle w:val="Achievement"/>
            </w:pPr>
            <w:r>
              <w:t xml:space="preserve">Highest earning Business Development Manager in the company. </w:t>
            </w:r>
            <w:bookmarkStart w:id="1" w:name="_GoBack"/>
            <w:bookmarkEnd w:id="1"/>
            <w:r w:rsidR="00A63549">
              <w:t xml:space="preserve"> </w:t>
            </w:r>
          </w:p>
          <w:p w:rsidR="00A63549" w:rsidRDefault="00A63549" w:rsidP="00C65701">
            <w:pPr>
              <w:pStyle w:val="Achievement"/>
            </w:pPr>
            <w:r>
              <w:t xml:space="preserve">Market Company to regional area. </w:t>
            </w:r>
          </w:p>
          <w:p w:rsidR="00A63549" w:rsidRDefault="00A63549" w:rsidP="00C65701">
            <w:pPr>
              <w:pStyle w:val="Achievement"/>
            </w:pPr>
            <w:r>
              <w:t xml:space="preserve">$500,000 in gross profit margin in 2 quarters. </w:t>
            </w:r>
          </w:p>
          <w:p w:rsidR="003214B2" w:rsidRPr="003214B2" w:rsidRDefault="003214B2" w:rsidP="003214B2"/>
          <w:p w:rsidR="00FB5779" w:rsidRDefault="00FB5779">
            <w:pPr>
              <w:pStyle w:val="CompanyNameOne"/>
            </w:pPr>
            <w:r>
              <w:lastRenderedPageBreak/>
              <w:t>2011-2014                          CPU Distributing                                 Humble, Texas</w:t>
            </w:r>
          </w:p>
          <w:p w:rsidR="003214B2" w:rsidRDefault="003214B2" w:rsidP="003214B2">
            <w:pPr>
              <w:pStyle w:val="JobTitle"/>
            </w:pPr>
            <w:r>
              <w:t xml:space="preserve">Account Manager/ Sales </w:t>
            </w:r>
          </w:p>
          <w:p w:rsidR="003214B2" w:rsidRDefault="003214B2" w:rsidP="003214B2">
            <w:pPr>
              <w:pStyle w:val="Achievement"/>
            </w:pPr>
            <w:r>
              <w:t>Maintain Customer Accounts and Renewals</w:t>
            </w:r>
          </w:p>
          <w:p w:rsidR="003214B2" w:rsidRDefault="003214B2" w:rsidP="003214B2">
            <w:pPr>
              <w:pStyle w:val="Achievement"/>
            </w:pPr>
            <w:r>
              <w:t>Update clients on new product lines and current specials</w:t>
            </w:r>
          </w:p>
          <w:p w:rsidR="003214B2" w:rsidRDefault="003214B2" w:rsidP="003214B2">
            <w:pPr>
              <w:pStyle w:val="Achievement"/>
            </w:pPr>
            <w:r>
              <w:t xml:space="preserve">Shipping and Receiving </w:t>
            </w:r>
          </w:p>
          <w:p w:rsidR="003214B2" w:rsidRPr="00444FFA" w:rsidRDefault="003214B2" w:rsidP="003214B2">
            <w:pPr>
              <w:pStyle w:val="Achievement"/>
            </w:pPr>
            <w:r>
              <w:t>Book keeping in Quickbooks.</w:t>
            </w:r>
          </w:p>
          <w:p w:rsidR="003214B2" w:rsidRDefault="003214B2" w:rsidP="003214B2">
            <w:pPr>
              <w:pStyle w:val="Achievement"/>
            </w:pPr>
            <w:r>
              <w:t xml:space="preserve">Increased sales by 48% in 2 regions. </w:t>
            </w:r>
          </w:p>
          <w:p w:rsidR="003214B2" w:rsidRDefault="003214B2" w:rsidP="003214B2">
            <w:pPr>
              <w:pStyle w:val="Achievement"/>
            </w:pPr>
            <w:r>
              <w:t>Created sales script and implemented use.</w:t>
            </w:r>
          </w:p>
          <w:p w:rsidR="003214B2" w:rsidRPr="003214B2" w:rsidRDefault="003214B2" w:rsidP="003214B2">
            <w:pPr>
              <w:rPr>
                <w:b/>
              </w:rPr>
            </w:pPr>
          </w:p>
          <w:p w:rsidR="00597063" w:rsidRDefault="00C7408C">
            <w:pPr>
              <w:pStyle w:val="CompanyNameOne"/>
            </w:pPr>
            <w:r>
              <w:t>200</w:t>
            </w:r>
            <w:r w:rsidR="002C52F8">
              <w:t>9</w:t>
            </w:r>
            <w:r>
              <w:t xml:space="preserve"> </w:t>
            </w:r>
            <w:r w:rsidR="00F762C6">
              <w:t>–</w:t>
            </w:r>
            <w:r w:rsidR="00F33EB7">
              <w:t xml:space="preserve"> 2011</w:t>
            </w:r>
            <w:r w:rsidR="00597063">
              <w:tab/>
            </w:r>
            <w:r w:rsidR="00F762C6">
              <w:t>Affordable</w:t>
            </w:r>
            <w:r w:rsidR="002C52F8">
              <w:t xml:space="preserve"> Security Integration</w:t>
            </w:r>
            <w:r w:rsidR="00597063">
              <w:tab/>
            </w:r>
            <w:r w:rsidR="002C52F8">
              <w:t>Humble, Texas</w:t>
            </w:r>
          </w:p>
          <w:p w:rsidR="00597063" w:rsidRDefault="00444FFA">
            <w:pPr>
              <w:pStyle w:val="JobTitle"/>
            </w:pPr>
            <w:r>
              <w:t>Office Manager/ Sales Manager</w:t>
            </w:r>
          </w:p>
          <w:p w:rsidR="00444FFA" w:rsidRDefault="00444FFA" w:rsidP="00444FFA">
            <w:pPr>
              <w:pStyle w:val="Achievement"/>
            </w:pPr>
            <w:r>
              <w:t>Payroll.</w:t>
            </w:r>
          </w:p>
          <w:p w:rsidR="00444FFA" w:rsidRPr="00444FFA" w:rsidRDefault="00444FFA" w:rsidP="00444FFA">
            <w:pPr>
              <w:pStyle w:val="Achievement"/>
            </w:pPr>
            <w:r>
              <w:t>Book keeping in Quickbooks.</w:t>
            </w:r>
          </w:p>
          <w:p w:rsidR="00597063" w:rsidRDefault="00597063">
            <w:pPr>
              <w:pStyle w:val="Achievement"/>
            </w:pPr>
            <w:r>
              <w:t xml:space="preserve">Increased sales </w:t>
            </w:r>
            <w:r w:rsidR="002C52F8">
              <w:t>by 37%</w:t>
            </w:r>
            <w:r>
              <w:t>.</w:t>
            </w:r>
          </w:p>
          <w:p w:rsidR="00597063" w:rsidRDefault="002C52F8">
            <w:pPr>
              <w:pStyle w:val="Achievement"/>
            </w:pPr>
            <w:r>
              <w:t>Created sales script and implemented use</w:t>
            </w:r>
            <w:r w:rsidR="00597063">
              <w:t>.</w:t>
            </w:r>
          </w:p>
          <w:p w:rsidR="00597063" w:rsidRDefault="002C52F8">
            <w:pPr>
              <w:pStyle w:val="Achievement"/>
            </w:pPr>
            <w:r>
              <w:t>Built and trained dynamic sales team</w:t>
            </w:r>
            <w:r w:rsidR="00597063">
              <w:t>.</w:t>
            </w:r>
          </w:p>
          <w:p w:rsidR="00444FFA" w:rsidRDefault="00444FFA" w:rsidP="00444FFA">
            <w:pPr>
              <w:pStyle w:val="Achievement"/>
              <w:numPr>
                <w:ilvl w:val="0"/>
                <w:numId w:val="0"/>
              </w:numPr>
              <w:ind w:left="245"/>
            </w:pPr>
          </w:p>
        </w:tc>
      </w:tr>
      <w:tr w:rsidR="00597063">
        <w:tc>
          <w:tcPr>
            <w:tcW w:w="2160" w:type="dxa"/>
          </w:tcPr>
          <w:p w:rsidR="00597063" w:rsidRDefault="00597063"/>
        </w:tc>
        <w:tc>
          <w:tcPr>
            <w:tcW w:w="6667" w:type="dxa"/>
          </w:tcPr>
          <w:p w:rsidR="00597063" w:rsidRDefault="002C52F8">
            <w:pPr>
              <w:pStyle w:val="CompanyName"/>
            </w:pPr>
            <w:r>
              <w:t>2007</w:t>
            </w:r>
            <w:r w:rsidR="00F762C6">
              <w:t xml:space="preserve"> </w:t>
            </w:r>
            <w:r w:rsidR="00597063">
              <w:t>–</w:t>
            </w:r>
            <w:r w:rsidR="00F762C6">
              <w:t xml:space="preserve"> </w:t>
            </w:r>
            <w:r>
              <w:t>2009</w:t>
            </w:r>
            <w:r w:rsidR="00597063">
              <w:tab/>
            </w:r>
            <w:r>
              <w:t>Target Publishing</w:t>
            </w:r>
            <w:r w:rsidR="00597063">
              <w:tab/>
            </w:r>
            <w:r>
              <w:t xml:space="preserve">Spring, </w:t>
            </w:r>
            <w:smartTag w:uri="urn:schemas-microsoft-com:office:smarttags" w:element="State">
              <w:smartTag w:uri="urn:schemas-microsoft-com:office:smarttags" w:element="place">
                <w:r>
                  <w:t>Texas</w:t>
                </w:r>
              </w:smartTag>
            </w:smartTag>
          </w:p>
          <w:p w:rsidR="00597063" w:rsidRDefault="002C52F8">
            <w:pPr>
              <w:pStyle w:val="JobTitle"/>
            </w:pPr>
            <w:r>
              <w:t>Lead Sales Team Member</w:t>
            </w:r>
          </w:p>
          <w:p w:rsidR="00597063" w:rsidRDefault="002C52F8">
            <w:pPr>
              <w:pStyle w:val="Achievement"/>
            </w:pPr>
            <w:r>
              <w:t>Increased overall profit 480,000.</w:t>
            </w:r>
          </w:p>
          <w:p w:rsidR="00597063" w:rsidRDefault="002C52F8">
            <w:pPr>
              <w:pStyle w:val="Achievement"/>
            </w:pPr>
            <w:r>
              <w:t>Expanded market area to include trade schools and junior colleges as well as universities in other states.</w:t>
            </w:r>
          </w:p>
          <w:p w:rsidR="00597063" w:rsidRDefault="002C52F8">
            <w:pPr>
              <w:pStyle w:val="Achievement"/>
            </w:pPr>
            <w:r>
              <w:t>Re</w:t>
            </w:r>
            <w:r w:rsidR="00F762C6">
              <w:t>-designed sales script and literature</w:t>
            </w:r>
            <w:r w:rsidR="00597063">
              <w:t>.</w:t>
            </w:r>
          </w:p>
        </w:tc>
      </w:tr>
      <w:tr w:rsidR="00597063">
        <w:tc>
          <w:tcPr>
            <w:tcW w:w="2160" w:type="dxa"/>
          </w:tcPr>
          <w:p w:rsidR="00597063" w:rsidRDefault="00597063"/>
        </w:tc>
        <w:tc>
          <w:tcPr>
            <w:tcW w:w="6667" w:type="dxa"/>
          </w:tcPr>
          <w:p w:rsidR="00597063" w:rsidRDefault="00F762C6">
            <w:pPr>
              <w:pStyle w:val="CompanyName"/>
            </w:pPr>
            <w:r>
              <w:t xml:space="preserve">2004 – 2007 </w:t>
            </w:r>
            <w:r w:rsidR="00597063">
              <w:tab/>
            </w:r>
            <w:r>
              <w:t xml:space="preserve">Integrity of </w:t>
            </w:r>
            <w:smartTag w:uri="urn:schemas-microsoft-com:office:smarttags" w:element="City">
              <w:smartTag w:uri="urn:schemas-microsoft-com:office:smarttags" w:element="place">
                <w:r>
                  <w:t>Houston</w:t>
                </w:r>
              </w:smartTag>
            </w:smartTag>
            <w:r w:rsidR="00597063">
              <w:tab/>
            </w:r>
            <w:smartTag w:uri="urn:schemas-microsoft-com:office:smarttags" w:element="place">
              <w:smartTag w:uri="urn:schemas-microsoft-com:office:smarttags" w:element="City">
                <w:r>
                  <w:t>Houston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Texas</w:t>
                </w:r>
              </w:smartTag>
            </w:smartTag>
          </w:p>
          <w:p w:rsidR="00597063" w:rsidRDefault="00F762C6">
            <w:pPr>
              <w:pStyle w:val="JobTitle"/>
            </w:pPr>
            <w:r>
              <w:t>Sales Team Leader</w:t>
            </w:r>
            <w:r w:rsidR="00262F8C">
              <w:t xml:space="preserve"> &amp; Trainer</w:t>
            </w:r>
          </w:p>
          <w:p w:rsidR="00597063" w:rsidRDefault="00597063">
            <w:pPr>
              <w:pStyle w:val="Achievement"/>
            </w:pPr>
            <w:r>
              <w:t>Expanded sales team from 5</w:t>
            </w:r>
            <w:r w:rsidR="00262F8C">
              <w:t xml:space="preserve"> to 15</w:t>
            </w:r>
            <w:r>
              <w:t xml:space="preserve"> representatives.</w:t>
            </w:r>
          </w:p>
          <w:p w:rsidR="00597063" w:rsidRDefault="00262F8C">
            <w:pPr>
              <w:pStyle w:val="Achievement"/>
            </w:pPr>
            <w:r>
              <w:t>Doubled</w:t>
            </w:r>
            <w:r w:rsidR="00597063">
              <w:t xml:space="preserve"> division revenues for each sales associate.</w:t>
            </w:r>
          </w:p>
          <w:p w:rsidR="00597063" w:rsidRDefault="00262F8C">
            <w:pPr>
              <w:pStyle w:val="Achievement"/>
            </w:pPr>
            <w:r>
              <w:t>Expanded sales market by 27%</w:t>
            </w:r>
            <w:r w:rsidR="00597063">
              <w:t>.</w:t>
            </w:r>
          </w:p>
        </w:tc>
      </w:tr>
      <w:tr w:rsidR="00597063">
        <w:tc>
          <w:tcPr>
            <w:tcW w:w="2160" w:type="dxa"/>
          </w:tcPr>
          <w:p w:rsidR="00597063" w:rsidRDefault="00597063"/>
        </w:tc>
        <w:tc>
          <w:tcPr>
            <w:tcW w:w="6667" w:type="dxa"/>
          </w:tcPr>
          <w:p w:rsidR="00597063" w:rsidRDefault="00597063" w:rsidP="00262F8C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597063">
        <w:tc>
          <w:tcPr>
            <w:tcW w:w="2160" w:type="dxa"/>
          </w:tcPr>
          <w:p w:rsidR="00597063" w:rsidRDefault="00597063" w:rsidP="00C204CC">
            <w:pPr>
              <w:pStyle w:val="SectionTitle"/>
            </w:pPr>
            <w:r>
              <w:t>Education</w:t>
            </w:r>
          </w:p>
        </w:tc>
        <w:tc>
          <w:tcPr>
            <w:tcW w:w="6667" w:type="dxa"/>
          </w:tcPr>
          <w:p w:rsidR="00597063" w:rsidRDefault="00262F8C">
            <w:pPr>
              <w:pStyle w:val="Institution"/>
            </w:pPr>
            <w:r>
              <w:t>2001</w:t>
            </w:r>
            <w:r w:rsidR="00597063">
              <w:tab/>
            </w:r>
            <w:smartTag w:uri="urn:schemas-microsoft-com:office:smarttags" w:element="place">
              <w:smartTag w:uri="urn:schemas-microsoft-com:office:smarttags" w:element="PlaceName">
                <w:r>
                  <w:t>Texas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  <w:r>
              <w:t xml:space="preserve"> of Business</w:t>
            </w:r>
            <w:r w:rsidR="00597063">
              <w:tab/>
            </w:r>
            <w:smartTag w:uri="urn:schemas-microsoft-com:office:smarttags" w:element="place">
              <w:smartTag w:uri="urn:schemas-microsoft-com:office:smarttags" w:element="City">
                <w:r>
                  <w:t>Houston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Texas</w:t>
                </w:r>
              </w:smartTag>
            </w:smartTag>
          </w:p>
          <w:p w:rsidR="00597063" w:rsidRDefault="00262F8C">
            <w:pPr>
              <w:pStyle w:val="Achievement"/>
            </w:pPr>
            <w:r>
              <w:t>Medical Assistant</w:t>
            </w:r>
          </w:p>
          <w:p w:rsidR="00262F8C" w:rsidRDefault="00262F8C">
            <w:pPr>
              <w:pStyle w:val="Achievement"/>
            </w:pPr>
            <w:r>
              <w:t>Dean’s List</w:t>
            </w:r>
          </w:p>
          <w:p w:rsidR="00262F8C" w:rsidRDefault="00262F8C" w:rsidP="00262F8C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:rsidR="00262F8C" w:rsidRDefault="00262F8C" w:rsidP="00262F8C">
            <w:pPr>
              <w:pStyle w:val="Institution"/>
            </w:pPr>
            <w:r>
              <w:t>2000</w:t>
            </w:r>
            <w:r>
              <w:tab/>
            </w:r>
            <w:smartTag w:uri="urn:schemas-microsoft-com:office:smarttags" w:element="place">
              <w:smartTag w:uri="urn:schemas-microsoft-com:office:smarttags" w:element="PlaceType">
                <w:r>
                  <w:t>Spring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High School</w:t>
                </w:r>
              </w:smartTag>
            </w:smartTag>
            <w:r>
              <w:tab/>
              <w:t xml:space="preserve">Spring, </w:t>
            </w:r>
            <w:smartTag w:uri="urn:schemas-microsoft-com:office:smarttags" w:element="State">
              <w:smartTag w:uri="urn:schemas-microsoft-com:office:smarttags" w:element="place">
                <w:r>
                  <w:t>Texas</w:t>
                </w:r>
              </w:smartTag>
            </w:smartTag>
          </w:p>
          <w:p w:rsidR="00262F8C" w:rsidRDefault="00262F8C" w:rsidP="00262F8C">
            <w:pPr>
              <w:pStyle w:val="Achievement"/>
            </w:pPr>
            <w:r>
              <w:t>General Studies Diploma</w:t>
            </w:r>
          </w:p>
          <w:p w:rsidR="00262F8C" w:rsidRDefault="00262F8C" w:rsidP="00262F8C">
            <w:pPr>
              <w:pStyle w:val="Achievement"/>
            </w:pPr>
            <w:r>
              <w:t>National Honor Society</w:t>
            </w:r>
          </w:p>
          <w:p w:rsidR="00597063" w:rsidRDefault="00597063" w:rsidP="00262F8C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597063">
        <w:tc>
          <w:tcPr>
            <w:tcW w:w="2160" w:type="dxa"/>
          </w:tcPr>
          <w:p w:rsidR="00597063" w:rsidRDefault="00FE23BA" w:rsidP="00C204CC">
            <w:pPr>
              <w:pStyle w:val="SectionTitle"/>
            </w:pPr>
            <w:r>
              <w:t>References</w:t>
            </w:r>
          </w:p>
        </w:tc>
        <w:tc>
          <w:tcPr>
            <w:tcW w:w="6667" w:type="dxa"/>
          </w:tcPr>
          <w:p w:rsidR="00262F8C" w:rsidRDefault="00262F8C" w:rsidP="00262F8C">
            <w:pPr>
              <w:pStyle w:val="Achievement"/>
              <w:numPr>
                <w:ilvl w:val="0"/>
                <w:numId w:val="0"/>
              </w:numPr>
            </w:pPr>
          </w:p>
          <w:p w:rsidR="00262F8C" w:rsidRDefault="00FE23BA" w:rsidP="00262F8C">
            <w:pPr>
              <w:pStyle w:val="Achievement"/>
            </w:pPr>
            <w:r>
              <w:t xml:space="preserve">Lauren Thorstad, Office Manager                                          (936) 444 – 8987 </w:t>
            </w:r>
          </w:p>
          <w:p w:rsidR="00FE23BA" w:rsidRDefault="00FE23BA" w:rsidP="00262F8C">
            <w:pPr>
              <w:pStyle w:val="Achievement"/>
            </w:pPr>
            <w:r>
              <w:lastRenderedPageBreak/>
              <w:t xml:space="preserve">Karen McDonald, Compliance Officer                                  (713) 359 – 6491 </w:t>
            </w:r>
          </w:p>
          <w:p w:rsidR="00FE23BA" w:rsidRDefault="00FE23BA" w:rsidP="00444FFA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:rsidR="00597063" w:rsidRDefault="00597063">
            <w:pPr>
              <w:pStyle w:val="Objective"/>
            </w:pPr>
          </w:p>
        </w:tc>
      </w:tr>
    </w:tbl>
    <w:p w:rsidR="00597063" w:rsidRDefault="00597063"/>
    <w:sectPr w:rsidR="00597063" w:rsidSect="00C7408C">
      <w:headerReference w:type="default" r:id="rId7"/>
      <w:pgSz w:w="12240" w:h="15840" w:code="1"/>
      <w:pgMar w:top="1008" w:right="1800" w:bottom="1440" w:left="1800" w:header="720" w:footer="96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058" w:rsidRDefault="00292058">
      <w:r>
        <w:separator/>
      </w:r>
    </w:p>
  </w:endnote>
  <w:endnote w:type="continuationSeparator" w:id="0">
    <w:p w:rsidR="00292058" w:rsidRDefault="00292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058" w:rsidRDefault="00292058">
      <w:r>
        <w:separator/>
      </w:r>
    </w:p>
  </w:footnote>
  <w:footnote w:type="continuationSeparator" w:id="0">
    <w:p w:rsidR="00292058" w:rsidRDefault="002920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063" w:rsidRDefault="00054F53">
    <w:pPr>
      <w:pStyle w:val="Header"/>
    </w:pPr>
    <w:r>
      <w:rPr>
        <w:noProof/>
      </w:rPr>
      <w:pict>
        <v:rect id="Rectangle 1" o:spid="_x0000_s4097" style="position:absolute;margin-left:108pt;margin-top:43.2pt;width:2.75pt;height:51pt;z-index:-251658752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" o:allowincell="f" fillcolor="#c8c8c8" stroked="f" strokecolor="white" strokeweight=".25pt">
          <w10:wrap anchorx="margin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0F7C"/>
    <w:multiLevelType w:val="hybridMultilevel"/>
    <w:tmpl w:val="8A8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57BFF"/>
    <w:multiLevelType w:val="hybridMultilevel"/>
    <w:tmpl w:val="5C4C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540"/>
        </w:tabs>
        <w:ind w:left="42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activeWritingStyle w:appName="MSWord" w:lang="en-US" w:vendorID="8" w:dllVersion="513" w:checkStyle="0"/>
  <w:attachedTemplate r:id="rId1"/>
  <w:stylePaneFormatFilter w:val="3F01"/>
  <w:defaultTabStop w:val="720"/>
  <w:drawingGridHorizontalSpacing w:val="16"/>
  <w:drawingGridVerticalSpacing w:val="187"/>
  <w:displayHorizontalDrawingGridEvery w:val="2"/>
  <w:noPunctuationKerning/>
  <w:characterSpacingControl w:val="doNotCompress"/>
  <w:hdrShapeDefaults>
    <o:shapedefaults v:ext="edit" spidmax="11266">
      <o:colormru v:ext="edit" colors="#c8c8c8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97063"/>
    <w:rsid w:val="000336E2"/>
    <w:rsid w:val="000477F7"/>
    <w:rsid w:val="00054F53"/>
    <w:rsid w:val="000D5829"/>
    <w:rsid w:val="000F607F"/>
    <w:rsid w:val="001921DF"/>
    <w:rsid w:val="00262F8C"/>
    <w:rsid w:val="00292058"/>
    <w:rsid w:val="002C52F8"/>
    <w:rsid w:val="002E7DFA"/>
    <w:rsid w:val="003214B2"/>
    <w:rsid w:val="004347E2"/>
    <w:rsid w:val="00444FFA"/>
    <w:rsid w:val="004C14FE"/>
    <w:rsid w:val="004F5D8C"/>
    <w:rsid w:val="00510E1C"/>
    <w:rsid w:val="00522979"/>
    <w:rsid w:val="005670F5"/>
    <w:rsid w:val="00597063"/>
    <w:rsid w:val="00645A3E"/>
    <w:rsid w:val="00672905"/>
    <w:rsid w:val="006965E8"/>
    <w:rsid w:val="006D6303"/>
    <w:rsid w:val="00813B09"/>
    <w:rsid w:val="00840E70"/>
    <w:rsid w:val="008A15E7"/>
    <w:rsid w:val="00912C24"/>
    <w:rsid w:val="00972433"/>
    <w:rsid w:val="009E5352"/>
    <w:rsid w:val="00A125AA"/>
    <w:rsid w:val="00A23721"/>
    <w:rsid w:val="00A43E1F"/>
    <w:rsid w:val="00A63549"/>
    <w:rsid w:val="00A85107"/>
    <w:rsid w:val="00AD2D51"/>
    <w:rsid w:val="00B31577"/>
    <w:rsid w:val="00B42348"/>
    <w:rsid w:val="00B82F87"/>
    <w:rsid w:val="00C204CC"/>
    <w:rsid w:val="00C21971"/>
    <w:rsid w:val="00C51F2A"/>
    <w:rsid w:val="00C65701"/>
    <w:rsid w:val="00C7408C"/>
    <w:rsid w:val="00D301E3"/>
    <w:rsid w:val="00D4459C"/>
    <w:rsid w:val="00DC3F0C"/>
    <w:rsid w:val="00DD0045"/>
    <w:rsid w:val="00EA43B8"/>
    <w:rsid w:val="00F33EB7"/>
    <w:rsid w:val="00F47412"/>
    <w:rsid w:val="00F57484"/>
    <w:rsid w:val="00F762C6"/>
    <w:rsid w:val="00FB5779"/>
    <w:rsid w:val="00FE2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1266">
      <o:colormru v:ext="edit" colors="#c8c8c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0C"/>
  </w:style>
  <w:style w:type="paragraph" w:styleId="Heading1">
    <w:name w:val="heading 1"/>
    <w:basedOn w:val="HeadingBase"/>
    <w:next w:val="BodyText"/>
    <w:qFormat/>
    <w:rsid w:val="00DC3F0C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DC3F0C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DC3F0C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DC3F0C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DC3F0C"/>
    <w:pPr>
      <w:outlineLvl w:val="4"/>
    </w:pPr>
  </w:style>
  <w:style w:type="paragraph" w:styleId="Heading6">
    <w:name w:val="heading 6"/>
    <w:basedOn w:val="Normal"/>
    <w:next w:val="Normal"/>
    <w:qFormat/>
    <w:rsid w:val="00DC3F0C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C3F0C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DC3F0C"/>
    <w:pPr>
      <w:numPr>
        <w:numId w:val="1"/>
      </w:numPr>
      <w:spacing w:after="60"/>
      <w:ind w:right="0"/>
    </w:pPr>
  </w:style>
  <w:style w:type="paragraph" w:customStyle="1" w:styleId="Address1">
    <w:name w:val="Address 1"/>
    <w:basedOn w:val="Normal"/>
    <w:rsid w:val="00DC3F0C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DC3F0C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rsid w:val="00DC3F0C"/>
    <w:pPr>
      <w:ind w:left="720"/>
    </w:pPr>
  </w:style>
  <w:style w:type="paragraph" w:customStyle="1" w:styleId="CityState">
    <w:name w:val="City/State"/>
    <w:basedOn w:val="BodyText"/>
    <w:next w:val="BodyText"/>
    <w:rsid w:val="00DC3F0C"/>
    <w:pPr>
      <w:keepNext/>
    </w:pPr>
  </w:style>
  <w:style w:type="paragraph" w:customStyle="1" w:styleId="CompanyName">
    <w:name w:val="Company Name"/>
    <w:basedOn w:val="Normal"/>
    <w:next w:val="Normal"/>
    <w:autoRedefine/>
    <w:rsid w:val="00DC3F0C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DC3F0C"/>
  </w:style>
  <w:style w:type="paragraph" w:styleId="Date">
    <w:name w:val="Date"/>
    <w:basedOn w:val="BodyText"/>
    <w:rsid w:val="00DC3F0C"/>
    <w:pPr>
      <w:keepNext/>
    </w:pPr>
  </w:style>
  <w:style w:type="paragraph" w:customStyle="1" w:styleId="DocumentLabel">
    <w:name w:val="Document Label"/>
    <w:basedOn w:val="Normal"/>
    <w:next w:val="Normal"/>
    <w:rsid w:val="00DC3F0C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DC3F0C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DC3F0C"/>
    <w:pPr>
      <w:ind w:right="-360"/>
    </w:pPr>
  </w:style>
  <w:style w:type="paragraph" w:styleId="Footer">
    <w:name w:val="footer"/>
    <w:basedOn w:val="HeaderBase"/>
    <w:rsid w:val="00DC3F0C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DC3F0C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DC3F0C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DC3F0C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DC3F0C"/>
  </w:style>
  <w:style w:type="paragraph" w:customStyle="1" w:styleId="JobTitle">
    <w:name w:val="Job Title"/>
    <w:next w:val="Achievement"/>
    <w:rsid w:val="00DC3F0C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sid w:val="00DC3F0C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DC3F0C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rsid w:val="00DC3F0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DC3F0C"/>
    <w:pPr>
      <w:spacing w:before="220" w:after="220" w:line="220" w:lineRule="atLeast"/>
    </w:pPr>
  </w:style>
  <w:style w:type="character" w:styleId="PageNumber">
    <w:name w:val="page number"/>
    <w:rsid w:val="00DC3F0C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C204C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next w:val="Normal"/>
    <w:rsid w:val="00DC3F0C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rsid w:val="00DC3F0C"/>
    <w:pPr>
      <w:spacing w:before="220"/>
    </w:pPr>
  </w:style>
  <w:style w:type="paragraph" w:styleId="ListParagraph">
    <w:name w:val="List Paragraph"/>
    <w:basedOn w:val="Normal"/>
    <w:uiPriority w:val="34"/>
    <w:qFormat/>
    <w:rsid w:val="00321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0C"/>
  </w:style>
  <w:style w:type="paragraph" w:styleId="Heading1">
    <w:name w:val="heading 1"/>
    <w:basedOn w:val="HeadingBase"/>
    <w:next w:val="BodyText"/>
    <w:qFormat/>
    <w:rsid w:val="00DC3F0C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DC3F0C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DC3F0C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DC3F0C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DC3F0C"/>
    <w:pPr>
      <w:outlineLvl w:val="4"/>
    </w:pPr>
  </w:style>
  <w:style w:type="paragraph" w:styleId="Heading6">
    <w:name w:val="heading 6"/>
    <w:basedOn w:val="Normal"/>
    <w:next w:val="Normal"/>
    <w:qFormat/>
    <w:rsid w:val="00DC3F0C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C3F0C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DC3F0C"/>
    <w:pPr>
      <w:numPr>
        <w:numId w:val="1"/>
      </w:numPr>
      <w:spacing w:after="60"/>
      <w:ind w:right="0"/>
    </w:pPr>
  </w:style>
  <w:style w:type="paragraph" w:customStyle="1" w:styleId="Address1">
    <w:name w:val="Address 1"/>
    <w:basedOn w:val="Normal"/>
    <w:rsid w:val="00DC3F0C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DC3F0C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rsid w:val="00DC3F0C"/>
    <w:pPr>
      <w:ind w:left="720"/>
    </w:pPr>
  </w:style>
  <w:style w:type="paragraph" w:customStyle="1" w:styleId="CityState">
    <w:name w:val="City/State"/>
    <w:basedOn w:val="BodyText"/>
    <w:next w:val="BodyText"/>
    <w:rsid w:val="00DC3F0C"/>
    <w:pPr>
      <w:keepNext/>
    </w:pPr>
  </w:style>
  <w:style w:type="paragraph" w:customStyle="1" w:styleId="CompanyName">
    <w:name w:val="Company Name"/>
    <w:basedOn w:val="Normal"/>
    <w:next w:val="Normal"/>
    <w:autoRedefine/>
    <w:rsid w:val="00DC3F0C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DC3F0C"/>
  </w:style>
  <w:style w:type="paragraph" w:styleId="Date">
    <w:name w:val="Date"/>
    <w:basedOn w:val="BodyText"/>
    <w:rsid w:val="00DC3F0C"/>
    <w:pPr>
      <w:keepNext/>
    </w:pPr>
  </w:style>
  <w:style w:type="paragraph" w:customStyle="1" w:styleId="DocumentLabel">
    <w:name w:val="Document Label"/>
    <w:basedOn w:val="Normal"/>
    <w:next w:val="Normal"/>
    <w:rsid w:val="00DC3F0C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DC3F0C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DC3F0C"/>
    <w:pPr>
      <w:ind w:right="-360"/>
    </w:pPr>
  </w:style>
  <w:style w:type="paragraph" w:styleId="Footer">
    <w:name w:val="footer"/>
    <w:basedOn w:val="HeaderBase"/>
    <w:rsid w:val="00DC3F0C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DC3F0C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DC3F0C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DC3F0C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DC3F0C"/>
  </w:style>
  <w:style w:type="paragraph" w:customStyle="1" w:styleId="JobTitle">
    <w:name w:val="Job Title"/>
    <w:next w:val="Achievement"/>
    <w:rsid w:val="00DC3F0C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sid w:val="00DC3F0C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DC3F0C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rsid w:val="00DC3F0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DC3F0C"/>
    <w:pPr>
      <w:spacing w:before="220" w:after="220" w:line="220" w:lineRule="atLeast"/>
    </w:pPr>
  </w:style>
  <w:style w:type="character" w:styleId="PageNumber">
    <w:name w:val="page number"/>
    <w:rsid w:val="00DC3F0C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C204C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next w:val="Normal"/>
    <w:rsid w:val="00DC3F0C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rsid w:val="00DC3F0C"/>
    <w:pPr>
      <w:spacing w:before="220"/>
    </w:pPr>
  </w:style>
  <w:style w:type="paragraph" w:styleId="ListParagraph">
    <w:name w:val="List Paragraph"/>
    <w:basedOn w:val="Normal"/>
    <w:uiPriority w:val="34"/>
    <w:qFormat/>
    <w:rsid w:val="00321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Resume</vt:lpstr>
    </vt:vector>
  </TitlesOfParts>
  <Company>Microsoft Corp.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Resume</dc:title>
  <dc:creator>Owner</dc:creator>
  <cp:lastModifiedBy>Dawnyale</cp:lastModifiedBy>
  <cp:revision>2</cp:revision>
  <cp:lastPrinted>2015-07-29T16:39:00Z</cp:lastPrinted>
  <dcterms:created xsi:type="dcterms:W3CDTF">2017-05-11T19:35:00Z</dcterms:created>
  <dcterms:modified xsi:type="dcterms:W3CDTF">2017-05-11T19:35:00Z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</Properties>
</file>