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36A" w:rsidRDefault="009638AE">
      <w:pPr>
        <w:pStyle w:val="Title"/>
      </w:pPr>
      <w:r>
        <w:t>‍‍</w:t>
      </w:r>
      <w:sdt>
        <w:sdtPr>
          <w:rPr>
            <w:rFonts w:ascii="Times New Roman" w:hAnsi="Times New Roman" w:cs="Times New Roman"/>
          </w:rPr>
          <w:alias w:val="Your Name"/>
          <w:tag w:val=""/>
          <w:id w:val="1246310863"/>
          <w:placeholder>
            <w:docPart w:val="D9D776498CDC4FDDBBB22BC5656F7A4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308DA" w:rsidRPr="007308DA">
            <w:rPr>
              <w:rFonts w:ascii="Times New Roman" w:hAnsi="Times New Roman" w:cs="Times New Roman"/>
            </w:rPr>
            <w:t>James Hart</w:t>
          </w:r>
        </w:sdtContent>
      </w:sdt>
    </w:p>
    <w:p w:rsidR="00B0136A" w:rsidRDefault="002925F9">
      <w:sdt>
        <w:sdtPr>
          <w:alias w:val="Address"/>
          <w:tag w:val=""/>
          <w:id w:val="-593780209"/>
          <w:placeholder>
            <w:docPart w:val="F09BDA43B4934A13863C373F934F0653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F43173">
            <w:t>2559 Old Cedartown Hwy. Rome Ga. 30147</w:t>
          </w:r>
        </w:sdtContent>
      </w:sdt>
      <w:r w:rsidR="009638AE">
        <w:t> | </w:t>
      </w:r>
      <w:sdt>
        <w:sdtPr>
          <w:alias w:val="Telephone"/>
          <w:tag w:val=""/>
          <w:id w:val="-1416317146"/>
          <w:placeholder>
            <w:docPart w:val="9663F398123C43B6AB8542790FA7A42F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97D34">
            <w:t>(334) 212- 2251</w:t>
          </w:r>
        </w:sdtContent>
      </w:sdt>
      <w:r w:rsidR="009638AE">
        <w:t> | </w:t>
      </w:r>
      <w:sdt>
        <w:sdtPr>
          <w:alias w:val="Email"/>
          <w:tag w:val=""/>
          <w:id w:val="-391963670"/>
          <w:placeholder>
            <w:docPart w:val="8B83C937221242D386B4072B6C7B9EE0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497D34">
            <w:t>jameshart.97993@gmail.com</w:t>
          </w:r>
        </w:sdtContent>
      </w:sdt>
    </w:p>
    <w:p w:rsidR="00B0136A" w:rsidRPr="00A006B9" w:rsidRDefault="009638AE">
      <w:pPr>
        <w:pStyle w:val="SectionHeading"/>
        <w:rPr>
          <w:sz w:val="22"/>
          <w:szCs w:val="22"/>
        </w:rPr>
      </w:pPr>
      <w:r w:rsidRPr="00A006B9">
        <w:rPr>
          <w:sz w:val="22"/>
          <w:szCs w:val="22"/>
        </w:rPr>
        <w:t>Education</w:t>
      </w:r>
    </w:p>
    <w:p w:rsidR="002D0254" w:rsidRDefault="002D0254">
      <w:pPr>
        <w:pStyle w:val="ListBullet"/>
        <w:rPr>
          <w:bCs/>
          <w:sz w:val="22"/>
          <w:szCs w:val="22"/>
        </w:rPr>
      </w:pPr>
      <w:r w:rsidRPr="00A006B9">
        <w:rPr>
          <w:bCs/>
          <w:sz w:val="22"/>
          <w:szCs w:val="22"/>
        </w:rPr>
        <w:t xml:space="preserve">Bainbridge </w:t>
      </w:r>
      <w:r w:rsidR="007308DA" w:rsidRPr="00A006B9">
        <w:rPr>
          <w:bCs/>
          <w:sz w:val="22"/>
          <w:szCs w:val="22"/>
        </w:rPr>
        <w:t>High School</w:t>
      </w:r>
      <w:r w:rsidRPr="00A006B9">
        <w:rPr>
          <w:bCs/>
          <w:sz w:val="22"/>
          <w:szCs w:val="22"/>
        </w:rPr>
        <w:t xml:space="preserve"> </w:t>
      </w:r>
      <w:r w:rsidR="00360347">
        <w:rPr>
          <w:bCs/>
          <w:sz w:val="22"/>
          <w:szCs w:val="22"/>
        </w:rPr>
        <w:t>–</w:t>
      </w:r>
      <w:r w:rsidRPr="00A006B9">
        <w:rPr>
          <w:bCs/>
          <w:sz w:val="22"/>
          <w:szCs w:val="22"/>
        </w:rPr>
        <w:t xml:space="preserve"> 1992</w:t>
      </w:r>
    </w:p>
    <w:p w:rsidR="00360347" w:rsidRPr="00A006B9" w:rsidRDefault="00360347">
      <w:pPr>
        <w:pStyle w:val="ListBulle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Numerous Servant Leadership Training Certificates </w:t>
      </w:r>
    </w:p>
    <w:p w:rsidR="00B0136A" w:rsidRPr="00A006B9" w:rsidRDefault="002D0254">
      <w:pPr>
        <w:pStyle w:val="SectionHeading"/>
        <w:rPr>
          <w:sz w:val="22"/>
          <w:szCs w:val="22"/>
        </w:rPr>
      </w:pPr>
      <w:r w:rsidRPr="00A006B9">
        <w:rPr>
          <w:sz w:val="22"/>
          <w:szCs w:val="22"/>
        </w:rPr>
        <w:t>Skills &amp; Abilitie</w:t>
      </w:r>
      <w:r w:rsidR="007308DA" w:rsidRPr="00A006B9">
        <w:rPr>
          <w:sz w:val="22"/>
          <w:szCs w:val="22"/>
        </w:rPr>
        <w:t>s</w:t>
      </w:r>
    </w:p>
    <w:p w:rsidR="00917EE7" w:rsidRPr="00A006B9" w:rsidRDefault="00917EE7" w:rsidP="00917EE7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A006B9">
        <w:rPr>
          <w:rFonts w:ascii="Times New Roman" w:hAnsi="Times New Roman" w:cs="Times New Roman"/>
          <w:sz w:val="22"/>
          <w:szCs w:val="22"/>
        </w:rPr>
        <w:t xml:space="preserve">Welding – </w:t>
      </w:r>
      <w:proofErr w:type="spellStart"/>
      <w:r w:rsidRPr="00A006B9">
        <w:rPr>
          <w:rFonts w:ascii="Times New Roman" w:hAnsi="Times New Roman" w:cs="Times New Roman"/>
          <w:sz w:val="22"/>
          <w:szCs w:val="22"/>
        </w:rPr>
        <w:t>Mig</w:t>
      </w:r>
      <w:proofErr w:type="spellEnd"/>
      <w:r w:rsidRPr="00A006B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006B9">
        <w:rPr>
          <w:rFonts w:ascii="Times New Roman" w:hAnsi="Times New Roman" w:cs="Times New Roman"/>
          <w:sz w:val="22"/>
          <w:szCs w:val="22"/>
        </w:rPr>
        <w:t>Tig</w:t>
      </w:r>
      <w:proofErr w:type="spellEnd"/>
      <w:r w:rsidRPr="00A006B9">
        <w:rPr>
          <w:rFonts w:ascii="Times New Roman" w:hAnsi="Times New Roman" w:cs="Times New Roman"/>
          <w:sz w:val="22"/>
          <w:szCs w:val="22"/>
        </w:rPr>
        <w:t>, and Stick</w:t>
      </w:r>
    </w:p>
    <w:p w:rsidR="00917EE7" w:rsidRPr="00A006B9" w:rsidRDefault="009C3B93" w:rsidP="00917EE7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A006B9">
        <w:rPr>
          <w:rFonts w:ascii="Times New Roman" w:hAnsi="Times New Roman" w:cs="Times New Roman"/>
          <w:sz w:val="22"/>
          <w:szCs w:val="22"/>
        </w:rPr>
        <w:t xml:space="preserve">Experienced in </w:t>
      </w:r>
      <w:r w:rsidR="00497D34" w:rsidRPr="00A006B9">
        <w:rPr>
          <w:rFonts w:ascii="Times New Roman" w:hAnsi="Times New Roman" w:cs="Times New Roman"/>
          <w:sz w:val="22"/>
          <w:szCs w:val="22"/>
        </w:rPr>
        <w:t>Microsoft Office,</w:t>
      </w:r>
      <w:r w:rsidR="00917EE7" w:rsidRPr="00A006B9">
        <w:rPr>
          <w:rFonts w:ascii="Times New Roman" w:hAnsi="Times New Roman" w:cs="Times New Roman"/>
          <w:sz w:val="22"/>
          <w:szCs w:val="22"/>
        </w:rPr>
        <w:t xml:space="preserve"> Excel</w:t>
      </w:r>
      <w:r w:rsidR="00497D34" w:rsidRPr="00A006B9">
        <w:rPr>
          <w:rFonts w:ascii="Times New Roman" w:hAnsi="Times New Roman" w:cs="Times New Roman"/>
          <w:sz w:val="22"/>
          <w:szCs w:val="22"/>
        </w:rPr>
        <w:t xml:space="preserve"> and SAP maintenance programs</w:t>
      </w:r>
    </w:p>
    <w:p w:rsidR="00917EE7" w:rsidRPr="00A006B9" w:rsidRDefault="00917EE7" w:rsidP="00917EE7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A006B9">
        <w:rPr>
          <w:rFonts w:ascii="Times New Roman" w:hAnsi="Times New Roman" w:cs="Times New Roman"/>
          <w:sz w:val="22"/>
          <w:szCs w:val="22"/>
        </w:rPr>
        <w:t>Can operate a Lathe and a Milling Machine and various other shop tools</w:t>
      </w:r>
    </w:p>
    <w:p w:rsidR="00917EE7" w:rsidRPr="00A006B9" w:rsidRDefault="00917EE7" w:rsidP="00917EE7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A006B9">
        <w:rPr>
          <w:rFonts w:ascii="Times New Roman" w:hAnsi="Times New Roman" w:cs="Times New Roman"/>
          <w:sz w:val="22"/>
          <w:szCs w:val="22"/>
        </w:rPr>
        <w:t xml:space="preserve">Can operate a </w:t>
      </w:r>
      <w:proofErr w:type="spellStart"/>
      <w:r w:rsidRPr="00A006B9">
        <w:rPr>
          <w:rFonts w:ascii="Times New Roman" w:hAnsi="Times New Roman" w:cs="Times New Roman"/>
          <w:sz w:val="22"/>
          <w:szCs w:val="22"/>
        </w:rPr>
        <w:t>Telehandler</w:t>
      </w:r>
      <w:proofErr w:type="spellEnd"/>
      <w:r w:rsidRPr="00A006B9">
        <w:rPr>
          <w:rFonts w:ascii="Times New Roman" w:hAnsi="Times New Roman" w:cs="Times New Roman"/>
          <w:sz w:val="22"/>
          <w:szCs w:val="22"/>
        </w:rPr>
        <w:t xml:space="preserve"> (Lull), knuckle boom, scissor lift, and fork-lift</w:t>
      </w:r>
    </w:p>
    <w:p w:rsidR="00917EE7" w:rsidRPr="00A006B9" w:rsidRDefault="009C3B93" w:rsidP="00917EE7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A006B9">
        <w:rPr>
          <w:rFonts w:ascii="Times New Roman" w:hAnsi="Times New Roman" w:cs="Times New Roman"/>
          <w:sz w:val="22"/>
          <w:szCs w:val="22"/>
        </w:rPr>
        <w:t>Proficient in e</w:t>
      </w:r>
      <w:r w:rsidR="00917EE7" w:rsidRPr="00A006B9">
        <w:rPr>
          <w:rFonts w:ascii="Times New Roman" w:hAnsi="Times New Roman" w:cs="Times New Roman"/>
          <w:sz w:val="22"/>
          <w:szCs w:val="22"/>
        </w:rPr>
        <w:t>lectrical, mechanical, hydraulic, and pneumatic troubleshooting</w:t>
      </w:r>
    </w:p>
    <w:p w:rsidR="009C3B93" w:rsidRPr="00A006B9" w:rsidRDefault="009C3B93" w:rsidP="00917EE7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A006B9">
        <w:rPr>
          <w:rFonts w:ascii="Times New Roman" w:hAnsi="Times New Roman" w:cs="Times New Roman"/>
          <w:sz w:val="22"/>
          <w:szCs w:val="22"/>
        </w:rPr>
        <w:t>In-depth knowledge of all regulatory policies</w:t>
      </w:r>
    </w:p>
    <w:p w:rsidR="00327366" w:rsidRPr="00A006B9" w:rsidRDefault="00327366" w:rsidP="00917EE7">
      <w:pPr>
        <w:pStyle w:val="ListBullet"/>
        <w:rPr>
          <w:rFonts w:ascii="Times New Roman" w:hAnsi="Times New Roman" w:cs="Times New Roman"/>
          <w:sz w:val="22"/>
          <w:szCs w:val="22"/>
        </w:rPr>
      </w:pPr>
      <w:r w:rsidRPr="00A006B9">
        <w:rPr>
          <w:rFonts w:ascii="Times New Roman" w:hAnsi="Times New Roman" w:cs="Times New Roman"/>
          <w:sz w:val="22"/>
          <w:szCs w:val="22"/>
        </w:rPr>
        <w:t>Extensive Leadership skills training</w:t>
      </w:r>
    </w:p>
    <w:p w:rsidR="00B0136A" w:rsidRPr="00A006B9" w:rsidRDefault="009638AE">
      <w:pPr>
        <w:pStyle w:val="SectionHeading"/>
        <w:rPr>
          <w:sz w:val="22"/>
          <w:szCs w:val="22"/>
        </w:rPr>
      </w:pPr>
      <w:r w:rsidRPr="00A006B9">
        <w:rPr>
          <w:sz w:val="22"/>
          <w:szCs w:val="22"/>
        </w:rPr>
        <w:t>Experience</w:t>
      </w:r>
    </w:p>
    <w:sdt>
      <w:sdtPr>
        <w:rPr>
          <w:b w:val="0"/>
          <w:bCs w:val="0"/>
          <w:caps w:val="0"/>
          <w:color w:val="404040" w:themeColor="text1" w:themeTint="BF"/>
          <w:sz w:val="22"/>
          <w:szCs w:val="22"/>
        </w:rPr>
        <w:id w:val="417760904"/>
        <w15:repeatingSection/>
      </w:sdtPr>
      <w:sdtEndPr>
        <w:rPr>
          <w:rFonts w:ascii="Times New Roman" w:hAnsi="Times New Roman" w:cs="Times New Roman"/>
        </w:rPr>
      </w:sdtEndPr>
      <w:sdtContent>
        <w:sdt>
          <w:sdtPr>
            <w:rPr>
              <w:rFonts w:ascii="Times New Roman" w:hAnsi="Times New Roman" w:cs="Times New Roman"/>
              <w:b w:val="0"/>
              <w:bCs w:val="0"/>
              <w:caps w:val="0"/>
              <w:color w:val="404040" w:themeColor="text1" w:themeTint="BF"/>
              <w:sz w:val="22"/>
              <w:szCs w:val="22"/>
            </w:rPr>
            <w:id w:val="-1773932447"/>
            <w:placeholder>
              <w:docPart w:val="980BEF1064384B7EA96C78A9925D4571"/>
            </w:placeholder>
            <w15:repeatingSectionItem/>
          </w:sdtPr>
          <w:sdtEndPr/>
          <w:sdtContent>
            <w:p w:rsidR="00B0136A" w:rsidRPr="00A006B9" w:rsidRDefault="00917EE7">
              <w:pPr>
                <w:pStyle w:val="Subsection"/>
                <w:rPr>
                  <w:rFonts w:ascii="Times New Roman" w:hAnsi="Times New Roman" w:cs="Times New Roman"/>
                  <w:sz w:val="22"/>
                  <w:szCs w:val="22"/>
                </w:rPr>
              </w:pPr>
              <w:r w:rsidRPr="00A006B9">
                <w:rPr>
                  <w:rFonts w:ascii="Times New Roman" w:hAnsi="Times New Roman" w:cs="Times New Roman"/>
                  <w:sz w:val="22"/>
                  <w:szCs w:val="22"/>
                </w:rPr>
                <w:t xml:space="preserve">Maintenance </w:t>
              </w:r>
              <w:r w:rsidR="002D0254" w:rsidRPr="00A006B9">
                <w:rPr>
                  <w:rFonts w:ascii="Times New Roman" w:hAnsi="Times New Roman" w:cs="Times New Roman"/>
                  <w:sz w:val="22"/>
                  <w:szCs w:val="22"/>
                </w:rPr>
                <w:t>Supervisor</w:t>
              </w:r>
              <w:r w:rsidR="009638AE" w:rsidRPr="00A006B9">
                <w:rPr>
                  <w:rFonts w:ascii="Times New Roman" w:hAnsi="Times New Roman" w:cs="Times New Roman"/>
                  <w:sz w:val="22"/>
                  <w:szCs w:val="22"/>
                </w:rPr>
                <w:t> | </w:t>
              </w:r>
              <w:r w:rsidR="002D0254" w:rsidRPr="00A006B9">
                <w:rPr>
                  <w:rFonts w:ascii="Times New Roman" w:hAnsi="Times New Roman" w:cs="Times New Roman"/>
                  <w:sz w:val="22"/>
                  <w:szCs w:val="22"/>
                </w:rPr>
                <w:t>Tip Top Poultry</w:t>
              </w:r>
              <w:r w:rsidR="009638AE" w:rsidRPr="00A006B9">
                <w:rPr>
                  <w:rFonts w:ascii="Times New Roman" w:hAnsi="Times New Roman" w:cs="Times New Roman"/>
                  <w:sz w:val="22"/>
                  <w:szCs w:val="22"/>
                </w:rPr>
                <w:t> | </w:t>
              </w:r>
              <w:r w:rsidR="002D0254" w:rsidRPr="00A006B9">
                <w:rPr>
                  <w:rFonts w:ascii="Times New Roman" w:hAnsi="Times New Roman" w:cs="Times New Roman"/>
                  <w:sz w:val="22"/>
                  <w:szCs w:val="22"/>
                </w:rPr>
                <w:t>8/2015 – present |</w:t>
              </w:r>
            </w:p>
            <w:p w:rsidR="00F9275C" w:rsidRPr="00A006B9" w:rsidRDefault="00F9275C">
              <w:pPr>
                <w:pStyle w:val="ListBullet"/>
                <w:rPr>
                  <w:rFonts w:ascii="Times New Roman" w:hAnsi="Times New Roman" w:cs="Times New Roman"/>
                  <w:bCs/>
                  <w:sz w:val="22"/>
                  <w:szCs w:val="22"/>
                </w:rPr>
              </w:pPr>
              <w:r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>Supervises maintenance technicians</w:t>
              </w:r>
              <w:r w:rsidR="009B51A8"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 within the plants policies, procedures</w:t>
              </w:r>
              <w:r w:rsidR="00E03FA8"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 and guidelines </w:t>
              </w:r>
              <w:r w:rsidR="009B51A8"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 </w:t>
              </w:r>
            </w:p>
            <w:p w:rsidR="009B51A8" w:rsidRPr="00A006B9" w:rsidRDefault="00E03FA8">
              <w:pPr>
                <w:pStyle w:val="ListBullet"/>
                <w:rPr>
                  <w:rFonts w:ascii="Times New Roman" w:hAnsi="Times New Roman" w:cs="Times New Roman"/>
                  <w:bCs/>
                  <w:sz w:val="22"/>
                  <w:szCs w:val="22"/>
                </w:rPr>
              </w:pPr>
              <w:r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>Assure</w:t>
              </w:r>
              <w:r w:rsidR="009B51A8"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 machinery reliability</w:t>
              </w:r>
              <w:r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 and longevity </w:t>
              </w:r>
              <w:r w:rsidR="009B51A8"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>through preventative and predictive</w:t>
              </w:r>
              <w:r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 maintenance procedures</w:t>
              </w:r>
            </w:p>
            <w:p w:rsidR="00F9275C" w:rsidRPr="00A006B9" w:rsidRDefault="00E03FA8">
              <w:pPr>
                <w:pStyle w:val="ListBullet"/>
                <w:rPr>
                  <w:rFonts w:ascii="Times New Roman" w:hAnsi="Times New Roman" w:cs="Times New Roman"/>
                  <w:bCs/>
                  <w:sz w:val="22"/>
                  <w:szCs w:val="22"/>
                </w:rPr>
              </w:pPr>
              <w:r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>Administer training, discipline and employee evaluations</w:t>
              </w:r>
            </w:p>
            <w:p w:rsidR="009B51A8" w:rsidRPr="00A006B9" w:rsidRDefault="003A1DF1">
              <w:pPr>
                <w:pStyle w:val="ListBullet"/>
                <w:rPr>
                  <w:rFonts w:ascii="Times New Roman" w:hAnsi="Times New Roman" w:cs="Times New Roman"/>
                  <w:bCs/>
                  <w:sz w:val="22"/>
                  <w:szCs w:val="22"/>
                </w:rPr>
              </w:pPr>
              <w:r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>Designed</w:t>
              </w:r>
              <w:r w:rsidR="00F9275C"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 an instrument that increased daily yield by 100%</w:t>
              </w:r>
            </w:p>
            <w:p w:rsidR="00B0136A" w:rsidRPr="002925F9" w:rsidRDefault="009B51A8" w:rsidP="002925F9">
              <w:pPr>
                <w:pStyle w:val="ListBullet"/>
                <w:rPr>
                  <w:rFonts w:ascii="Times New Roman" w:hAnsi="Times New Roman" w:cs="Times New Roman"/>
                  <w:bCs/>
                  <w:sz w:val="22"/>
                  <w:szCs w:val="22"/>
                </w:rPr>
              </w:pPr>
              <w:r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Keep down time to a minimum, utilizing troubleshooting techniques acquired over a 20+ year endeavor </w:t>
              </w:r>
              <w:r w:rsidR="00E03FA8"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>in the industrial maintenance field</w:t>
              </w:r>
            </w:p>
          </w:sdtContent>
        </w:sdt>
      </w:sdtContent>
    </w:sdt>
    <w:sdt>
      <w:sdtPr>
        <w:rPr>
          <w:rFonts w:ascii="Times New Roman" w:hAnsi="Times New Roman" w:cs="Times New Roman"/>
          <w:b w:val="0"/>
          <w:bCs w:val="0"/>
          <w:caps w:val="0"/>
          <w:color w:val="404040" w:themeColor="text1" w:themeTint="BF"/>
          <w:sz w:val="22"/>
          <w:szCs w:val="22"/>
        </w:rPr>
        <w:id w:val="-460812196"/>
        <w15:repeatingSection/>
      </w:sdtPr>
      <w:sdtEndPr/>
      <w:sdtContent>
        <w:sdt>
          <w:sdtPr>
            <w:rPr>
              <w:rFonts w:ascii="Times New Roman" w:hAnsi="Times New Roman" w:cs="Times New Roman"/>
              <w:b w:val="0"/>
              <w:bCs w:val="0"/>
              <w:caps w:val="0"/>
              <w:color w:val="404040" w:themeColor="text1" w:themeTint="BF"/>
              <w:sz w:val="22"/>
              <w:szCs w:val="22"/>
            </w:rPr>
            <w:id w:val="2088025536"/>
            <w:placeholder>
              <w:docPart w:val="57B1062B87DC434B90F882715D63701B"/>
            </w:placeholder>
            <w15:repeatingSectionItem/>
          </w:sdtPr>
          <w:sdtEndPr/>
          <w:sdtContent>
            <w:p w:rsidR="003A1DF1" w:rsidRPr="00A006B9" w:rsidRDefault="00BF2FD0" w:rsidP="003A1DF1">
              <w:pPr>
                <w:pStyle w:val="Subsection"/>
                <w:rPr>
                  <w:rFonts w:ascii="Times New Roman" w:hAnsi="Times New Roman" w:cs="Times New Roman"/>
                  <w:sz w:val="22"/>
                  <w:szCs w:val="22"/>
                </w:rPr>
              </w:pPr>
              <w:r w:rsidRPr="00A006B9">
                <w:rPr>
                  <w:rFonts w:ascii="Times New Roman" w:hAnsi="Times New Roman" w:cs="Times New Roman"/>
                  <w:sz w:val="22"/>
                  <w:szCs w:val="22"/>
                </w:rPr>
                <w:t>Maintenance</w:t>
              </w:r>
              <w:r w:rsidR="003A1DF1" w:rsidRPr="00A006B9">
                <w:rPr>
                  <w:rFonts w:ascii="Times New Roman" w:hAnsi="Times New Roman" w:cs="Times New Roman"/>
                  <w:sz w:val="22"/>
                  <w:szCs w:val="22"/>
                </w:rPr>
                <w:t xml:space="preserve"> Supervisor | </w:t>
              </w:r>
              <w:r w:rsidR="003A1DF1" w:rsidRPr="00A006B9">
                <w:rPr>
                  <w:rFonts w:ascii="Times New Roman" w:hAnsi="Times New Roman" w:cs="Times New Roman"/>
                  <w:color w:val="000000"/>
                  <w:sz w:val="22"/>
                  <w:szCs w:val="22"/>
                </w:rPr>
                <w:t>Sister Schubert's</w:t>
              </w:r>
              <w:r w:rsidR="003A1DF1" w:rsidRPr="00A006B9">
                <w:rPr>
                  <w:rFonts w:ascii="Times New Roman" w:hAnsi="Times New Roman" w:cs="Times New Roman"/>
                  <w:sz w:val="22"/>
                  <w:szCs w:val="22"/>
                </w:rPr>
                <w:t xml:space="preserve"> | 6/2014 – 8/2015|</w:t>
              </w:r>
            </w:p>
            <w:p w:rsidR="003A1DF1" w:rsidRPr="00A006B9" w:rsidRDefault="009C3B93" w:rsidP="003A1DF1">
              <w:pPr>
                <w:pStyle w:val="ListBullet"/>
                <w:rPr>
                  <w:rFonts w:ascii="Times New Roman" w:hAnsi="Times New Roman" w:cs="Times New Roman"/>
                  <w:bCs/>
                  <w:sz w:val="22"/>
                  <w:szCs w:val="22"/>
                </w:rPr>
              </w:pPr>
              <w:r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>Conducted</w:t>
              </w:r>
              <w:r w:rsidR="003A1DF1"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 employees’ disciplinary actions, evaluations, and training</w:t>
              </w:r>
            </w:p>
            <w:p w:rsidR="003A1DF1" w:rsidRPr="00A006B9" w:rsidRDefault="003A1DF1" w:rsidP="003A1DF1">
              <w:pPr>
                <w:pStyle w:val="ListBullet"/>
                <w:rPr>
                  <w:rFonts w:ascii="Times New Roman" w:hAnsi="Times New Roman" w:cs="Times New Roman"/>
                  <w:bCs/>
                  <w:sz w:val="22"/>
                  <w:szCs w:val="22"/>
                </w:rPr>
              </w:pPr>
              <w:r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Handled all maintenance employee scheduling </w:t>
              </w:r>
            </w:p>
            <w:p w:rsidR="003A1DF1" w:rsidRPr="00A006B9" w:rsidRDefault="009B51A8" w:rsidP="003A1DF1">
              <w:pPr>
                <w:pStyle w:val="ListBullet"/>
                <w:rPr>
                  <w:rFonts w:ascii="Times New Roman" w:hAnsi="Times New Roman" w:cs="Times New Roman"/>
                  <w:bCs/>
                  <w:sz w:val="22"/>
                  <w:szCs w:val="22"/>
                </w:rPr>
              </w:pPr>
              <w:r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>Supervised</w:t>
              </w:r>
              <w:r w:rsidR="003A1DF1"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 maintenance technicians in accordance with plant policies and procedures</w:t>
              </w:r>
            </w:p>
            <w:p w:rsidR="003A1DF1" w:rsidRPr="002925F9" w:rsidRDefault="003A1DF1" w:rsidP="002925F9">
              <w:pPr>
                <w:pStyle w:val="ListBullet"/>
                <w:rPr>
                  <w:rFonts w:ascii="Times New Roman" w:hAnsi="Times New Roman" w:cs="Times New Roman"/>
                  <w:bCs/>
                  <w:sz w:val="22"/>
                  <w:szCs w:val="22"/>
                </w:rPr>
              </w:pPr>
              <w:r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>Ensured safety of food products</w:t>
              </w:r>
              <w:r w:rsidR="009B51A8"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 and </w:t>
              </w:r>
              <w:r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maintenance personnel  </w:t>
              </w:r>
            </w:p>
          </w:sdtContent>
        </w:sdt>
      </w:sdtContent>
    </w:sdt>
    <w:sdt>
      <w:sdtPr>
        <w:rPr>
          <w:rFonts w:ascii="Times New Roman" w:hAnsi="Times New Roman" w:cs="Times New Roman"/>
          <w:b w:val="0"/>
          <w:bCs w:val="0"/>
          <w:caps w:val="0"/>
          <w:color w:val="404040" w:themeColor="text1" w:themeTint="BF"/>
          <w:sz w:val="22"/>
          <w:szCs w:val="22"/>
        </w:rPr>
        <w:id w:val="372431460"/>
        <w15:repeatingSection/>
      </w:sdtPr>
      <w:sdtEndPr/>
      <w:sdtContent>
        <w:sdt>
          <w:sdtPr>
            <w:rPr>
              <w:rFonts w:ascii="Times New Roman" w:hAnsi="Times New Roman" w:cs="Times New Roman"/>
              <w:b w:val="0"/>
              <w:bCs w:val="0"/>
              <w:caps w:val="0"/>
              <w:color w:val="404040" w:themeColor="text1" w:themeTint="BF"/>
              <w:sz w:val="22"/>
              <w:szCs w:val="22"/>
            </w:rPr>
            <w:id w:val="-1965337903"/>
            <w:placeholder>
              <w:docPart w:val="02E302DEEFCD47F4A02FDB447B43DB08"/>
            </w:placeholder>
            <w15:repeatingSectionItem/>
          </w:sdtPr>
          <w:sdtEndPr/>
          <w:sdtContent>
            <w:p w:rsidR="00857861" w:rsidRPr="00A006B9" w:rsidRDefault="00BF2FD0" w:rsidP="00857861">
              <w:pPr>
                <w:pStyle w:val="Subsection"/>
                <w:rPr>
                  <w:rFonts w:ascii="Times New Roman" w:hAnsi="Times New Roman" w:cs="Times New Roman"/>
                  <w:sz w:val="22"/>
                  <w:szCs w:val="22"/>
                </w:rPr>
              </w:pPr>
              <w:r w:rsidRPr="00A006B9">
                <w:rPr>
                  <w:rFonts w:ascii="Times New Roman" w:hAnsi="Times New Roman" w:cs="Times New Roman"/>
                  <w:sz w:val="22"/>
                  <w:szCs w:val="22"/>
                </w:rPr>
                <w:t>Maintenance</w:t>
              </w:r>
              <w:r w:rsidR="00857861" w:rsidRPr="00A006B9">
                <w:rPr>
                  <w:rFonts w:ascii="Times New Roman" w:hAnsi="Times New Roman" w:cs="Times New Roman"/>
                  <w:sz w:val="22"/>
                  <w:szCs w:val="22"/>
                </w:rPr>
                <w:t xml:space="preserve"> Technician | </w:t>
              </w:r>
              <w:r w:rsidR="00857861" w:rsidRPr="00A006B9">
                <w:rPr>
                  <w:rFonts w:ascii="Times New Roman" w:hAnsi="Times New Roman" w:cs="Times New Roman"/>
                  <w:color w:val="000000"/>
                  <w:sz w:val="22"/>
                  <w:szCs w:val="22"/>
                </w:rPr>
                <w:t>C &amp; S Wholesale Grocers</w:t>
              </w:r>
              <w:r w:rsidR="00857861" w:rsidRPr="00A006B9">
                <w:rPr>
                  <w:rFonts w:ascii="Times New Roman" w:hAnsi="Times New Roman" w:cs="Times New Roman"/>
                  <w:sz w:val="22"/>
                  <w:szCs w:val="22"/>
                </w:rPr>
                <w:t>| 9/2013 – 6/2014|</w:t>
              </w:r>
            </w:p>
            <w:p w:rsidR="00857861" w:rsidRPr="00A006B9" w:rsidRDefault="00BF2FD0" w:rsidP="00857861">
              <w:pPr>
                <w:pStyle w:val="ListBullet"/>
                <w:rPr>
                  <w:rFonts w:ascii="Times New Roman" w:hAnsi="Times New Roman" w:cs="Times New Roman"/>
                  <w:bCs/>
                  <w:sz w:val="22"/>
                  <w:szCs w:val="22"/>
                </w:rPr>
              </w:pPr>
              <w:r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Charted out and implemented general and preventative maintenance tasks on buildings and grounds. </w:t>
              </w:r>
              <w:r w:rsidR="00857861"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 </w:t>
              </w:r>
            </w:p>
            <w:p w:rsidR="00BF2FD0" w:rsidRPr="00A006B9" w:rsidRDefault="00BF2FD0" w:rsidP="00B80B61">
              <w:pPr>
                <w:pStyle w:val="ListBullet"/>
                <w:rPr>
                  <w:rFonts w:ascii="Times New Roman" w:hAnsi="Times New Roman" w:cs="Times New Roman"/>
                  <w:bCs/>
                  <w:sz w:val="22"/>
                  <w:szCs w:val="22"/>
                </w:rPr>
              </w:pPr>
              <w:r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>Responded to maintenance requests</w:t>
              </w:r>
              <w:r w:rsidR="002925F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 that was</w:t>
              </w:r>
              <w:r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 put forward by supervisor in terms of electrical, heatin</w:t>
              </w:r>
              <w:r w:rsidR="002925F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g, </w:t>
              </w:r>
              <w:bookmarkStart w:id="0" w:name="_GoBack"/>
              <w:bookmarkEnd w:id="0"/>
              <w:r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>and plumbing needs.</w:t>
              </w:r>
              <w:r w:rsidR="007308DA"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 </w:t>
              </w:r>
            </w:p>
            <w:p w:rsidR="007308DA" w:rsidRPr="00A006B9" w:rsidRDefault="007308DA" w:rsidP="00950032">
              <w:pPr>
                <w:pStyle w:val="ListBullet"/>
                <w:rPr>
                  <w:rFonts w:ascii="Times New Roman" w:hAnsi="Times New Roman" w:cs="Times New Roman"/>
                  <w:bCs/>
                  <w:sz w:val="22"/>
                  <w:szCs w:val="22"/>
                </w:rPr>
              </w:pPr>
              <w:r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>Managed repair work on walls, floors, doors and wood work.</w:t>
              </w:r>
            </w:p>
            <w:p w:rsidR="00857861" w:rsidRPr="00A006B9" w:rsidRDefault="00497D34" w:rsidP="00497D34">
              <w:pPr>
                <w:pStyle w:val="ListBullet"/>
                <w:rPr>
                  <w:rFonts w:ascii="Times New Roman" w:hAnsi="Times New Roman" w:cs="Times New Roman"/>
                  <w:bCs/>
                  <w:color w:val="000000"/>
                  <w:sz w:val="22"/>
                  <w:szCs w:val="22"/>
                </w:rPr>
              </w:pPr>
              <w:r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>Worked on</w:t>
              </w:r>
              <w:r w:rsidR="007308DA" w:rsidRPr="00A006B9">
                <w:rPr>
                  <w:rFonts w:ascii="Times New Roman" w:hAnsi="Times New Roman" w:cs="Times New Roman"/>
                  <w:bCs/>
                  <w:sz w:val="22"/>
                  <w:szCs w:val="22"/>
                </w:rPr>
                <w:t xml:space="preserve"> equipment that operated off of pneumatics and hydraulics</w:t>
              </w:r>
              <w:r w:rsidR="007308DA" w:rsidRPr="00A006B9">
                <w:rPr>
                  <w:rFonts w:ascii="Times New Roman" w:hAnsi="Times New Roman" w:cs="Times New Roman"/>
                  <w:bCs/>
                  <w:color w:val="000000"/>
                  <w:sz w:val="22"/>
                  <w:szCs w:val="22"/>
                </w:rPr>
                <w:t xml:space="preserve">  </w:t>
              </w:r>
            </w:p>
          </w:sdtContent>
        </w:sdt>
      </w:sdtContent>
    </w:sdt>
    <w:p w:rsidR="00857861" w:rsidRPr="00A006B9" w:rsidRDefault="00857861" w:rsidP="00857861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2"/>
          <w:szCs w:val="22"/>
        </w:rPr>
      </w:pPr>
    </w:p>
    <w:p w:rsidR="00857861" w:rsidRPr="00A006B9" w:rsidRDefault="00857861" w:rsidP="00A006B9">
      <w:pPr>
        <w:pStyle w:val="ListBullet"/>
        <w:numPr>
          <w:ilvl w:val="0"/>
          <w:numId w:val="0"/>
        </w:numPr>
        <w:ind w:left="144"/>
        <w:rPr>
          <w:sz w:val="22"/>
          <w:szCs w:val="22"/>
        </w:rPr>
      </w:pPr>
    </w:p>
    <w:p w:rsidR="007C4DC9" w:rsidRPr="00A006B9" w:rsidRDefault="0045337F" w:rsidP="00360347">
      <w:pPr>
        <w:pStyle w:val="ListBullet"/>
        <w:numPr>
          <w:ilvl w:val="0"/>
          <w:numId w:val="0"/>
        </w:numPr>
        <w:ind w:left="144"/>
        <w:rPr>
          <w:b/>
          <w:bCs/>
          <w:caps/>
          <w:sz w:val="22"/>
          <w:szCs w:val="22"/>
        </w:rPr>
      </w:pPr>
      <w:r w:rsidRPr="00360347">
        <w:rPr>
          <w:rFonts w:ascii="Times New Roman" w:hAnsi="Times New Roman" w:cs="Times New Roman"/>
          <w:b/>
          <w:bCs/>
          <w:caps/>
          <w:color w:val="262626" w:themeColor="text1" w:themeTint="D9"/>
          <w:sz w:val="22"/>
          <w:szCs w:val="22"/>
        </w:rPr>
        <w:t>Industrial Lead Mechanic | Kellogg's | 11/2002 - 8/2013 |</w:t>
      </w:r>
    </w:p>
    <w:p w:rsidR="00A006B9" w:rsidRPr="00360347" w:rsidRDefault="0045337F" w:rsidP="00A006B9">
      <w:pPr>
        <w:pStyle w:val="ListBullet"/>
        <w:rPr>
          <w:rFonts w:ascii="Times New Roman" w:hAnsi="Times New Roman" w:cs="Times New Roman"/>
          <w:bCs/>
          <w:sz w:val="22"/>
          <w:szCs w:val="22"/>
        </w:rPr>
      </w:pPr>
      <w:r w:rsidRPr="00360347">
        <w:rPr>
          <w:rFonts w:ascii="Times New Roman" w:hAnsi="Times New Roman" w:cs="Times New Roman"/>
          <w:bCs/>
          <w:sz w:val="22"/>
          <w:szCs w:val="22"/>
        </w:rPr>
        <w:t xml:space="preserve">Dealt with, and directed a team of mechanics to repair any issues set forth by the supervisor. </w:t>
      </w:r>
    </w:p>
    <w:p w:rsidR="0045337F" w:rsidRPr="00360347" w:rsidRDefault="0045337F" w:rsidP="00A006B9">
      <w:pPr>
        <w:pStyle w:val="ListBullet"/>
        <w:rPr>
          <w:rFonts w:ascii="Times New Roman" w:hAnsi="Times New Roman" w:cs="Times New Roman"/>
          <w:bCs/>
          <w:sz w:val="22"/>
          <w:szCs w:val="22"/>
        </w:rPr>
      </w:pPr>
      <w:r w:rsidRPr="00360347">
        <w:rPr>
          <w:rFonts w:ascii="Times New Roman" w:hAnsi="Times New Roman" w:cs="Times New Roman"/>
          <w:bCs/>
          <w:sz w:val="22"/>
          <w:szCs w:val="22"/>
        </w:rPr>
        <w:t>Troubleshooting and the repair of machinery breakdowns in food processing and packaging operations.</w:t>
      </w:r>
    </w:p>
    <w:p w:rsidR="0045337F" w:rsidRPr="00360347" w:rsidRDefault="0045337F" w:rsidP="00A006B9">
      <w:pPr>
        <w:pStyle w:val="ListBullet"/>
        <w:rPr>
          <w:rFonts w:ascii="Times New Roman" w:hAnsi="Times New Roman" w:cs="Times New Roman"/>
          <w:bCs/>
          <w:sz w:val="22"/>
          <w:szCs w:val="22"/>
        </w:rPr>
      </w:pPr>
      <w:r w:rsidRPr="00360347">
        <w:rPr>
          <w:rFonts w:ascii="Times New Roman" w:hAnsi="Times New Roman" w:cs="Times New Roman"/>
          <w:bCs/>
          <w:sz w:val="22"/>
          <w:szCs w:val="22"/>
        </w:rPr>
        <w:t xml:space="preserve">Was appointed to handle all </w:t>
      </w:r>
      <w:r w:rsidR="008171A0" w:rsidRPr="00360347">
        <w:rPr>
          <w:rFonts w:ascii="Times New Roman" w:hAnsi="Times New Roman" w:cs="Times New Roman"/>
          <w:bCs/>
          <w:sz w:val="22"/>
          <w:szCs w:val="22"/>
        </w:rPr>
        <w:t>safety</w:t>
      </w:r>
      <w:r w:rsidRPr="00360347">
        <w:rPr>
          <w:rFonts w:ascii="Times New Roman" w:hAnsi="Times New Roman" w:cs="Times New Roman"/>
          <w:bCs/>
          <w:sz w:val="22"/>
          <w:szCs w:val="22"/>
        </w:rPr>
        <w:t xml:space="preserve"> concerns, and also</w:t>
      </w:r>
      <w:r w:rsidR="008171A0" w:rsidRPr="00360347">
        <w:rPr>
          <w:rFonts w:ascii="Times New Roman" w:hAnsi="Times New Roman" w:cs="Times New Roman"/>
          <w:bCs/>
          <w:sz w:val="22"/>
          <w:szCs w:val="22"/>
        </w:rPr>
        <w:t xml:space="preserve"> was in charge of fixing these issues.</w:t>
      </w:r>
    </w:p>
    <w:p w:rsidR="003A1DF1" w:rsidRPr="00A006B9" w:rsidRDefault="003A1DF1" w:rsidP="00F9275C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b/>
          <w:sz w:val="22"/>
          <w:szCs w:val="22"/>
        </w:rPr>
      </w:pPr>
    </w:p>
    <w:p w:rsidR="007C4DC9" w:rsidRPr="00360347" w:rsidRDefault="007C4DC9" w:rsidP="002925F9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bCs/>
          <w:sz w:val="22"/>
          <w:szCs w:val="22"/>
        </w:rPr>
      </w:pPr>
      <w:r w:rsidRPr="00360347">
        <w:rPr>
          <w:rFonts w:ascii="Times New Roman" w:hAnsi="Times New Roman" w:cs="Times New Roman"/>
          <w:b/>
          <w:bCs/>
          <w:caps/>
          <w:color w:val="262626" w:themeColor="text1" w:themeTint="D9"/>
          <w:sz w:val="22"/>
          <w:szCs w:val="22"/>
        </w:rPr>
        <w:t>Millwright | Temple-Inland |</w:t>
      </w:r>
      <w:r w:rsidR="00360347" w:rsidRPr="00360347">
        <w:rPr>
          <w:rFonts w:ascii="Times New Roman" w:hAnsi="Times New Roman" w:cs="Times New Roman"/>
          <w:b/>
          <w:bCs/>
          <w:caps/>
          <w:color w:val="262626" w:themeColor="text1" w:themeTint="D9"/>
          <w:sz w:val="22"/>
          <w:szCs w:val="22"/>
        </w:rPr>
        <w:t xml:space="preserve"> 1/1998 </w:t>
      </w:r>
      <w:r w:rsidRPr="00360347">
        <w:rPr>
          <w:rFonts w:ascii="Times New Roman" w:hAnsi="Times New Roman" w:cs="Times New Roman"/>
          <w:b/>
          <w:bCs/>
          <w:caps/>
          <w:color w:val="262626" w:themeColor="text1" w:themeTint="D9"/>
          <w:sz w:val="22"/>
          <w:szCs w:val="22"/>
        </w:rPr>
        <w:t>- 11/2002 |</w:t>
      </w:r>
    </w:p>
    <w:p w:rsidR="007C4DC9" w:rsidRPr="00360347" w:rsidRDefault="007C4DC9" w:rsidP="00A006B9">
      <w:pPr>
        <w:pStyle w:val="ListBullet"/>
        <w:rPr>
          <w:rFonts w:ascii="Times New Roman" w:hAnsi="Times New Roman" w:cs="Times New Roman"/>
          <w:bCs/>
          <w:sz w:val="22"/>
          <w:szCs w:val="22"/>
        </w:rPr>
      </w:pPr>
      <w:r w:rsidRPr="00360347">
        <w:rPr>
          <w:rFonts w:ascii="Times New Roman" w:hAnsi="Times New Roman" w:cs="Times New Roman"/>
          <w:bCs/>
          <w:sz w:val="22"/>
          <w:szCs w:val="22"/>
        </w:rPr>
        <w:t>Performed troubleshooting, modification and repair of de</w:t>
      </w:r>
      <w:r w:rsidR="002925F9">
        <w:rPr>
          <w:rFonts w:ascii="Times New Roman" w:hAnsi="Times New Roman" w:cs="Times New Roman"/>
          <w:bCs/>
          <w:sz w:val="22"/>
          <w:szCs w:val="22"/>
        </w:rPr>
        <w:t>-</w:t>
      </w:r>
      <w:r w:rsidRPr="00360347">
        <w:rPr>
          <w:rFonts w:ascii="Times New Roman" w:hAnsi="Times New Roman" w:cs="Times New Roman"/>
          <w:bCs/>
          <w:sz w:val="22"/>
          <w:szCs w:val="22"/>
        </w:rPr>
        <w:t>barkers, saws, conveyors, chippers etc.</w:t>
      </w:r>
    </w:p>
    <w:p w:rsidR="007C4DC9" w:rsidRPr="00360347" w:rsidRDefault="007C4DC9" w:rsidP="00A006B9">
      <w:pPr>
        <w:pStyle w:val="ListBullet"/>
        <w:rPr>
          <w:rFonts w:ascii="Times New Roman" w:hAnsi="Times New Roman" w:cs="Times New Roman"/>
          <w:bCs/>
          <w:sz w:val="22"/>
          <w:szCs w:val="22"/>
        </w:rPr>
      </w:pPr>
      <w:r w:rsidRPr="00360347">
        <w:rPr>
          <w:rFonts w:ascii="Times New Roman" w:hAnsi="Times New Roman" w:cs="Times New Roman"/>
          <w:bCs/>
          <w:sz w:val="22"/>
          <w:szCs w:val="22"/>
        </w:rPr>
        <w:t>Repaired hydraulic and pneumatic systems.</w:t>
      </w:r>
    </w:p>
    <w:p w:rsidR="007C4DC9" w:rsidRPr="00360347" w:rsidRDefault="007C4DC9" w:rsidP="00A006B9">
      <w:pPr>
        <w:pStyle w:val="ListBullet"/>
        <w:rPr>
          <w:rFonts w:ascii="Times New Roman" w:hAnsi="Times New Roman" w:cs="Times New Roman"/>
          <w:bCs/>
          <w:sz w:val="22"/>
          <w:szCs w:val="22"/>
        </w:rPr>
      </w:pPr>
      <w:r w:rsidRPr="00360347">
        <w:rPr>
          <w:rFonts w:ascii="Times New Roman" w:hAnsi="Times New Roman" w:cs="Times New Roman"/>
          <w:bCs/>
          <w:sz w:val="22"/>
          <w:szCs w:val="22"/>
        </w:rPr>
        <w:t xml:space="preserve">Fabrication and structural welding of machinery within the sawmill facility. </w:t>
      </w:r>
    </w:p>
    <w:p w:rsidR="007C4DC9" w:rsidRPr="00360347" w:rsidRDefault="007C4DC9" w:rsidP="00A006B9">
      <w:pPr>
        <w:pStyle w:val="ListBullet"/>
        <w:rPr>
          <w:rFonts w:ascii="Times New Roman" w:hAnsi="Times New Roman" w:cs="Times New Roman"/>
          <w:bCs/>
          <w:sz w:val="22"/>
          <w:szCs w:val="22"/>
        </w:rPr>
      </w:pPr>
      <w:r w:rsidRPr="00360347">
        <w:rPr>
          <w:rFonts w:ascii="Times New Roman" w:hAnsi="Times New Roman" w:cs="Times New Roman"/>
          <w:bCs/>
          <w:sz w:val="22"/>
          <w:szCs w:val="22"/>
        </w:rPr>
        <w:t>Troubleshooting and the repair of machinery br</w:t>
      </w:r>
      <w:r w:rsidR="005D2D43" w:rsidRPr="00360347">
        <w:rPr>
          <w:rFonts w:ascii="Times New Roman" w:hAnsi="Times New Roman" w:cs="Times New Roman"/>
          <w:bCs/>
          <w:sz w:val="22"/>
          <w:szCs w:val="22"/>
        </w:rPr>
        <w:t>eakdowns in a saw mill facility.</w:t>
      </w:r>
    </w:p>
    <w:p w:rsidR="007C4DC9" w:rsidRPr="00A006B9" w:rsidRDefault="007C4DC9" w:rsidP="007C4DC9">
      <w:pPr>
        <w:rPr>
          <w:rFonts w:ascii="Times New Roman" w:hAnsi="Times New Roman" w:cs="Times New Roman"/>
          <w:sz w:val="22"/>
          <w:szCs w:val="22"/>
        </w:rPr>
      </w:pPr>
    </w:p>
    <w:p w:rsidR="00A006B9" w:rsidRPr="00360347" w:rsidRDefault="002925F9" w:rsidP="00360347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b/>
          <w:bCs/>
          <w:caps/>
          <w:color w:val="262626" w:themeColor="text1" w:themeTint="D9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60347">
        <w:rPr>
          <w:rFonts w:ascii="Times New Roman" w:hAnsi="Times New Roman" w:cs="Times New Roman"/>
          <w:b/>
          <w:bCs/>
          <w:caps/>
          <w:color w:val="262626" w:themeColor="text1" w:themeTint="D9"/>
          <w:sz w:val="22"/>
          <w:szCs w:val="22"/>
        </w:rPr>
        <w:t>Class 4</w:t>
      </w:r>
      <w:r w:rsidR="00F43173" w:rsidRPr="00360347">
        <w:rPr>
          <w:rFonts w:ascii="Times New Roman" w:hAnsi="Times New Roman" w:cs="Times New Roman"/>
          <w:b/>
          <w:bCs/>
          <w:caps/>
          <w:color w:val="262626" w:themeColor="text1" w:themeTint="D9"/>
          <w:sz w:val="22"/>
          <w:szCs w:val="22"/>
        </w:rPr>
        <w:t xml:space="preserve"> maintenance Technician | Shaw Industries |</w:t>
      </w:r>
      <w:r w:rsidR="00A006B9" w:rsidRPr="00360347">
        <w:rPr>
          <w:rFonts w:ascii="Times New Roman" w:hAnsi="Times New Roman" w:cs="Times New Roman"/>
          <w:b/>
          <w:bCs/>
          <w:caps/>
          <w:color w:val="262626" w:themeColor="text1" w:themeTint="D9"/>
          <w:sz w:val="22"/>
          <w:szCs w:val="22"/>
        </w:rPr>
        <w:t>11/1992-1/1998</w:t>
      </w:r>
      <w:r w:rsidR="00360347" w:rsidRPr="00360347">
        <w:rPr>
          <w:rFonts w:ascii="Times New Roman" w:hAnsi="Times New Roman" w:cs="Times New Roman"/>
          <w:b/>
          <w:bCs/>
          <w:caps/>
          <w:color w:val="262626" w:themeColor="text1" w:themeTint="D9"/>
          <w:sz w:val="22"/>
          <w:szCs w:val="22"/>
        </w:rPr>
        <w:t>|</w:t>
      </w:r>
    </w:p>
    <w:p w:rsidR="00A006B9" w:rsidRPr="00360347" w:rsidRDefault="00A006B9" w:rsidP="00A006B9">
      <w:pPr>
        <w:pStyle w:val="ListBullet"/>
        <w:rPr>
          <w:sz w:val="22"/>
          <w:szCs w:val="22"/>
          <w:lang w:eastAsia="en-US"/>
        </w:rPr>
      </w:pPr>
      <w:r w:rsidRPr="00360347">
        <w:rPr>
          <w:sz w:val="22"/>
          <w:szCs w:val="22"/>
          <w:lang w:eastAsia="en-US"/>
        </w:rPr>
        <w:t>Performed predictive and preventative maintenance utilizing root cause analysis</w:t>
      </w:r>
    </w:p>
    <w:p w:rsidR="00A006B9" w:rsidRPr="00360347" w:rsidRDefault="00360347" w:rsidP="00A006B9">
      <w:pPr>
        <w:pStyle w:val="ListBullet"/>
        <w:rPr>
          <w:sz w:val="22"/>
          <w:szCs w:val="22"/>
          <w:lang w:eastAsia="en-US"/>
        </w:rPr>
      </w:pPr>
      <w:r w:rsidRPr="00360347">
        <w:rPr>
          <w:sz w:val="22"/>
          <w:szCs w:val="22"/>
          <w:lang w:eastAsia="en-US"/>
        </w:rPr>
        <w:t>Installed and troubleshot</w:t>
      </w:r>
      <w:r w:rsidR="00A006B9" w:rsidRPr="00360347">
        <w:rPr>
          <w:sz w:val="22"/>
          <w:szCs w:val="22"/>
          <w:lang w:eastAsia="en-US"/>
        </w:rPr>
        <w:t xml:space="preserve"> mechanical and electrical systems utilized in the textile industry</w:t>
      </w:r>
    </w:p>
    <w:p w:rsidR="00A006B9" w:rsidRPr="00360347" w:rsidRDefault="00360347" w:rsidP="00A006B9">
      <w:pPr>
        <w:pStyle w:val="ListBullet"/>
        <w:rPr>
          <w:sz w:val="22"/>
          <w:szCs w:val="22"/>
          <w:lang w:eastAsia="en-US"/>
        </w:rPr>
      </w:pPr>
      <w:r w:rsidRPr="00360347">
        <w:rPr>
          <w:sz w:val="22"/>
          <w:szCs w:val="22"/>
          <w:lang w:eastAsia="en-US"/>
        </w:rPr>
        <w:t>Was the primary maintenance safety committee member for day shift</w:t>
      </w:r>
    </w:p>
    <w:p w:rsidR="002925F9" w:rsidRDefault="002925F9" w:rsidP="00360347">
      <w:pPr>
        <w:pStyle w:val="ListBullet"/>
        <w:numPr>
          <w:ilvl w:val="0"/>
          <w:numId w:val="0"/>
        </w:numPr>
        <w:ind w:left="144"/>
      </w:pPr>
    </w:p>
    <w:p w:rsidR="002925F9" w:rsidRDefault="002925F9" w:rsidP="002925F9">
      <w:pPr>
        <w:pStyle w:val="ListBullet"/>
        <w:numPr>
          <w:ilvl w:val="0"/>
          <w:numId w:val="0"/>
        </w:numPr>
        <w:pBdr>
          <w:bottom w:val="single" w:sz="4" w:space="0" w:color="auto"/>
        </w:pBdr>
        <w:ind w:left="144"/>
      </w:pPr>
      <w:r w:rsidRPr="002925F9">
        <w:t xml:space="preserve"> </w:t>
      </w:r>
    </w:p>
    <w:p w:rsidR="002925F9" w:rsidRPr="002925F9" w:rsidRDefault="002925F9" w:rsidP="002925F9">
      <w:pPr>
        <w:pStyle w:val="SectionHeading"/>
      </w:pPr>
      <w:r w:rsidRPr="002925F9">
        <w:t xml:space="preserve">References </w:t>
      </w:r>
      <w:r>
        <w:t>available upon request</w:t>
      </w:r>
    </w:p>
    <w:sectPr w:rsidR="002925F9" w:rsidRPr="002925F9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254" w:rsidRDefault="002D0254">
      <w:pPr>
        <w:spacing w:after="0"/>
      </w:pPr>
      <w:r>
        <w:separator/>
      </w:r>
    </w:p>
  </w:endnote>
  <w:endnote w:type="continuationSeparator" w:id="0">
    <w:p w:rsidR="002D0254" w:rsidRDefault="002D02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36A" w:rsidRDefault="009638A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925F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254" w:rsidRDefault="002D0254">
      <w:pPr>
        <w:spacing w:after="0"/>
      </w:pPr>
      <w:r>
        <w:separator/>
      </w:r>
    </w:p>
  </w:footnote>
  <w:footnote w:type="continuationSeparator" w:id="0">
    <w:p w:rsidR="002D0254" w:rsidRDefault="002D02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3D617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2847BEC"/>
    <w:multiLevelType w:val="hybridMultilevel"/>
    <w:tmpl w:val="DAEE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80242"/>
    <w:multiLevelType w:val="hybridMultilevel"/>
    <w:tmpl w:val="8280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A63BC"/>
    <w:multiLevelType w:val="hybridMultilevel"/>
    <w:tmpl w:val="3344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D60E9"/>
    <w:multiLevelType w:val="hybridMultilevel"/>
    <w:tmpl w:val="B64A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84527B"/>
    <w:multiLevelType w:val="hybridMultilevel"/>
    <w:tmpl w:val="03A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A70219"/>
    <w:multiLevelType w:val="hybridMultilevel"/>
    <w:tmpl w:val="E434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F2204"/>
    <w:multiLevelType w:val="hybridMultilevel"/>
    <w:tmpl w:val="53C05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3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54"/>
    <w:rsid w:val="002925F9"/>
    <w:rsid w:val="002D0254"/>
    <w:rsid w:val="00327366"/>
    <w:rsid w:val="00360347"/>
    <w:rsid w:val="003A1DF1"/>
    <w:rsid w:val="0045337F"/>
    <w:rsid w:val="00497D34"/>
    <w:rsid w:val="005D2D43"/>
    <w:rsid w:val="007308DA"/>
    <w:rsid w:val="007C4DC9"/>
    <w:rsid w:val="008171A0"/>
    <w:rsid w:val="00857861"/>
    <w:rsid w:val="00917EE7"/>
    <w:rsid w:val="009638AE"/>
    <w:rsid w:val="009B51A8"/>
    <w:rsid w:val="009C3B93"/>
    <w:rsid w:val="00A006B9"/>
    <w:rsid w:val="00B0136A"/>
    <w:rsid w:val="00BF2FD0"/>
    <w:rsid w:val="00C25C9F"/>
    <w:rsid w:val="00E03FA8"/>
    <w:rsid w:val="00F43173"/>
    <w:rsid w:val="00F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25C14-41FE-4FA4-A2C6-460210CB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NormalWeb">
    <w:name w:val="Normal (Web)"/>
    <w:basedOn w:val="Normal"/>
    <w:uiPriority w:val="99"/>
    <w:semiHidden/>
    <w:unhideWhenUsed/>
    <w:rsid w:val="003A1DF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7C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nt2n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D776498CDC4FDDBBB22BC5656F7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C0327-74BC-42D2-9EA0-F74A5BC35E3C}"/>
      </w:docPartPr>
      <w:docPartBody>
        <w:p w:rsidR="00C278CE" w:rsidRDefault="0003062E">
          <w:pPr>
            <w:pStyle w:val="D9D776498CDC4FDDBBB22BC5656F7A47"/>
          </w:pPr>
          <w:r>
            <w:t>[Your Name]</w:t>
          </w:r>
        </w:p>
      </w:docPartBody>
    </w:docPart>
    <w:docPart>
      <w:docPartPr>
        <w:name w:val="F09BDA43B4934A13863C373F934F0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17276-3DC9-4D8E-9A5A-55C618623175}"/>
      </w:docPartPr>
      <w:docPartBody>
        <w:p w:rsidR="00C278CE" w:rsidRDefault="0003062E">
          <w:pPr>
            <w:pStyle w:val="F09BDA43B4934A13863C373F934F0653"/>
          </w:pPr>
          <w:r>
            <w:t>[Address, City, ST  ZIP Code]</w:t>
          </w:r>
        </w:p>
      </w:docPartBody>
    </w:docPart>
    <w:docPart>
      <w:docPartPr>
        <w:name w:val="9663F398123C43B6AB8542790FA7A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65C64-79F3-4DA7-8629-CAAC0B8B4CA9}"/>
      </w:docPartPr>
      <w:docPartBody>
        <w:p w:rsidR="00C278CE" w:rsidRDefault="0003062E">
          <w:pPr>
            <w:pStyle w:val="9663F398123C43B6AB8542790FA7A42F"/>
          </w:pPr>
          <w:r>
            <w:t>[Telephone]</w:t>
          </w:r>
        </w:p>
      </w:docPartBody>
    </w:docPart>
    <w:docPart>
      <w:docPartPr>
        <w:name w:val="8B83C937221242D386B4072B6C7B9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ECB17-5A6F-4B82-93ED-661C1C1E65DE}"/>
      </w:docPartPr>
      <w:docPartBody>
        <w:p w:rsidR="00C278CE" w:rsidRDefault="0003062E">
          <w:pPr>
            <w:pStyle w:val="8B83C937221242D386B4072B6C7B9EE0"/>
          </w:pPr>
          <w:r>
            <w:t>[Email]</w:t>
          </w:r>
        </w:p>
      </w:docPartBody>
    </w:docPart>
    <w:docPart>
      <w:docPartPr>
        <w:name w:val="980BEF1064384B7EA96C78A9925D4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80680-D1D5-4B27-B13A-BA2EA6BE744F}"/>
      </w:docPartPr>
      <w:docPartBody>
        <w:p w:rsidR="00C278CE" w:rsidRDefault="0003062E">
          <w:pPr>
            <w:pStyle w:val="980BEF1064384B7EA96C78A9925D457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7B1062B87DC434B90F882715D637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234CE-A3E3-4832-90C0-A81C7B4D06AF}"/>
      </w:docPartPr>
      <w:docPartBody>
        <w:p w:rsidR="00C278CE" w:rsidRDefault="0003062E" w:rsidP="0003062E">
          <w:pPr>
            <w:pStyle w:val="57B1062B87DC434B90F882715D63701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E302DEEFCD47F4A02FDB447B43D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CF471-8C33-470B-8D71-7F3D9E7F6E55}"/>
      </w:docPartPr>
      <w:docPartBody>
        <w:p w:rsidR="00C278CE" w:rsidRDefault="0003062E" w:rsidP="0003062E">
          <w:pPr>
            <w:pStyle w:val="02E302DEEFCD47F4A02FDB447B43DB0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2E"/>
    <w:rsid w:val="0003062E"/>
    <w:rsid w:val="00C2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D776498CDC4FDDBBB22BC5656F7A47">
    <w:name w:val="D9D776498CDC4FDDBBB22BC5656F7A47"/>
  </w:style>
  <w:style w:type="paragraph" w:customStyle="1" w:styleId="F09BDA43B4934A13863C373F934F0653">
    <w:name w:val="F09BDA43B4934A13863C373F934F0653"/>
  </w:style>
  <w:style w:type="paragraph" w:customStyle="1" w:styleId="9663F398123C43B6AB8542790FA7A42F">
    <w:name w:val="9663F398123C43B6AB8542790FA7A42F"/>
  </w:style>
  <w:style w:type="paragraph" w:customStyle="1" w:styleId="8B83C937221242D386B4072B6C7B9EE0">
    <w:name w:val="8B83C937221242D386B4072B6C7B9EE0"/>
  </w:style>
  <w:style w:type="paragraph" w:customStyle="1" w:styleId="5DFE05E7043645B3BA346B60EE8FBB4C">
    <w:name w:val="5DFE05E7043645B3BA346B60EE8FBB4C"/>
  </w:style>
  <w:style w:type="paragraph" w:customStyle="1" w:styleId="D89ECA7492C4457FA61EA8789471FB03">
    <w:name w:val="D89ECA7492C4457FA61EA8789471FB03"/>
  </w:style>
  <w:style w:type="paragraph" w:customStyle="1" w:styleId="E35C45280E04480984CB4B145C1A082F">
    <w:name w:val="E35C45280E04480984CB4B145C1A082F"/>
  </w:style>
  <w:style w:type="paragraph" w:customStyle="1" w:styleId="4265C2371EB747C384688AABC0D60BCD">
    <w:name w:val="4265C2371EB747C384688AABC0D60BCD"/>
  </w:style>
  <w:style w:type="paragraph" w:customStyle="1" w:styleId="DB0D97FCDFB249349D6334F6ADDAF0E2">
    <w:name w:val="DB0D97FCDFB249349D6334F6ADDAF0E2"/>
  </w:style>
  <w:style w:type="character" w:styleId="PlaceholderText">
    <w:name w:val="Placeholder Text"/>
    <w:basedOn w:val="DefaultParagraphFont"/>
    <w:uiPriority w:val="99"/>
    <w:semiHidden/>
    <w:rsid w:val="0003062E"/>
    <w:rPr>
      <w:color w:val="808080"/>
    </w:rPr>
  </w:style>
  <w:style w:type="paragraph" w:customStyle="1" w:styleId="980BEF1064384B7EA96C78A9925D4571">
    <w:name w:val="980BEF1064384B7EA96C78A9925D4571"/>
  </w:style>
  <w:style w:type="paragraph" w:customStyle="1" w:styleId="C325674C60674DD29916E984891261E4">
    <w:name w:val="C325674C60674DD29916E984891261E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D0A5D67874544B6A9BBD0918B97CC294">
    <w:name w:val="D0A5D67874544B6A9BBD0918B97CC294"/>
  </w:style>
  <w:style w:type="paragraph" w:customStyle="1" w:styleId="BF71E20767F74D1D92DF024BBC3904B1">
    <w:name w:val="BF71E20767F74D1D92DF024BBC3904B1"/>
  </w:style>
  <w:style w:type="paragraph" w:customStyle="1" w:styleId="669C10FE70A84D259DF69487F65C86DF">
    <w:name w:val="669C10FE70A84D259DF69487F65C86DF"/>
  </w:style>
  <w:style w:type="paragraph" w:customStyle="1" w:styleId="BC57EAABD7ED4B85BBF2BDEC0092D2C6">
    <w:name w:val="BC57EAABD7ED4B85BBF2BDEC0092D2C6"/>
  </w:style>
  <w:style w:type="paragraph" w:customStyle="1" w:styleId="803201E15A844498B8CF9859B47B5926">
    <w:name w:val="803201E15A844498B8CF9859B47B5926"/>
  </w:style>
  <w:style w:type="paragraph" w:customStyle="1" w:styleId="CEA608D1C9854E8190EDABD45BDAA15F">
    <w:name w:val="CEA608D1C9854E8190EDABD45BDAA15F"/>
  </w:style>
  <w:style w:type="paragraph" w:customStyle="1" w:styleId="1786CB6667B54698A7979A542548FF64">
    <w:name w:val="1786CB6667B54698A7979A542548FF64"/>
  </w:style>
  <w:style w:type="paragraph" w:customStyle="1" w:styleId="57B1062B87DC434B90F882715D63701B">
    <w:name w:val="57B1062B87DC434B90F882715D63701B"/>
    <w:rsid w:val="0003062E"/>
  </w:style>
  <w:style w:type="paragraph" w:customStyle="1" w:styleId="02E302DEEFCD47F4A02FDB447B43DB08">
    <w:name w:val="02E302DEEFCD47F4A02FDB447B43DB08"/>
    <w:rsid w:val="00030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2559 Old Cedartown Hwy. Rome Ga. 30147</CompanyAddress>
  <CompanyPhone>(334) 212- 2251</CompanyPhone>
  <CompanyFax/>
  <CompanyEmail>jameshart.97993@gmail.com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FD87D7-2DAF-4A58-B5FF-809B8F629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Hart</dc:creator>
  <cp:keywords/>
  <cp:lastModifiedBy>Jame Hart</cp:lastModifiedBy>
  <cp:revision>2</cp:revision>
  <dcterms:created xsi:type="dcterms:W3CDTF">2017-09-12T21:08:00Z</dcterms:created>
  <dcterms:modified xsi:type="dcterms:W3CDTF">2017-09-12T21:08:00Z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