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E6E342" w14:textId="77777777" w:rsidR="005B0767" w:rsidRDefault="00943D96">
      <w:pPr>
        <w:pStyle w:val="Name"/>
      </w:pPr>
      <w:r>
        <w:t>Courtney</w:t>
      </w:r>
    </w:p>
    <w:p w14:paraId="6EA909BB" w14:textId="77777777" w:rsidR="00943D96" w:rsidRDefault="00943D96">
      <w:pPr>
        <w:pStyle w:val="Name"/>
      </w:pPr>
      <w:r>
        <w:t>Strong</w:t>
      </w:r>
    </w:p>
    <w:p w14:paraId="65E731F6" w14:textId="77777777" w:rsidR="005B0767" w:rsidRDefault="00142C29">
      <w:pPr>
        <w:pStyle w:val="ContactInfo"/>
      </w:pPr>
      <w:r>
        <w:t xml:space="preserve">8802 </w:t>
      </w:r>
      <w:proofErr w:type="spellStart"/>
      <w:r>
        <w:t>kirkby</w:t>
      </w:r>
      <w:proofErr w:type="spellEnd"/>
      <w:r>
        <w:t xml:space="preserve"> Houston Texas 77083</w:t>
      </w:r>
    </w:p>
    <w:p w14:paraId="717491D7" w14:textId="77777777" w:rsidR="00142C29" w:rsidRDefault="006B1EC5">
      <w:pPr>
        <w:pStyle w:val="ContactInfo"/>
      </w:pPr>
      <w:hyperlink r:id="rId7" w:history="1">
        <w:r w:rsidR="00142C29" w:rsidRPr="00A774A1">
          <w:rPr>
            <w:rStyle w:val="Hyperlink"/>
          </w:rPr>
          <w:t>Courtneystrong@live.com</w:t>
        </w:r>
      </w:hyperlink>
    </w:p>
    <w:p w14:paraId="200BDF64" w14:textId="77777777" w:rsidR="00142C29" w:rsidRDefault="00142C29">
      <w:pPr>
        <w:pStyle w:val="ContactInfo"/>
      </w:pPr>
      <w:bookmarkStart w:id="0" w:name="_GoBack"/>
      <w:r>
        <w:t>832-214-7428</w:t>
      </w:r>
    </w:p>
    <w:bookmarkEnd w:id="0"/>
    <w:p w14:paraId="0285C398" w14:textId="77777777" w:rsidR="005B0767" w:rsidRDefault="006B1EC5">
      <w:pPr>
        <w:pStyle w:val="Heading1"/>
      </w:pPr>
      <w:sdt>
        <w:sdtPr>
          <w:id w:val="-819804518"/>
          <w:placeholder>
            <w:docPart w:val="ECBFD0E3ED03BB4D8778F12607041071"/>
          </w:placeholder>
          <w:temporary/>
          <w:showingPlcHdr/>
          <w15:appearance w15:val="hidden"/>
        </w:sdtPr>
        <w:sdtEndPr/>
        <w:sdtContent>
          <w:r>
            <w:t>Skills Summary</w:t>
          </w:r>
        </w:sdtContent>
      </w:sdt>
    </w:p>
    <w:p w14:paraId="60AD3D8A" w14:textId="77777777" w:rsidR="005B0767" w:rsidRDefault="00CD4FA7">
      <w:pPr>
        <w:spacing w:after="180"/>
      </w:pPr>
      <w:r>
        <w:t>I have 10 years of retail sales experience, great customer service and I’m a hard worker.</w:t>
      </w:r>
    </w:p>
    <w:p w14:paraId="711EAE20" w14:textId="77777777" w:rsidR="005B0767" w:rsidRDefault="006B1EC5">
      <w:pPr>
        <w:pStyle w:val="Heading1"/>
      </w:pPr>
      <w:sdt>
        <w:sdtPr>
          <w:id w:val="-1150367223"/>
          <w:placeholder>
            <w:docPart w:val="8087FD9C3E7A4D42847BD2AE90EF91E8"/>
          </w:placeholder>
          <w:temporary/>
          <w:showingPlcHdr/>
          <w15:appearance w15:val="hidden"/>
        </w:sdtPr>
        <w:sdtEndPr/>
        <w:sdtContent>
          <w:r>
            <w:t>Education</w:t>
          </w:r>
        </w:sdtContent>
      </w:sdt>
    </w:p>
    <w:p w14:paraId="410AEE0C" w14:textId="77777777" w:rsidR="005B0767" w:rsidRDefault="00CD4FA7">
      <w:pPr>
        <w:pStyle w:val="Heading2"/>
      </w:pPr>
      <w:proofErr w:type="spellStart"/>
      <w:r>
        <w:t>Bachelors</w:t>
      </w:r>
      <w:proofErr w:type="spellEnd"/>
      <w:r>
        <w:t xml:space="preserve"> degree in criminal justice minor in human services and administration </w:t>
      </w:r>
    </w:p>
    <w:p w14:paraId="5B5B15E7" w14:textId="77777777" w:rsidR="00CD4FA7" w:rsidRPr="00CD4FA7" w:rsidRDefault="00CD4FA7" w:rsidP="00CD4FA7">
      <w:r>
        <w:t xml:space="preserve">University of Phoenix </w:t>
      </w:r>
    </w:p>
    <w:p w14:paraId="50642D10" w14:textId="77777777" w:rsidR="005B0767" w:rsidRDefault="004C0BAA">
      <w:r>
        <w:t>2017</w:t>
      </w:r>
    </w:p>
    <w:p w14:paraId="2E21991A" w14:textId="77777777" w:rsidR="005B0767" w:rsidRDefault="006B1EC5">
      <w:pPr>
        <w:pStyle w:val="Heading1"/>
      </w:pPr>
      <w:sdt>
        <w:sdtPr>
          <w:id w:val="617349259"/>
          <w:placeholder>
            <w:docPart w:val="0649C3D01189F94089F016817D460C9A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</w:p>
    <w:p w14:paraId="59FB4F90" w14:textId="77777777" w:rsidR="005B0767" w:rsidRDefault="004C0BAA">
      <w:pPr>
        <w:pStyle w:val="Heading2"/>
      </w:pPr>
      <w:proofErr w:type="spellStart"/>
      <w:r>
        <w:t>Cvs</w:t>
      </w:r>
      <w:proofErr w:type="spellEnd"/>
      <w:r>
        <w:t xml:space="preserve"> Health </w:t>
      </w:r>
    </w:p>
    <w:p w14:paraId="19282E57" w14:textId="77777777" w:rsidR="005B0767" w:rsidRDefault="004C0BAA">
      <w:pPr>
        <w:pStyle w:val="Heading3"/>
      </w:pPr>
      <w:r>
        <w:t xml:space="preserve">Order selection 11-15-2017-present </w:t>
      </w:r>
    </w:p>
    <w:p w14:paraId="35869014" w14:textId="77777777" w:rsidR="005B0767" w:rsidRDefault="004C0BAA">
      <w:r>
        <w:t>I pick orders for stores and place in totes at the warehouse in Conroe</w:t>
      </w:r>
    </w:p>
    <w:p w14:paraId="06522C41" w14:textId="77777777" w:rsidR="004C0BAA" w:rsidRDefault="004C0BAA"/>
    <w:p w14:paraId="19787D0D" w14:textId="77777777" w:rsidR="004C0BAA" w:rsidRDefault="00EE5551">
      <w:pPr>
        <w:rPr>
          <w:b/>
          <w:sz w:val="30"/>
          <w:szCs w:val="30"/>
        </w:rPr>
      </w:pPr>
      <w:r w:rsidRPr="00153F90">
        <w:rPr>
          <w:b/>
          <w:sz w:val="30"/>
          <w:szCs w:val="30"/>
        </w:rPr>
        <w:t>Sprint</w:t>
      </w:r>
    </w:p>
    <w:p w14:paraId="3E62217B" w14:textId="77777777" w:rsidR="00153F90" w:rsidRDefault="00153F90">
      <w:r>
        <w:t>Sales</w:t>
      </w:r>
    </w:p>
    <w:p w14:paraId="55AB49A5" w14:textId="77777777" w:rsidR="00153F90" w:rsidRDefault="00153F90">
      <w:r>
        <w:t>01-02-15-  02-28-17</w:t>
      </w:r>
    </w:p>
    <w:p w14:paraId="2735103E" w14:textId="77777777" w:rsidR="00153F90" w:rsidRDefault="00153F90"/>
    <w:p w14:paraId="39BCD112" w14:textId="77777777" w:rsidR="00153F90" w:rsidRDefault="00153F90">
      <w:r>
        <w:t xml:space="preserve">Sold cell phones and accessories for sprint </w:t>
      </w:r>
    </w:p>
    <w:p w14:paraId="1BAD825F" w14:textId="77777777" w:rsidR="00153F90" w:rsidRDefault="00153F90"/>
    <w:p w14:paraId="6A6F4064" w14:textId="77777777" w:rsidR="00153F90" w:rsidRDefault="00153F90"/>
    <w:p w14:paraId="490619EA" w14:textId="77777777" w:rsidR="00153F90" w:rsidRDefault="005936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Att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EC1A34">
        <w:rPr>
          <w:b/>
          <w:sz w:val="28"/>
          <w:szCs w:val="28"/>
        </w:rPr>
        <w:t>mywireless</w:t>
      </w:r>
      <w:proofErr w:type="spellEnd"/>
    </w:p>
    <w:p w14:paraId="0A1CFAD5" w14:textId="77777777" w:rsidR="00EC1A34" w:rsidRDefault="00EC1A34">
      <w:r>
        <w:t>Sales lead</w:t>
      </w:r>
    </w:p>
    <w:p w14:paraId="14CF622C" w14:textId="77777777" w:rsidR="00EC1A34" w:rsidRDefault="00EC1A34">
      <w:r>
        <w:t>09-2014-  01-2015</w:t>
      </w:r>
    </w:p>
    <w:p w14:paraId="72F5EC93" w14:textId="77777777" w:rsidR="00EC1A34" w:rsidRDefault="0041127F">
      <w:r>
        <w:t xml:space="preserve">Sold </w:t>
      </w:r>
      <w:proofErr w:type="spellStart"/>
      <w:r>
        <w:t>att</w:t>
      </w:r>
      <w:proofErr w:type="spellEnd"/>
      <w:r>
        <w:t xml:space="preserve"> products </w:t>
      </w:r>
    </w:p>
    <w:p w14:paraId="5F81C540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4"/>
          <w:b/>
          <w:bCs/>
          <w:color w:val="000000"/>
          <w:sz w:val="27"/>
          <w:szCs w:val="27"/>
        </w:rPr>
        <w:lastRenderedPageBreak/>
        <w:t xml:space="preserve">TX </w:t>
      </w:r>
      <w:proofErr w:type="spellStart"/>
      <w:r>
        <w:rPr>
          <w:rStyle w:val="s4"/>
          <w:b/>
          <w:bCs/>
          <w:color w:val="000000"/>
          <w:sz w:val="27"/>
          <w:szCs w:val="27"/>
        </w:rPr>
        <w:t>temphunters</w:t>
      </w:r>
      <w:proofErr w:type="spellEnd"/>
    </w:p>
    <w:p w14:paraId="10792037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 Houston zoo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3"/>
          <w:color w:val="000000"/>
          <w:sz w:val="27"/>
          <w:szCs w:val="27"/>
        </w:rPr>
        <w:t>4-22-12 to 9/2012</w:t>
      </w:r>
    </w:p>
    <w:p w14:paraId="11D58A0B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8"/>
          <w:i/>
          <w:iCs/>
          <w:color w:val="000000"/>
          <w:sz w:val="27"/>
          <w:szCs w:val="27"/>
        </w:rPr>
        <w:t>GSR</w:t>
      </w:r>
    </w:p>
    <w:p w14:paraId="481D73FB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CF72F90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1E876D0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6E22D8AF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t>PROFESSIONAL EXPERIENCE</w:t>
      </w:r>
      <w:r>
        <w:rPr>
          <w:rStyle w:val="apple-converted-space"/>
          <w:color w:val="000000"/>
          <w:sz w:val="16"/>
          <w:szCs w:val="16"/>
        </w:rPr>
        <w:t> </w:t>
      </w:r>
      <w:r>
        <w:rPr>
          <w:rStyle w:val="bumpedfont20"/>
          <w:color w:val="000000"/>
          <w:sz w:val="16"/>
          <w:szCs w:val="16"/>
        </w:rPr>
        <w:t> </w:t>
      </w:r>
    </w:p>
    <w:p w14:paraId="49DFAA95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249FFD75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4"/>
          <w:b/>
          <w:bCs/>
          <w:color w:val="000000"/>
          <w:sz w:val="27"/>
          <w:szCs w:val="27"/>
        </w:rPr>
        <w:t>Museum of fine arts</w:t>
      </w:r>
      <w:r>
        <w:rPr>
          <w:rStyle w:val="s3"/>
          <w:color w:val="000000"/>
          <w:sz w:val="27"/>
          <w:szCs w:val="27"/>
        </w:rPr>
        <w:t> </w:t>
      </w:r>
    </w:p>
    <w:p w14:paraId="28CB377D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 xml:space="preserve"> 1001 </w:t>
      </w:r>
      <w:proofErr w:type="spellStart"/>
      <w:r>
        <w:rPr>
          <w:rStyle w:val="s3"/>
          <w:color w:val="000000"/>
          <w:sz w:val="27"/>
          <w:szCs w:val="27"/>
        </w:rPr>
        <w:t>bissonnet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3"/>
          <w:color w:val="000000"/>
          <w:sz w:val="27"/>
          <w:szCs w:val="27"/>
        </w:rPr>
        <w:t>11/2011- 04/2012</w:t>
      </w:r>
    </w:p>
    <w:p w14:paraId="171C82EA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8"/>
          <w:i/>
          <w:iCs/>
          <w:color w:val="000000"/>
          <w:sz w:val="27"/>
          <w:szCs w:val="27"/>
        </w:rPr>
        <w:t>Exhibit assistant</w:t>
      </w:r>
    </w:p>
    <w:p w14:paraId="3BD70FF1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448B6E96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341E48C2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08DA1345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b/>
          <w:bCs/>
          <w:color w:val="000000"/>
          <w:sz w:val="27"/>
          <w:szCs w:val="27"/>
        </w:rPr>
        <w:t>PROFESSIONAL EXPERIENCE</w:t>
      </w:r>
      <w:r>
        <w:rPr>
          <w:rStyle w:val="apple-converted-space"/>
          <w:color w:val="000000"/>
          <w:sz w:val="16"/>
          <w:szCs w:val="16"/>
        </w:rPr>
        <w:t> </w:t>
      </w:r>
      <w:r>
        <w:rPr>
          <w:rStyle w:val="bumpedfont20"/>
          <w:color w:val="000000"/>
          <w:sz w:val="16"/>
          <w:szCs w:val="16"/>
        </w:rPr>
        <w:t> </w:t>
      </w:r>
    </w:p>
    <w:p w14:paraId="3121FAE9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FA38300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4"/>
          <w:b/>
          <w:bCs/>
          <w:color w:val="000000"/>
          <w:sz w:val="27"/>
          <w:szCs w:val="27"/>
        </w:rPr>
        <w:t>Rice epicurean</w:t>
      </w:r>
    </w:p>
    <w:p w14:paraId="3EE58658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3"/>
          <w:color w:val="000000"/>
          <w:sz w:val="27"/>
          <w:szCs w:val="27"/>
        </w:rPr>
        <w:t>  Kirby/Holcombe</w:t>
      </w:r>
      <w:r>
        <w:rPr>
          <w:rFonts w:ascii="-webkit-standard" w:hAnsi="-webkit-standard"/>
          <w:color w:val="000000"/>
          <w:sz w:val="27"/>
          <w:szCs w:val="27"/>
        </w:rPr>
        <w:t>​</w:t>
      </w:r>
      <w:r>
        <w:rPr>
          <w:rStyle w:val="s3"/>
          <w:color w:val="000000"/>
          <w:sz w:val="27"/>
          <w:szCs w:val="27"/>
        </w:rPr>
        <w:t>07/2010-08/2011</w:t>
      </w:r>
    </w:p>
    <w:p w14:paraId="065FB4D1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8"/>
          <w:i/>
          <w:iCs/>
          <w:color w:val="000000"/>
          <w:sz w:val="27"/>
          <w:szCs w:val="27"/>
        </w:rPr>
        <w:t xml:space="preserve">Cashier/ </w:t>
      </w:r>
      <w:proofErr w:type="spellStart"/>
      <w:r>
        <w:rPr>
          <w:rStyle w:val="s8"/>
          <w:i/>
          <w:iCs/>
          <w:color w:val="000000"/>
          <w:sz w:val="27"/>
          <w:szCs w:val="27"/>
        </w:rPr>
        <w:t>csr</w:t>
      </w:r>
      <w:proofErr w:type="spellEnd"/>
      <w:r>
        <w:rPr>
          <w:rStyle w:val="s8"/>
          <w:i/>
          <w:iCs/>
          <w:color w:val="000000"/>
          <w:sz w:val="27"/>
          <w:szCs w:val="27"/>
        </w:rPr>
        <w:t xml:space="preserve">/deli clerk/bakery See's </w:t>
      </w:r>
      <w:proofErr w:type="spellStart"/>
      <w:r>
        <w:rPr>
          <w:rStyle w:val="s8"/>
          <w:i/>
          <w:iCs/>
          <w:color w:val="000000"/>
          <w:sz w:val="27"/>
          <w:szCs w:val="27"/>
        </w:rPr>
        <w:t>candie</w:t>
      </w:r>
      <w:proofErr w:type="spellEnd"/>
      <w:r>
        <w:rPr>
          <w:rStyle w:val="s8"/>
          <w:i/>
          <w:iCs/>
          <w:color w:val="000000"/>
          <w:sz w:val="27"/>
          <w:szCs w:val="27"/>
        </w:rPr>
        <w:t xml:space="preserve"> clerk</w:t>
      </w:r>
    </w:p>
    <w:p w14:paraId="20A8570C" w14:textId="77777777" w:rsidR="008C4384" w:rsidRDefault="008C4384">
      <w:pPr>
        <w:pStyle w:val="NormalWeb"/>
        <w:spacing w:before="0" w:beforeAutospacing="0" w:after="0" w:afterAutospacing="0" w:line="324" w:lineRule="atLeast"/>
        <w:divId w:val="1749497240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14:paraId="752025C6" w14:textId="77777777" w:rsidR="008C4384" w:rsidRDefault="008C4384"/>
    <w:p w14:paraId="6D560288" w14:textId="77777777" w:rsidR="00593650" w:rsidRPr="00593650" w:rsidRDefault="00EC1A34">
      <w:r>
        <w:t xml:space="preserve"> </w:t>
      </w:r>
    </w:p>
    <w:p w14:paraId="17AC00F0" w14:textId="77777777" w:rsidR="005B0767" w:rsidRDefault="006B1EC5">
      <w:pPr>
        <w:pStyle w:val="Heading1"/>
      </w:pPr>
      <w:sdt>
        <w:sdtPr>
          <w:id w:val="250401295"/>
          <w:placeholder>
            <w:docPart w:val="1FD72ACEAEBB65499D2FEDBC5412DDD6"/>
          </w:placeholder>
          <w:temporary/>
          <w:showingPlcHdr/>
          <w15:appearance w15:val="hidden"/>
        </w:sdtPr>
        <w:sdtEndPr/>
        <w:sdtContent>
          <w:r>
            <w:t xml:space="preserve">Awards and </w:t>
          </w:r>
          <w:r>
            <w:t>Acknowledgements</w:t>
          </w:r>
        </w:sdtContent>
      </w:sdt>
    </w:p>
    <w:p w14:paraId="3CACAF76" w14:textId="77777777" w:rsidR="005B0767" w:rsidRDefault="00D9385D">
      <w:pPr>
        <w:pStyle w:val="Heading2"/>
      </w:pPr>
      <w:r>
        <w:t>Dress and a</w:t>
      </w:r>
      <w:r w:rsidR="00882E2F">
        <w:t>ppearance, good code of conduct, perfect attention, employee of the month</w:t>
      </w:r>
    </w:p>
    <w:p w14:paraId="47D40527" w14:textId="77777777" w:rsidR="005B0767" w:rsidRDefault="005B0767"/>
    <w:sectPr w:rsidR="005B0767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14CA2C" w14:textId="77777777" w:rsidR="006B1EC5" w:rsidRDefault="006B1EC5">
      <w:pPr>
        <w:spacing w:after="0" w:line="240" w:lineRule="auto"/>
      </w:pPr>
      <w:r>
        <w:separator/>
      </w:r>
    </w:p>
  </w:endnote>
  <w:endnote w:type="continuationSeparator" w:id="0">
    <w:p w14:paraId="69269AF1" w14:textId="77777777" w:rsidR="006B1EC5" w:rsidRDefault="006B1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-webkit-standard">
    <w:altName w:val="Cambria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1E26F6" w14:textId="77777777" w:rsidR="005B0767" w:rsidRDefault="006B1EC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9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36F8F" w14:textId="77777777" w:rsidR="006B1EC5" w:rsidRDefault="006B1EC5">
      <w:pPr>
        <w:spacing w:after="0" w:line="240" w:lineRule="auto"/>
      </w:pPr>
      <w:r>
        <w:separator/>
      </w:r>
    </w:p>
  </w:footnote>
  <w:footnote w:type="continuationSeparator" w:id="0">
    <w:p w14:paraId="2DFA3694" w14:textId="77777777" w:rsidR="006B1EC5" w:rsidRDefault="006B1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DC8D4" w14:textId="77777777" w:rsidR="005B0767" w:rsidRDefault="006B1EC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32C9AF" wp14:editId="5470174A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53860F2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">
              <v:rect id="Rectangle 2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13D0" w14:textId="77777777" w:rsidR="005B0767" w:rsidRDefault="006B1EC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B3A5995" wp14:editId="388B91F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16353D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">
              <v:rect id="Rectangle 6" o:spid="_x0000_s1027" style="position:absolute;width:32004;height:1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96"/>
    <w:rsid w:val="00142C29"/>
    <w:rsid w:val="00153F90"/>
    <w:rsid w:val="0041127F"/>
    <w:rsid w:val="004C0BAA"/>
    <w:rsid w:val="00593650"/>
    <w:rsid w:val="005B0767"/>
    <w:rsid w:val="006B1EC5"/>
    <w:rsid w:val="00882E2F"/>
    <w:rsid w:val="008C4384"/>
    <w:rsid w:val="00943D96"/>
    <w:rsid w:val="00AD69E4"/>
    <w:rsid w:val="00CD4FA7"/>
    <w:rsid w:val="00D9385D"/>
    <w:rsid w:val="00EC1A34"/>
    <w:rsid w:val="00EE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D1398"/>
  <w15:chartTrackingRefBased/>
  <w15:docId w15:val="{08BA6A6D-4AC2-0344-84B2-42256E43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142C29"/>
    <w:rPr>
      <w:color w:val="3D859C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2C2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8C438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eastAsia="en-US"/>
    </w:rPr>
  </w:style>
  <w:style w:type="character" w:customStyle="1" w:styleId="s4">
    <w:name w:val="s4"/>
    <w:basedOn w:val="DefaultParagraphFont"/>
    <w:rsid w:val="008C4384"/>
  </w:style>
  <w:style w:type="character" w:customStyle="1" w:styleId="s3">
    <w:name w:val="s3"/>
    <w:basedOn w:val="DefaultParagraphFont"/>
    <w:rsid w:val="008C4384"/>
  </w:style>
  <w:style w:type="character" w:customStyle="1" w:styleId="s8">
    <w:name w:val="s8"/>
    <w:basedOn w:val="DefaultParagraphFont"/>
    <w:rsid w:val="008C4384"/>
  </w:style>
  <w:style w:type="character" w:customStyle="1" w:styleId="bumpedfont15">
    <w:name w:val="bumpedfont15"/>
    <w:basedOn w:val="DefaultParagraphFont"/>
    <w:rsid w:val="008C4384"/>
  </w:style>
  <w:style w:type="character" w:customStyle="1" w:styleId="bumpedfont20">
    <w:name w:val="bumpedfont20"/>
    <w:basedOn w:val="DefaultParagraphFont"/>
    <w:rsid w:val="008C4384"/>
  </w:style>
  <w:style w:type="character" w:customStyle="1" w:styleId="apple-converted-space">
    <w:name w:val="apple-converted-space"/>
    <w:basedOn w:val="DefaultParagraphFont"/>
    <w:rsid w:val="008C43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4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Courtneystrong@live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42EFB6E-31C4-5B46-B84D-41527DAEACC6%7dtf163921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BFD0E3ED03BB4D8778F12607041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4E826-8702-EE47-805B-CE4194E5F2F2}"/>
      </w:docPartPr>
      <w:docPartBody>
        <w:p w:rsidR="00667208" w:rsidRDefault="00123B49">
          <w:pPr>
            <w:pStyle w:val="ECBFD0E3ED03BB4D8778F12607041071"/>
          </w:pPr>
          <w:r>
            <w:t>Skills Summary</w:t>
          </w:r>
        </w:p>
      </w:docPartBody>
    </w:docPart>
    <w:docPart>
      <w:docPartPr>
        <w:name w:val="8087FD9C3E7A4D42847BD2AE90EF91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FB28CF-52DB-224E-9566-23A37ACA658C}"/>
      </w:docPartPr>
      <w:docPartBody>
        <w:p w:rsidR="00667208" w:rsidRDefault="00123B49">
          <w:pPr>
            <w:pStyle w:val="8087FD9C3E7A4D42847BD2AE90EF91E8"/>
          </w:pPr>
          <w:r>
            <w:t>Education</w:t>
          </w:r>
        </w:p>
      </w:docPartBody>
    </w:docPart>
    <w:docPart>
      <w:docPartPr>
        <w:name w:val="0649C3D01189F94089F016817D46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10D66-046A-CD49-9F1F-353677570380}"/>
      </w:docPartPr>
      <w:docPartBody>
        <w:p w:rsidR="00667208" w:rsidRDefault="00123B49">
          <w:pPr>
            <w:pStyle w:val="0649C3D01189F94089F016817D460C9A"/>
          </w:pPr>
          <w:r>
            <w:t>Experience</w:t>
          </w:r>
        </w:p>
      </w:docPartBody>
    </w:docPart>
    <w:docPart>
      <w:docPartPr>
        <w:name w:val="1FD72ACEAEBB65499D2FEDBC5412D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E64C9-8A8C-1D4A-8918-3B78038408F8}"/>
      </w:docPartPr>
      <w:docPartBody>
        <w:p w:rsidR="00667208" w:rsidRDefault="00123B49">
          <w:pPr>
            <w:pStyle w:val="1FD72ACEAEBB65499D2FEDBC5412DDD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-webkit-standard">
    <w:altName w:val="Cambria"/>
    <w:charset w:val="00"/>
    <w:family w:val="roman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08"/>
    <w:rsid w:val="00123B49"/>
    <w:rsid w:val="00667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35E56193CDE4AA61C9494A8C2A595">
    <w:name w:val="03B35E56193CDE4AA61C9494A8C2A595"/>
  </w:style>
  <w:style w:type="paragraph" w:customStyle="1" w:styleId="92F54E9A817CC14F8C87B79ACC6ACF15">
    <w:name w:val="92F54E9A817CC14F8C87B79ACC6ACF15"/>
  </w:style>
  <w:style w:type="paragraph" w:customStyle="1" w:styleId="ECBFD0E3ED03BB4D8778F12607041071">
    <w:name w:val="ECBFD0E3ED03BB4D8778F12607041071"/>
  </w:style>
  <w:style w:type="paragraph" w:customStyle="1" w:styleId="0F557346CB189A4BA151B7FA48A56CC1">
    <w:name w:val="0F557346CB189A4BA151B7FA48A56CC1"/>
  </w:style>
  <w:style w:type="paragraph" w:customStyle="1" w:styleId="8087FD9C3E7A4D42847BD2AE90EF91E8">
    <w:name w:val="8087FD9C3E7A4D42847BD2AE90EF91E8"/>
  </w:style>
  <w:style w:type="paragraph" w:customStyle="1" w:styleId="E7289DE74AC3E14EB0C5905A2E367242">
    <w:name w:val="E7289DE74AC3E14EB0C5905A2E367242"/>
  </w:style>
  <w:style w:type="paragraph" w:customStyle="1" w:styleId="4000BEB94B1CBA42978D6780C43F5811">
    <w:name w:val="4000BEB94B1CBA42978D6780C43F5811"/>
  </w:style>
  <w:style w:type="paragraph" w:customStyle="1" w:styleId="0649C3D01189F94089F016817D460C9A">
    <w:name w:val="0649C3D01189F94089F016817D460C9A"/>
  </w:style>
  <w:style w:type="paragraph" w:customStyle="1" w:styleId="BF8B346A99900A4CA84F535A80C4E3B1">
    <w:name w:val="BF8B346A99900A4CA84F535A80C4E3B1"/>
  </w:style>
  <w:style w:type="paragraph" w:customStyle="1" w:styleId="CD27E58C3B75F04AA4DB14D076CD21F9">
    <w:name w:val="CD27E58C3B75F04AA4DB14D076CD21F9"/>
  </w:style>
  <w:style w:type="paragraph" w:customStyle="1" w:styleId="16772DD79FF00A4992E21CE187DA1E6C">
    <w:name w:val="16772DD79FF00A4992E21CE187DA1E6C"/>
  </w:style>
  <w:style w:type="paragraph" w:customStyle="1" w:styleId="1FD72ACEAEBB65499D2FEDBC5412DDD6">
    <w:name w:val="1FD72ACEAEBB65499D2FEDBC5412DDD6"/>
  </w:style>
  <w:style w:type="paragraph" w:customStyle="1" w:styleId="B004E78710B19941A6FA15C304D6D28D">
    <w:name w:val="B004E78710B19941A6FA15C304D6D28D"/>
  </w:style>
  <w:style w:type="paragraph" w:customStyle="1" w:styleId="99AAF359F8904745BE98950266510B0D">
    <w:name w:val="99AAF359F8904745BE98950266510B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{042EFB6E-31C4-5B46-B84D-41527DAEACC6}tf16392120.dotx</Template>
  <TotalTime>1</TotalTime>
  <Pages>2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2018-09-05T16:49:00Z</dcterms:created>
  <dcterms:modified xsi:type="dcterms:W3CDTF">2018-09-05T16:49:00Z</dcterms:modified>
</cp:coreProperties>
</file>