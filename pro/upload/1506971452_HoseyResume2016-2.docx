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03" w:rsidRDefault="00B830E4">
      <w:pPr>
        <w:pStyle w:val="Title"/>
      </w:pPr>
      <w:sdt>
        <w:sdtPr>
          <w:alias w:val="Your Name"/>
          <w:tag w:val=""/>
          <w:id w:val="1246310863"/>
          <w:placeholder>
            <w:docPart w:val="E1260419A8A243B79A3E3A28F183F53C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51002">
            <w:t>Robert Hosey</w:t>
          </w:r>
        </w:sdtContent>
      </w:sdt>
    </w:p>
    <w:p w:rsidR="00552703" w:rsidRDefault="001D023D">
      <w:r>
        <w:t>5757 Bermuda Drive Walbridge, Ohio 43465</w:t>
      </w:r>
      <w:r w:rsidR="00451002">
        <w:t> | </w:t>
      </w:r>
      <w:r w:rsidR="005B5C5C">
        <w:t>Home: 567.202.2719 Cell: 419.69</w:t>
      </w:r>
      <w:r>
        <w:t>9.3320</w:t>
      </w:r>
      <w:r w:rsidR="00451002">
        <w:t> | </w:t>
      </w:r>
      <w:r>
        <w:t>hoseyclan@aol.com</w:t>
      </w:r>
    </w:p>
    <w:p w:rsidR="00552703" w:rsidRDefault="00B830E4">
      <w:pPr>
        <w:pStyle w:val="Heading1"/>
      </w:pPr>
      <w:sdt>
        <w:sdtPr>
          <w:id w:val="495469907"/>
          <w:placeholder>
            <w:docPart w:val="A1EFDB8DF3C943B9BCCEE0980266D50E"/>
          </w:placeholder>
          <w:temporary/>
          <w:showingPlcHdr/>
        </w:sdtPr>
        <w:sdtEndPr/>
        <w:sdtContent>
          <w:r w:rsidR="00451002">
            <w:t>Skills &amp; Abilities</w:t>
          </w:r>
        </w:sdtContent>
      </w:sdt>
    </w:p>
    <w:sdt>
      <w:sdtPr>
        <w:id w:val="-520701395"/>
        <w:placeholder>
          <w:docPart w:val="F083E1E11904489FACE1843D641AA905"/>
        </w:placeholder>
        <w:temporary/>
        <w:showingPlcHdr/>
      </w:sdtPr>
      <w:sdtEndPr/>
      <w:sdtContent>
        <w:p w:rsidR="00552703" w:rsidRDefault="00451002">
          <w:pPr>
            <w:pStyle w:val="Heading2"/>
          </w:pPr>
          <w:r>
            <w:t>Management</w:t>
          </w:r>
        </w:p>
      </w:sdtContent>
    </w:sdt>
    <w:p w:rsidR="00691B09" w:rsidRDefault="00A775E9">
      <w:pPr>
        <w:pStyle w:val="ListBullet"/>
      </w:pPr>
      <w:r>
        <w:t>Ability to work with SAP to manage a departmental monthly budget to stay within a yearly budget projection</w:t>
      </w:r>
      <w:r w:rsidR="00691B09">
        <w:t>.</w:t>
      </w:r>
    </w:p>
    <w:p w:rsidR="00C4598E" w:rsidRDefault="00691B09">
      <w:pPr>
        <w:pStyle w:val="ListBullet"/>
      </w:pPr>
      <w:r>
        <w:t>Prioritizing maintenance work orders to effectively decrease the work order backlog.</w:t>
      </w:r>
    </w:p>
    <w:p w:rsidR="00DF1063" w:rsidRDefault="00C4598E">
      <w:pPr>
        <w:pStyle w:val="ListBullet"/>
      </w:pPr>
      <w:r>
        <w:t>Effectively manage the preventative maintena</w:t>
      </w:r>
      <w:r w:rsidR="006B2D9B">
        <w:t>nce system to</w:t>
      </w:r>
      <w:r>
        <w:t xml:space="preserve"> decrease breakdowns.</w:t>
      </w:r>
    </w:p>
    <w:p w:rsidR="00691B09" w:rsidRDefault="00DF1063">
      <w:pPr>
        <w:pStyle w:val="ListBullet"/>
      </w:pPr>
      <w:r>
        <w:t xml:space="preserve">Complete capital </w:t>
      </w:r>
      <w:r w:rsidR="00CF55B3">
        <w:t xml:space="preserve">request </w:t>
      </w:r>
      <w:r>
        <w:t xml:space="preserve">documentation and effectively manage </w:t>
      </w:r>
      <w:r w:rsidR="00CF55B3">
        <w:t xml:space="preserve">staff and </w:t>
      </w:r>
      <w:r>
        <w:t>outside</w:t>
      </w:r>
      <w:r w:rsidR="00CF55B3">
        <w:t xml:space="preserve"> contractors to complete</w:t>
      </w:r>
      <w:r>
        <w:t xml:space="preserve"> projects.</w:t>
      </w:r>
      <w:r w:rsidR="00691B09">
        <w:t xml:space="preserve"> </w:t>
      </w:r>
    </w:p>
    <w:p w:rsidR="00552703" w:rsidRDefault="00691B09">
      <w:pPr>
        <w:pStyle w:val="ListBullet"/>
      </w:pPr>
      <w:r>
        <w:t>U</w:t>
      </w:r>
      <w:r w:rsidR="00997020">
        <w:t>sing SAP or Kronos to effectively track hourly labor.</w:t>
      </w:r>
    </w:p>
    <w:p w:rsidR="00552703" w:rsidRDefault="00691B09">
      <w:pPr>
        <w:pStyle w:val="Heading2"/>
      </w:pPr>
      <w:r>
        <w:t>leadership</w:t>
      </w:r>
    </w:p>
    <w:p w:rsidR="006A48C3" w:rsidRDefault="006A48C3">
      <w:pPr>
        <w:pStyle w:val="ListBullet"/>
      </w:pPr>
      <w:r>
        <w:t xml:space="preserve">Developing a </w:t>
      </w:r>
      <w:r w:rsidR="00C17671">
        <w:t>set of goals for the department that are effective and attainable.</w:t>
      </w:r>
    </w:p>
    <w:p w:rsidR="00552703" w:rsidRDefault="007F2D05">
      <w:pPr>
        <w:pStyle w:val="ListBullet"/>
      </w:pPr>
      <w:r>
        <w:t>Listening to the team and taking into consideration their thoughts on troubleshooting.</w:t>
      </w:r>
    </w:p>
    <w:p w:rsidR="007F2D05" w:rsidRDefault="007F2D05">
      <w:pPr>
        <w:pStyle w:val="ListBullet"/>
      </w:pPr>
      <w:r>
        <w:t>Empower team members to learn new skills</w:t>
      </w:r>
      <w:r w:rsidR="00C4598E">
        <w:t xml:space="preserve"> and give the necessary training to obtain the new skill.</w:t>
      </w:r>
    </w:p>
    <w:p w:rsidR="007F2D05" w:rsidRDefault="007F2D05">
      <w:pPr>
        <w:pStyle w:val="ListBullet"/>
      </w:pPr>
      <w:r>
        <w:t xml:space="preserve">Acknowledge the </w:t>
      </w:r>
      <w:r w:rsidR="00C4598E">
        <w:t>teams’</w:t>
      </w:r>
      <w:r>
        <w:t xml:space="preserve"> accomplishment</w:t>
      </w:r>
      <w:r w:rsidR="00C4598E">
        <w:t>s as a whole to build respect for others team members.</w:t>
      </w:r>
    </w:p>
    <w:p w:rsidR="006A48C3" w:rsidRDefault="00C4598E" w:rsidP="00C4598E">
      <w:pPr>
        <w:pStyle w:val="ListBullet"/>
      </w:pPr>
      <w:r>
        <w:t>Help the team members solve the issues and understand the issue as to troubleshoot future issues effectively.</w:t>
      </w:r>
    </w:p>
    <w:p w:rsidR="00C4598E" w:rsidRDefault="00C4598E" w:rsidP="00C4598E">
      <w:pPr>
        <w:pStyle w:val="ListBullet"/>
      </w:pPr>
      <w:r>
        <w:t xml:space="preserve"> </w:t>
      </w:r>
      <w:r w:rsidR="00C17671">
        <w:t>Ability to resolve destructive conflict within the team environment.</w:t>
      </w:r>
    </w:p>
    <w:sdt>
      <w:sdtPr>
        <w:id w:val="1408421060"/>
        <w:placeholder>
          <w:docPart w:val="C32C3BE0AB9F4128BA787AB15E8CDAB3"/>
        </w:placeholder>
        <w:temporary/>
        <w:showingPlcHdr/>
      </w:sdtPr>
      <w:sdtEndPr/>
      <w:sdtContent>
        <w:p w:rsidR="00552703" w:rsidRDefault="00451002">
          <w:pPr>
            <w:pStyle w:val="Heading2"/>
          </w:pPr>
          <w:r>
            <w:t>Communication</w:t>
          </w:r>
        </w:p>
      </w:sdtContent>
    </w:sdt>
    <w:p w:rsidR="00552703" w:rsidRDefault="00151DD3">
      <w:pPr>
        <w:pStyle w:val="ListBullet"/>
      </w:pPr>
      <w:r>
        <w:t xml:space="preserve">Listening to </w:t>
      </w:r>
      <w:r w:rsidR="003A176D">
        <w:t xml:space="preserve">the </w:t>
      </w:r>
      <w:r>
        <w:t xml:space="preserve">other </w:t>
      </w:r>
      <w:r w:rsidR="003A176D">
        <w:t>department’s</w:t>
      </w:r>
      <w:r>
        <w:t xml:space="preserve"> issues and concerns</w:t>
      </w:r>
      <w:r w:rsidR="003A176D">
        <w:t xml:space="preserve"> and providing a possible resolution.</w:t>
      </w:r>
    </w:p>
    <w:p w:rsidR="003A176D" w:rsidRDefault="003A176D">
      <w:pPr>
        <w:pStyle w:val="ListBullet"/>
      </w:pPr>
      <w:r>
        <w:t>Effectively explaining to other departmental leads why or wh</w:t>
      </w:r>
      <w:r w:rsidR="00620E18">
        <w:t xml:space="preserve">y not their suggestion will not </w:t>
      </w:r>
      <w:r>
        <w:t>work using data and logic.</w:t>
      </w:r>
    </w:p>
    <w:p w:rsidR="003A176D" w:rsidRDefault="003A176D">
      <w:pPr>
        <w:pStyle w:val="ListBullet"/>
      </w:pPr>
      <w:r>
        <w:t>Discussing with team what</w:t>
      </w:r>
      <w:r w:rsidR="00AF5F1B">
        <w:t xml:space="preserve"> the</w:t>
      </w:r>
      <w:r>
        <w:t xml:space="preserve"> objective is and listening to their suggestions for a resolution.</w:t>
      </w:r>
    </w:p>
    <w:p w:rsidR="00552703" w:rsidRDefault="00C4598E">
      <w:pPr>
        <w:pStyle w:val="Heading2"/>
      </w:pPr>
      <w:r>
        <w:t>Technical</w:t>
      </w:r>
    </w:p>
    <w:p w:rsidR="00552703" w:rsidRDefault="00C347BD">
      <w:pPr>
        <w:pStyle w:val="ListBullet"/>
      </w:pPr>
      <w:r>
        <w:t>Over 20 years in an assortment of industries including: food, glass, paper, and automotive manufacturing.</w:t>
      </w:r>
    </w:p>
    <w:p w:rsidR="00D16C1B" w:rsidRDefault="00D16C1B">
      <w:pPr>
        <w:pStyle w:val="ListBullet"/>
      </w:pPr>
      <w:r>
        <w:t xml:space="preserve">Electrical systems including 3 phase 480 volt and 208 volt. Also 277/480 volt, 120 volt, 12 and 24 VDC control systems. </w:t>
      </w:r>
    </w:p>
    <w:p w:rsidR="00C347BD" w:rsidRDefault="00C347BD">
      <w:pPr>
        <w:pStyle w:val="ListBullet"/>
      </w:pPr>
      <w:r>
        <w:t>AC and DC drive tro</w:t>
      </w:r>
      <w:r w:rsidR="00E11249">
        <w:t>ubleshooting and instrumentation control.</w:t>
      </w:r>
    </w:p>
    <w:p w:rsidR="00C347BD" w:rsidRDefault="00C347BD">
      <w:pPr>
        <w:pStyle w:val="ListBullet"/>
      </w:pPr>
      <w:r>
        <w:t>Using and understanding PLC programing for troubleshooting with some slight programming modifications.</w:t>
      </w:r>
    </w:p>
    <w:p w:rsidR="00C347BD" w:rsidRDefault="00C347BD">
      <w:pPr>
        <w:pStyle w:val="ListBullet"/>
      </w:pPr>
      <w:r>
        <w:t>Working on utility systems including steam, RO water, compressed air, and waste water.</w:t>
      </w:r>
    </w:p>
    <w:p w:rsidR="00D16C1B" w:rsidRDefault="00D16C1B">
      <w:pPr>
        <w:pStyle w:val="ListBullet"/>
      </w:pPr>
      <w:r>
        <w:t>Capable of reading mechanical and electrical blueprints.</w:t>
      </w:r>
    </w:p>
    <w:sdt>
      <w:sdtPr>
        <w:id w:val="1494989950"/>
        <w:placeholder>
          <w:docPart w:val="F94B9554DBDD414983673071BCA32A0A"/>
        </w:placeholder>
        <w:temporary/>
        <w:showingPlcHdr/>
      </w:sdtPr>
      <w:sdtEndPr/>
      <w:sdtContent>
        <w:p w:rsidR="00552703" w:rsidRDefault="00451002">
          <w:pPr>
            <w:pStyle w:val="Heading1"/>
          </w:pPr>
          <w:r>
            <w:t>Experience</w:t>
          </w:r>
        </w:p>
      </w:sdtContent>
    </w:sdt>
    <w:p w:rsidR="00552703" w:rsidRDefault="00A905F4">
      <w:pPr>
        <w:pStyle w:val="Heading2"/>
      </w:pPr>
      <w:r>
        <w:t>Maintena</w:t>
      </w:r>
      <w:r w:rsidR="00DF56DF">
        <w:t>N</w:t>
      </w:r>
      <w:r w:rsidR="00F67FBF">
        <w:t>ce supervisor mech/elec/instr</w:t>
      </w:r>
      <w:r w:rsidR="00451002">
        <w:t> | </w:t>
      </w:r>
      <w:r>
        <w:t>Glatfelter</w:t>
      </w:r>
      <w:r w:rsidR="00451002">
        <w:t> | </w:t>
      </w:r>
      <w:r>
        <w:t xml:space="preserve">March 2015 </w:t>
      </w:r>
      <w:r w:rsidR="00492B0A">
        <w:t>–</w:t>
      </w:r>
      <w:r>
        <w:t xml:space="preserve"> Current</w:t>
      </w:r>
      <w:r w:rsidR="00492B0A">
        <w:t xml:space="preserve"> | 419.333.6843</w:t>
      </w:r>
    </w:p>
    <w:p w:rsidR="00E2265A" w:rsidRDefault="00E2265A" w:rsidP="00E2265A">
      <w:pPr>
        <w:pStyle w:val="ListBullet"/>
      </w:pPr>
      <w:r>
        <w:t>To provide the effective and timely completion of maintenance work by supervising, scheduling, and planning.</w:t>
      </w:r>
    </w:p>
    <w:p w:rsidR="00E2265A" w:rsidRDefault="00E2265A" w:rsidP="00E2265A">
      <w:pPr>
        <w:pStyle w:val="ListBullet"/>
      </w:pPr>
      <w:r>
        <w:t>To effectively plan and coordinate contract maintenance in completion of projects.</w:t>
      </w:r>
    </w:p>
    <w:p w:rsidR="00E2265A" w:rsidRDefault="00E2265A" w:rsidP="00E2265A">
      <w:pPr>
        <w:pStyle w:val="ListBullet"/>
      </w:pPr>
      <w:r>
        <w:t>Responsible for the housekeeping and safety of the maintenance department.</w:t>
      </w:r>
    </w:p>
    <w:p w:rsidR="00E2265A" w:rsidRDefault="00E2265A" w:rsidP="00E2265A">
      <w:pPr>
        <w:pStyle w:val="ListBullet"/>
      </w:pPr>
      <w:r>
        <w:t>To maintain the 5S expectations for the maintenance department.</w:t>
      </w:r>
    </w:p>
    <w:p w:rsidR="00E2265A" w:rsidRDefault="00E2265A" w:rsidP="00E2265A">
      <w:pPr>
        <w:pStyle w:val="ListBullet"/>
      </w:pPr>
      <w:r>
        <w:t>Schedule and keep track of the maintenance department and approve time worked in Kronos.</w:t>
      </w:r>
    </w:p>
    <w:p w:rsidR="00E2265A" w:rsidRDefault="00E2265A" w:rsidP="00E2265A">
      <w:pPr>
        <w:pStyle w:val="ListBullet"/>
      </w:pPr>
      <w:r>
        <w:t>Responsible for managing the maintenance and stockroom monthly budgets.</w:t>
      </w:r>
    </w:p>
    <w:p w:rsidR="00E2265A" w:rsidRDefault="00E2265A" w:rsidP="00E2265A">
      <w:pPr>
        <w:pStyle w:val="ListBullet"/>
      </w:pPr>
      <w:r>
        <w:t xml:space="preserve"> Work on solu</w:t>
      </w:r>
      <w:r w:rsidR="00F67FBF">
        <w:t xml:space="preserve">tions to upgrade the </w:t>
      </w:r>
      <w:r>
        <w:t>equipmen</w:t>
      </w:r>
      <w:r w:rsidR="00F67FBF">
        <w:t>t and submit capital requests as</w:t>
      </w:r>
      <w:r>
        <w:t xml:space="preserve"> needed.</w:t>
      </w:r>
    </w:p>
    <w:p w:rsidR="00FC59B7" w:rsidRDefault="00E2265A" w:rsidP="00FC59B7">
      <w:pPr>
        <w:pStyle w:val="ListBullet"/>
      </w:pPr>
      <w:r>
        <w:t>Drawing electrical prints to digitize and update machine prints.</w:t>
      </w:r>
    </w:p>
    <w:p w:rsidR="00552703" w:rsidRDefault="00552703" w:rsidP="00E2265A">
      <w:pPr>
        <w:pStyle w:val="ListBullet"/>
        <w:numPr>
          <w:ilvl w:val="0"/>
          <w:numId w:val="0"/>
        </w:numPr>
      </w:pPr>
    </w:p>
    <w:p w:rsidR="00552703" w:rsidRDefault="00A905F4">
      <w:pPr>
        <w:pStyle w:val="Heading2"/>
      </w:pPr>
      <w:r>
        <w:t>Shift leader supervisor</w:t>
      </w:r>
      <w:r w:rsidR="00FC1E61">
        <w:t xml:space="preserve"> r&amp;d</w:t>
      </w:r>
      <w:r w:rsidR="00451002">
        <w:t> | </w:t>
      </w:r>
      <w:r>
        <w:t>owens illinois</w:t>
      </w:r>
      <w:r w:rsidR="00451002">
        <w:t> | </w:t>
      </w:r>
      <w:r w:rsidR="00B4027C">
        <w:t>April 2013 – march 2015</w:t>
      </w:r>
      <w:r w:rsidR="00492B0A">
        <w:t xml:space="preserve"> | 567.336.8138</w:t>
      </w:r>
    </w:p>
    <w:p w:rsidR="00E2265A" w:rsidRDefault="00E2265A" w:rsidP="00E86C67">
      <w:pPr>
        <w:pStyle w:val="ListBullet"/>
      </w:pPr>
      <w:r>
        <w:t xml:space="preserve">To </w:t>
      </w:r>
      <w:r w:rsidR="00E86C67">
        <w:t xml:space="preserve">lead, </w:t>
      </w:r>
      <w:r>
        <w:t>train</w:t>
      </w:r>
      <w:r w:rsidR="00E86C67">
        <w:t>, and</w:t>
      </w:r>
      <w:r>
        <w:t xml:space="preserve"> </w:t>
      </w:r>
      <w:r w:rsidR="00E86C67">
        <w:t>schedule shift technicians weekly and for vacation coverage along with maintain proper time in SAP.</w:t>
      </w:r>
    </w:p>
    <w:p w:rsidR="00E2265A" w:rsidRDefault="00E2265A" w:rsidP="00E2265A">
      <w:pPr>
        <w:pStyle w:val="ListBullet"/>
      </w:pPr>
      <w:r>
        <w:t>Using AutoCAD to draw electrical prints for contractors for the installation of plant equipment.</w:t>
      </w:r>
    </w:p>
    <w:p w:rsidR="00E2265A" w:rsidRDefault="00E2265A" w:rsidP="00FC1E61">
      <w:pPr>
        <w:pStyle w:val="ListBullet"/>
      </w:pPr>
      <w:r>
        <w:t>Creating preventative maintenance work orders to enter into the Service Now system.</w:t>
      </w:r>
    </w:p>
    <w:p w:rsidR="00FC1E61" w:rsidRDefault="00E060DD" w:rsidP="00E060DD">
      <w:pPr>
        <w:pStyle w:val="ListBullet"/>
      </w:pPr>
      <w:r>
        <w:t xml:space="preserve">Create </w:t>
      </w:r>
      <w:r w:rsidR="00FC1E61">
        <w:t>JHA’</w:t>
      </w:r>
      <w:r>
        <w:t>s and SOP’s</w:t>
      </w:r>
      <w:r w:rsidR="00FC1E61">
        <w:t xml:space="preserve"> documentati</w:t>
      </w:r>
      <w:r>
        <w:t>on for use by plant associates.</w:t>
      </w:r>
    </w:p>
    <w:p w:rsidR="00FC1E61" w:rsidRDefault="00FC1E61" w:rsidP="00FC1E61">
      <w:pPr>
        <w:pStyle w:val="ListBullet"/>
      </w:pPr>
      <w:r>
        <w:t>Hold shift meeting and to discuss issues and resolves for the issues.</w:t>
      </w:r>
    </w:p>
    <w:p w:rsidR="002828E4" w:rsidRDefault="00492B0A" w:rsidP="002828E4">
      <w:pPr>
        <w:pStyle w:val="Heading2"/>
      </w:pPr>
      <w:r>
        <w:t>Maintenance Repairer/planner</w:t>
      </w:r>
      <w:r w:rsidR="002828E4">
        <w:t> | </w:t>
      </w:r>
      <w:r>
        <w:t>Mondeleze global</w:t>
      </w:r>
      <w:r w:rsidR="002828E4">
        <w:t> | </w:t>
      </w:r>
      <w:r>
        <w:t>August 2008 – April 2013 | 419.697.6624</w:t>
      </w:r>
    </w:p>
    <w:p w:rsidR="00767A64" w:rsidRDefault="00E86C67" w:rsidP="001D60DB">
      <w:pPr>
        <w:pStyle w:val="ListBullet"/>
      </w:pPr>
      <w:r>
        <w:t>To install equipment without blueprints and little to no supervision.</w:t>
      </w:r>
    </w:p>
    <w:p w:rsidR="00E86C67" w:rsidRDefault="00E86C67" w:rsidP="001D60DB">
      <w:pPr>
        <w:pStyle w:val="ListBullet"/>
      </w:pPr>
      <w:r>
        <w:t>To measure design and construct sheet metal transitions using steel, aluminum, or stainless.</w:t>
      </w:r>
    </w:p>
    <w:p w:rsidR="00E86C67" w:rsidRDefault="00E86C67" w:rsidP="001D60DB">
      <w:pPr>
        <w:pStyle w:val="ListBullet"/>
      </w:pPr>
      <w:r>
        <w:t>Maintain RO water, air compressors and dryers, and boilers daily.</w:t>
      </w:r>
    </w:p>
    <w:p w:rsidR="00E86C67" w:rsidRDefault="00E86C67" w:rsidP="001D60DB">
      <w:pPr>
        <w:pStyle w:val="ListBullet"/>
      </w:pPr>
      <w:r>
        <w:t xml:space="preserve">Troubleshoot and repair grain cleaning equipment while leading and training other technicians. </w:t>
      </w:r>
    </w:p>
    <w:p w:rsidR="002828E4" w:rsidRDefault="004B58C5" w:rsidP="002828E4">
      <w:pPr>
        <w:pStyle w:val="Heading2"/>
      </w:pPr>
      <w:r>
        <w:t>Maintenance mech/elec</w:t>
      </w:r>
      <w:r w:rsidR="002828E4">
        <w:t> | </w:t>
      </w:r>
      <w:r w:rsidR="00492B0A">
        <w:t>Pilkington North americal</w:t>
      </w:r>
      <w:r w:rsidR="002828E4">
        <w:t> | </w:t>
      </w:r>
      <w:r w:rsidR="00492B0A">
        <w:t>August 2007 – August 2008</w:t>
      </w:r>
      <w:r>
        <w:t xml:space="preserve"> | 419.697.6624</w:t>
      </w:r>
    </w:p>
    <w:p w:rsidR="002828E4" w:rsidRDefault="00E86C67" w:rsidP="002828E4">
      <w:pPr>
        <w:pStyle w:val="ListBullet"/>
      </w:pPr>
      <w:r>
        <w:t>To construct and fabricate projects using blueprints with little to no supervision.</w:t>
      </w:r>
    </w:p>
    <w:p w:rsidR="00E86C67" w:rsidRDefault="00E86C67" w:rsidP="002828E4">
      <w:pPr>
        <w:pStyle w:val="ListBullet"/>
      </w:pPr>
      <w:r>
        <w:t>Maintain troubleshoot and repair conveyor, glass cutting machinery, float tanks, tin baths, and tempering furnaces.</w:t>
      </w:r>
    </w:p>
    <w:p w:rsidR="002828E4" w:rsidRDefault="00492B0A" w:rsidP="002828E4">
      <w:pPr>
        <w:pStyle w:val="Heading2"/>
      </w:pPr>
      <w:r>
        <w:t>maintena</w:t>
      </w:r>
      <w:r w:rsidR="00DF56DF">
        <w:t>N</w:t>
      </w:r>
      <w:r>
        <w:t>ce technician</w:t>
      </w:r>
      <w:r w:rsidR="002828E4">
        <w:t> | </w:t>
      </w:r>
      <w:r>
        <w:t>oakely</w:t>
      </w:r>
      <w:r w:rsidR="004B58C5">
        <w:t xml:space="preserve"> ind.</w:t>
      </w:r>
      <w:r>
        <w:t xml:space="preserve"> sub assembly</w:t>
      </w:r>
      <w:r w:rsidR="002828E4">
        <w:t> | </w:t>
      </w:r>
      <w:r>
        <w:t xml:space="preserve">february 2007 – august 2007 </w:t>
      </w:r>
      <w:r w:rsidR="004B58C5">
        <w:t>| 419.661.8888</w:t>
      </w:r>
    </w:p>
    <w:p w:rsidR="002828E4" w:rsidRDefault="00A905C9" w:rsidP="002828E4">
      <w:pPr>
        <w:pStyle w:val="ListBullet"/>
      </w:pPr>
      <w:r>
        <w:t>To maintain conveyor, wheel balancing and mounting equipment and install equipment per blueprint specifications.</w:t>
      </w:r>
    </w:p>
    <w:p w:rsidR="002828E4" w:rsidRDefault="00492B0A" w:rsidP="002828E4">
      <w:pPr>
        <w:pStyle w:val="Heading2"/>
      </w:pPr>
      <w:r>
        <w:t>senior maintenance TECHNICIAN |</w:t>
      </w:r>
      <w:r w:rsidR="002828E4">
        <w:t> </w:t>
      </w:r>
      <w:r>
        <w:t>conagra foods</w:t>
      </w:r>
      <w:r w:rsidR="002828E4">
        <w:t> | </w:t>
      </w:r>
      <w:r>
        <w:t>january 1996 – february 2007</w:t>
      </w:r>
      <w:r w:rsidR="004B58C5">
        <w:t xml:space="preserve"> | 866.275.4722</w:t>
      </w:r>
    </w:p>
    <w:p w:rsidR="002828E4" w:rsidRDefault="00A905C9" w:rsidP="002828E4">
      <w:pPr>
        <w:pStyle w:val="ListBullet"/>
      </w:pPr>
      <w:r>
        <w:t>Responsible for the planning of daily maintenance activities while leading and giving line support to other technicians.</w:t>
      </w:r>
    </w:p>
    <w:p w:rsidR="00A905C9" w:rsidRDefault="00A905C9" w:rsidP="002828E4">
      <w:pPr>
        <w:pStyle w:val="ListBullet"/>
      </w:pPr>
      <w:r>
        <w:t>Planning and leading the maintenance team on scheduled PM teardowns on large aseptic food packaging machinery.</w:t>
      </w:r>
    </w:p>
    <w:p w:rsidR="00A905C9" w:rsidRDefault="00A905C9" w:rsidP="002828E4">
      <w:pPr>
        <w:pStyle w:val="ListBullet"/>
      </w:pPr>
      <w:r>
        <w:t>Devise a solution to machine problem areas and engineer and fabricate parts to make machine run more efficiently.</w:t>
      </w:r>
    </w:p>
    <w:p w:rsidR="00A905C9" w:rsidRDefault="00A905C9" w:rsidP="002828E4">
      <w:pPr>
        <w:pStyle w:val="ListBullet"/>
      </w:pPr>
      <w:r>
        <w:t>Work with R&amp;D to help solve issues with promotional packaging.</w:t>
      </w:r>
    </w:p>
    <w:p w:rsidR="002828E4" w:rsidRDefault="002828E4" w:rsidP="002828E4">
      <w:pPr>
        <w:pStyle w:val="ListBullet"/>
        <w:numPr>
          <w:ilvl w:val="0"/>
          <w:numId w:val="0"/>
        </w:numPr>
        <w:ind w:left="144" w:hanging="144"/>
      </w:pPr>
    </w:p>
    <w:sdt>
      <w:sdtPr>
        <w:id w:val="5807154"/>
        <w:placeholder>
          <w:docPart w:val="E0EE84A76F3648AE93CBAEB3992B7FF0"/>
        </w:placeholder>
        <w:temporary/>
        <w:showingPlcHdr/>
      </w:sdtPr>
      <w:sdtEndPr/>
      <w:sdtContent>
        <w:p w:rsidR="00C454E5" w:rsidRDefault="00C454E5" w:rsidP="00C454E5">
          <w:pPr>
            <w:pStyle w:val="Heading1"/>
          </w:pPr>
          <w:r>
            <w:t>Education</w:t>
          </w:r>
        </w:p>
      </w:sdtContent>
    </w:sdt>
    <w:p w:rsidR="00C454E5" w:rsidRDefault="00B830E4" w:rsidP="00C454E5">
      <w:pPr>
        <w:pStyle w:val="Heading2"/>
      </w:pPr>
      <w:r>
        <w:t>Bachelor</w:t>
      </w:r>
      <w:bookmarkStart w:id="0" w:name="_GoBack"/>
      <w:bookmarkEnd w:id="0"/>
      <w:r w:rsidR="00F91E7A">
        <w:t xml:space="preserve"> of Science</w:t>
      </w:r>
      <w:r w:rsidR="00536209">
        <w:t> | April</w:t>
      </w:r>
      <w:r w:rsidR="00C454E5">
        <w:t xml:space="preserve"> 2016 | Grantham University</w:t>
      </w:r>
    </w:p>
    <w:p w:rsidR="00C454E5" w:rsidRDefault="00C454E5" w:rsidP="001D60DB">
      <w:pPr>
        <w:pStyle w:val="ListBullet"/>
      </w:pPr>
      <w:r>
        <w:t xml:space="preserve">Major: </w:t>
      </w:r>
      <w:r w:rsidR="00F91E7A">
        <w:t xml:space="preserve">Engineering Management Technology </w:t>
      </w:r>
    </w:p>
    <w:p w:rsidR="00C454E5" w:rsidRDefault="006C1324" w:rsidP="00C454E5">
      <w:pPr>
        <w:pStyle w:val="Heading2"/>
      </w:pPr>
      <w:r>
        <w:t>Diploma</w:t>
      </w:r>
      <w:r w:rsidR="00C454E5">
        <w:t> | </w:t>
      </w:r>
      <w:r>
        <w:t>August 2013</w:t>
      </w:r>
      <w:r w:rsidR="00C454E5">
        <w:t> | </w:t>
      </w:r>
      <w:r>
        <w:t>Penn Foster</w:t>
      </w:r>
    </w:p>
    <w:p w:rsidR="00C454E5" w:rsidRDefault="00C454E5" w:rsidP="00C454E5">
      <w:pPr>
        <w:pStyle w:val="ListBullet"/>
      </w:pPr>
      <w:r>
        <w:t xml:space="preserve">Major: </w:t>
      </w:r>
      <w:r w:rsidR="006C1324">
        <w:t>Drafting With AutoCAD</w:t>
      </w:r>
    </w:p>
    <w:p w:rsidR="00F91E7A" w:rsidRDefault="00A905F4" w:rsidP="00F91E7A">
      <w:pPr>
        <w:pStyle w:val="Heading2"/>
      </w:pPr>
      <w:r>
        <w:t>Certificate</w:t>
      </w:r>
      <w:r w:rsidR="00F91E7A">
        <w:t> | </w:t>
      </w:r>
      <w:r w:rsidR="00B7436E">
        <w:t xml:space="preserve">January and </w:t>
      </w:r>
      <w:r w:rsidR="00323460">
        <w:t xml:space="preserve">June </w:t>
      </w:r>
      <w:r>
        <w:t>1997</w:t>
      </w:r>
      <w:r w:rsidR="00F91E7A">
        <w:t> | </w:t>
      </w:r>
      <w:r>
        <w:t>Terra Community college</w:t>
      </w:r>
    </w:p>
    <w:p w:rsidR="00F91E7A" w:rsidRDefault="00F91E7A" w:rsidP="00F91E7A">
      <w:pPr>
        <w:pStyle w:val="ListBullet"/>
      </w:pPr>
      <w:r>
        <w:t xml:space="preserve"> </w:t>
      </w:r>
      <w:r w:rsidR="00A905F4">
        <w:t>Power Transmissions</w:t>
      </w:r>
    </w:p>
    <w:p w:rsidR="00F91E7A" w:rsidRDefault="00F91E7A" w:rsidP="00F91E7A">
      <w:pPr>
        <w:pStyle w:val="ListBullet"/>
      </w:pPr>
      <w:r>
        <w:t xml:space="preserve"> </w:t>
      </w:r>
      <w:r w:rsidR="00A905F4">
        <w:t>Basic Hydraulics</w:t>
      </w:r>
    </w:p>
    <w:p w:rsidR="00F91E7A" w:rsidRDefault="00A905F4" w:rsidP="00F91E7A">
      <w:pPr>
        <w:pStyle w:val="Heading2"/>
      </w:pPr>
      <w:r>
        <w:t>certificate</w:t>
      </w:r>
      <w:r w:rsidR="00F91E7A">
        <w:t> |</w:t>
      </w:r>
      <w:r w:rsidR="00323460">
        <w:t>November</w:t>
      </w:r>
      <w:r w:rsidR="00F91E7A">
        <w:t> </w:t>
      </w:r>
      <w:r>
        <w:t>1996</w:t>
      </w:r>
      <w:r w:rsidR="00F91E7A">
        <w:t> | </w:t>
      </w:r>
      <w:r>
        <w:t>Terra community college</w:t>
      </w:r>
    </w:p>
    <w:p w:rsidR="00F91E7A" w:rsidRDefault="00A905F4" w:rsidP="001D60DB">
      <w:pPr>
        <w:pStyle w:val="ListBullet"/>
      </w:pPr>
      <w:r>
        <w:t>Machine Tools</w:t>
      </w:r>
    </w:p>
    <w:p w:rsidR="00F91E7A" w:rsidRDefault="00A905F4" w:rsidP="00F91E7A">
      <w:pPr>
        <w:pStyle w:val="Heading2"/>
      </w:pPr>
      <w:r>
        <w:t>Associate of applied science</w:t>
      </w:r>
      <w:r w:rsidR="00F91E7A">
        <w:t> | </w:t>
      </w:r>
      <w:r>
        <w:t>November 1995</w:t>
      </w:r>
      <w:r w:rsidR="00F91E7A">
        <w:t> | </w:t>
      </w:r>
      <w:r>
        <w:t>ITT technical institute</w:t>
      </w:r>
    </w:p>
    <w:p w:rsidR="00F91E7A" w:rsidRDefault="00F91E7A" w:rsidP="001D60DB">
      <w:pPr>
        <w:pStyle w:val="ListBullet"/>
      </w:pPr>
      <w:r>
        <w:t xml:space="preserve">Major: </w:t>
      </w:r>
      <w:r w:rsidR="00A905F4">
        <w:t>Electronic Engineering Technology</w:t>
      </w:r>
    </w:p>
    <w:p w:rsidR="00F91E7A" w:rsidRDefault="00F91E7A" w:rsidP="00C454E5"/>
    <w:sectPr w:rsidR="00F91E7A" w:rsidSect="001E58AC">
      <w:footerReference w:type="default" r:id="rId7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002" w:rsidRDefault="00451002">
      <w:pPr>
        <w:spacing w:after="0"/>
      </w:pPr>
      <w:r>
        <w:separator/>
      </w:r>
    </w:p>
  </w:endnote>
  <w:endnote w:type="continuationSeparator" w:id="0">
    <w:p w:rsidR="00451002" w:rsidRDefault="004510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2703" w:rsidRDefault="008239FA">
        <w:pPr>
          <w:pStyle w:val="Footer"/>
        </w:pPr>
        <w:r>
          <w:fldChar w:fldCharType="begin"/>
        </w:r>
        <w:r w:rsidR="00451002">
          <w:instrText xml:space="preserve"> PAGE   \* MERGEFORMAT </w:instrText>
        </w:r>
        <w:r>
          <w:fldChar w:fldCharType="separate"/>
        </w:r>
        <w:r w:rsidR="00B830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002" w:rsidRDefault="00451002">
      <w:pPr>
        <w:spacing w:after="0"/>
      </w:pPr>
      <w:r>
        <w:separator/>
      </w:r>
    </w:p>
  </w:footnote>
  <w:footnote w:type="continuationSeparator" w:id="0">
    <w:p w:rsidR="00451002" w:rsidRDefault="004510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1002"/>
    <w:rsid w:val="00151DD3"/>
    <w:rsid w:val="001C4099"/>
    <w:rsid w:val="001D023D"/>
    <w:rsid w:val="001D60DB"/>
    <w:rsid w:val="001E58AC"/>
    <w:rsid w:val="002828E4"/>
    <w:rsid w:val="00323460"/>
    <w:rsid w:val="003A176D"/>
    <w:rsid w:val="00451002"/>
    <w:rsid w:val="00492B0A"/>
    <w:rsid w:val="004B58C5"/>
    <w:rsid w:val="004F1634"/>
    <w:rsid w:val="00536209"/>
    <w:rsid w:val="00552703"/>
    <w:rsid w:val="005B5C5C"/>
    <w:rsid w:val="00603885"/>
    <w:rsid w:val="00620E18"/>
    <w:rsid w:val="00691B09"/>
    <w:rsid w:val="006A48C3"/>
    <w:rsid w:val="006B2D9B"/>
    <w:rsid w:val="006C1324"/>
    <w:rsid w:val="00767A64"/>
    <w:rsid w:val="007F2D05"/>
    <w:rsid w:val="008239FA"/>
    <w:rsid w:val="00997020"/>
    <w:rsid w:val="00A775E9"/>
    <w:rsid w:val="00A905C9"/>
    <w:rsid w:val="00A905F4"/>
    <w:rsid w:val="00AF5F1B"/>
    <w:rsid w:val="00B4027C"/>
    <w:rsid w:val="00B7436E"/>
    <w:rsid w:val="00B830E4"/>
    <w:rsid w:val="00C17671"/>
    <w:rsid w:val="00C347BD"/>
    <w:rsid w:val="00C454E5"/>
    <w:rsid w:val="00C4598E"/>
    <w:rsid w:val="00CF55B3"/>
    <w:rsid w:val="00D16C1B"/>
    <w:rsid w:val="00DF1063"/>
    <w:rsid w:val="00DF56DF"/>
    <w:rsid w:val="00E060DD"/>
    <w:rsid w:val="00E11249"/>
    <w:rsid w:val="00E2265A"/>
    <w:rsid w:val="00E86C67"/>
    <w:rsid w:val="00EE68D0"/>
    <w:rsid w:val="00F67FBF"/>
    <w:rsid w:val="00F91E7A"/>
    <w:rsid w:val="00FC1E61"/>
    <w:rsid w:val="00FC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64CE57D4-DDCE-4789-81AE-93194B4B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8AC"/>
  </w:style>
  <w:style w:type="paragraph" w:styleId="Heading1">
    <w:name w:val="heading 1"/>
    <w:basedOn w:val="Normal"/>
    <w:next w:val="Normal"/>
    <w:link w:val="Heading1Char"/>
    <w:uiPriority w:val="9"/>
    <w:qFormat/>
    <w:rsid w:val="001E58AC"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8AC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1E58AC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1E58AC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1E58AC"/>
    <w:rPr>
      <w:color w:val="808080"/>
    </w:rPr>
  </w:style>
  <w:style w:type="paragraph" w:styleId="ListBullet">
    <w:name w:val="List Bullet"/>
    <w:basedOn w:val="Normal"/>
    <w:uiPriority w:val="10"/>
    <w:unhideWhenUsed/>
    <w:qFormat/>
    <w:rsid w:val="001E58AC"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rsid w:val="001E58AC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E58AC"/>
  </w:style>
  <w:style w:type="paragraph" w:styleId="Footer">
    <w:name w:val="footer"/>
    <w:basedOn w:val="Normal"/>
    <w:link w:val="FooterChar"/>
    <w:uiPriority w:val="99"/>
    <w:unhideWhenUsed/>
    <w:rsid w:val="001E58AC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1E58AC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1E58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8AC"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8AC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8AC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8AC"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1E58AC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58AC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Functional%20Resum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260419A8A243B79A3E3A28F183F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04FC1-9FB2-4297-A5D1-614BD8B3700E}"/>
      </w:docPartPr>
      <w:docPartBody>
        <w:p w:rsidR="00FD178B" w:rsidRDefault="00FD178B">
          <w:pPr>
            <w:pStyle w:val="E1260419A8A243B79A3E3A28F183F53C"/>
          </w:pPr>
          <w:r>
            <w:t>Your Name</w:t>
          </w:r>
        </w:p>
      </w:docPartBody>
    </w:docPart>
    <w:docPart>
      <w:docPartPr>
        <w:name w:val="A1EFDB8DF3C943B9BCCEE0980266D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86B35-1120-47E3-9372-D1962E120278}"/>
      </w:docPartPr>
      <w:docPartBody>
        <w:p w:rsidR="00FD178B" w:rsidRDefault="00FD178B">
          <w:pPr>
            <w:pStyle w:val="A1EFDB8DF3C943B9BCCEE0980266D50E"/>
          </w:pPr>
          <w:r>
            <w:t>Skills &amp; Abilities</w:t>
          </w:r>
        </w:p>
      </w:docPartBody>
    </w:docPart>
    <w:docPart>
      <w:docPartPr>
        <w:name w:val="F083E1E11904489FACE1843D641AA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8CAB3-E8EA-4E77-8A09-0B990A4C917A}"/>
      </w:docPartPr>
      <w:docPartBody>
        <w:p w:rsidR="00FD178B" w:rsidRDefault="00FD178B">
          <w:pPr>
            <w:pStyle w:val="F083E1E11904489FACE1843D641AA905"/>
          </w:pPr>
          <w:r>
            <w:t>Management</w:t>
          </w:r>
        </w:p>
      </w:docPartBody>
    </w:docPart>
    <w:docPart>
      <w:docPartPr>
        <w:name w:val="C32C3BE0AB9F4128BA787AB15E8CD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AA3C6-6EF5-45D9-8B36-6E403186A463}"/>
      </w:docPartPr>
      <w:docPartBody>
        <w:p w:rsidR="00FD178B" w:rsidRDefault="00FD178B">
          <w:pPr>
            <w:pStyle w:val="C32C3BE0AB9F4128BA787AB15E8CDAB3"/>
          </w:pPr>
          <w:r>
            <w:t>Communication</w:t>
          </w:r>
        </w:p>
      </w:docPartBody>
    </w:docPart>
    <w:docPart>
      <w:docPartPr>
        <w:name w:val="F94B9554DBDD414983673071BCA32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00CEC-538F-463D-98C8-D4FCCCC550C1}"/>
      </w:docPartPr>
      <w:docPartBody>
        <w:p w:rsidR="00FD178B" w:rsidRDefault="00FD178B">
          <w:pPr>
            <w:pStyle w:val="F94B9554DBDD414983673071BCA32A0A"/>
          </w:pPr>
          <w:r>
            <w:t>Experience</w:t>
          </w:r>
        </w:p>
      </w:docPartBody>
    </w:docPart>
    <w:docPart>
      <w:docPartPr>
        <w:name w:val="E0EE84A76F3648AE93CBAEB3992B7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BA72C-5972-4BCF-970D-37D79E535686}"/>
      </w:docPartPr>
      <w:docPartBody>
        <w:p w:rsidR="002666F0" w:rsidRDefault="00FD178B" w:rsidP="00FD178B">
          <w:pPr>
            <w:pStyle w:val="E0EE84A76F3648AE93CBAEB3992B7FF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D178B"/>
    <w:rsid w:val="002666F0"/>
    <w:rsid w:val="00F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260419A8A243B79A3E3A28F183F53C">
    <w:name w:val="E1260419A8A243B79A3E3A28F183F53C"/>
    <w:rsid w:val="00FD178B"/>
  </w:style>
  <w:style w:type="paragraph" w:customStyle="1" w:styleId="9EE22B2F9E284C64B531DA9D4B28DC5B">
    <w:name w:val="9EE22B2F9E284C64B531DA9D4B28DC5B"/>
    <w:rsid w:val="00FD178B"/>
  </w:style>
  <w:style w:type="paragraph" w:customStyle="1" w:styleId="BCD6B58DCB644B6C817C17D4F11A4853">
    <w:name w:val="BCD6B58DCB644B6C817C17D4F11A4853"/>
    <w:rsid w:val="00FD178B"/>
  </w:style>
  <w:style w:type="paragraph" w:customStyle="1" w:styleId="F3E649877B254B83BB1C51AE323947D2">
    <w:name w:val="F3E649877B254B83BB1C51AE323947D2"/>
    <w:rsid w:val="00FD178B"/>
  </w:style>
  <w:style w:type="paragraph" w:customStyle="1" w:styleId="E4864088BE92401A99187F3747B81B4E">
    <w:name w:val="E4864088BE92401A99187F3747B81B4E"/>
    <w:rsid w:val="00FD178B"/>
  </w:style>
  <w:style w:type="paragraph" w:customStyle="1" w:styleId="EE580EB61AC5410199A681AC60FA6D9D">
    <w:name w:val="EE580EB61AC5410199A681AC60FA6D9D"/>
    <w:rsid w:val="00FD178B"/>
  </w:style>
  <w:style w:type="paragraph" w:customStyle="1" w:styleId="ABC99A5F1B96457BBF33CF1B64145B7F">
    <w:name w:val="ABC99A5F1B96457BBF33CF1B64145B7F"/>
    <w:rsid w:val="00FD178B"/>
  </w:style>
  <w:style w:type="paragraph" w:customStyle="1" w:styleId="ADF09F5F0D594E92A41646227E974A02">
    <w:name w:val="ADF09F5F0D594E92A41646227E974A02"/>
    <w:rsid w:val="00FD178B"/>
  </w:style>
  <w:style w:type="paragraph" w:customStyle="1" w:styleId="7E9316658FF14D79B222C7AA4C646394">
    <w:name w:val="7E9316658FF14D79B222C7AA4C646394"/>
    <w:rsid w:val="00FD178B"/>
  </w:style>
  <w:style w:type="paragraph" w:customStyle="1" w:styleId="F3A9A36EBDA64C1DB20CDC6182DC4AFD">
    <w:name w:val="F3A9A36EBDA64C1DB20CDC6182DC4AFD"/>
    <w:rsid w:val="00FD178B"/>
  </w:style>
  <w:style w:type="paragraph" w:customStyle="1" w:styleId="5D15D12A5078498EAC63BF3F4D9A46B3">
    <w:name w:val="5D15D12A5078498EAC63BF3F4D9A46B3"/>
    <w:rsid w:val="00FD178B"/>
  </w:style>
  <w:style w:type="paragraph" w:customStyle="1" w:styleId="A1EFDB8DF3C943B9BCCEE0980266D50E">
    <w:name w:val="A1EFDB8DF3C943B9BCCEE0980266D50E"/>
    <w:rsid w:val="00FD178B"/>
  </w:style>
  <w:style w:type="paragraph" w:customStyle="1" w:styleId="F083E1E11904489FACE1843D641AA905">
    <w:name w:val="F083E1E11904489FACE1843D641AA905"/>
    <w:rsid w:val="00FD178B"/>
  </w:style>
  <w:style w:type="paragraph" w:customStyle="1" w:styleId="E8CE9BABC150432D948C01E489BF57F9">
    <w:name w:val="E8CE9BABC150432D948C01E489BF57F9"/>
    <w:rsid w:val="00FD178B"/>
  </w:style>
  <w:style w:type="paragraph" w:customStyle="1" w:styleId="77D3EFF75EC64F20B2AF5C1945878F2A">
    <w:name w:val="77D3EFF75EC64F20B2AF5C1945878F2A"/>
    <w:rsid w:val="00FD178B"/>
  </w:style>
  <w:style w:type="paragraph" w:customStyle="1" w:styleId="C118AAD8C50B4E1F9D0CA1E205D0269E">
    <w:name w:val="C118AAD8C50B4E1F9D0CA1E205D0269E"/>
    <w:rsid w:val="00FD178B"/>
  </w:style>
  <w:style w:type="paragraph" w:customStyle="1" w:styleId="C32C3BE0AB9F4128BA787AB15E8CDAB3">
    <w:name w:val="C32C3BE0AB9F4128BA787AB15E8CDAB3"/>
    <w:rsid w:val="00FD178B"/>
  </w:style>
  <w:style w:type="paragraph" w:customStyle="1" w:styleId="93F92E5C5D47448696E6F1F203A9CBBA">
    <w:name w:val="93F92E5C5D47448696E6F1F203A9CBBA"/>
    <w:rsid w:val="00FD178B"/>
  </w:style>
  <w:style w:type="paragraph" w:customStyle="1" w:styleId="4DB63FA071554604B0EEF1899BF96291">
    <w:name w:val="4DB63FA071554604B0EEF1899BF96291"/>
    <w:rsid w:val="00FD178B"/>
  </w:style>
  <w:style w:type="paragraph" w:customStyle="1" w:styleId="09C4FE06FA0546F39794B6D1463F4A7A">
    <w:name w:val="09C4FE06FA0546F39794B6D1463F4A7A"/>
    <w:rsid w:val="00FD178B"/>
  </w:style>
  <w:style w:type="paragraph" w:customStyle="1" w:styleId="F94B9554DBDD414983673071BCA32A0A">
    <w:name w:val="F94B9554DBDD414983673071BCA32A0A"/>
    <w:rsid w:val="00FD178B"/>
  </w:style>
  <w:style w:type="paragraph" w:customStyle="1" w:styleId="71F6F3C5DE2D46CD83361B3BEB387B56">
    <w:name w:val="71F6F3C5DE2D46CD83361B3BEB387B56"/>
    <w:rsid w:val="00FD178B"/>
  </w:style>
  <w:style w:type="paragraph" w:customStyle="1" w:styleId="2201F34DC25545DDBEB2CDEBDD2F4F30">
    <w:name w:val="2201F34DC25545DDBEB2CDEBDD2F4F30"/>
    <w:rsid w:val="00FD178B"/>
  </w:style>
  <w:style w:type="paragraph" w:customStyle="1" w:styleId="D27DC67793614F70888584C0B1C11372">
    <w:name w:val="D27DC67793614F70888584C0B1C11372"/>
    <w:rsid w:val="00FD178B"/>
  </w:style>
  <w:style w:type="paragraph" w:customStyle="1" w:styleId="9D3964E554644CF9B7CA4C1CE5B09600">
    <w:name w:val="9D3964E554644CF9B7CA4C1CE5B09600"/>
    <w:rsid w:val="00FD178B"/>
  </w:style>
  <w:style w:type="paragraph" w:customStyle="1" w:styleId="E0EE84A76F3648AE93CBAEB3992B7FF0">
    <w:name w:val="E0EE84A76F3648AE93CBAEB3992B7FF0"/>
    <w:rsid w:val="00FD178B"/>
    <w:pPr>
      <w:spacing w:after="200" w:line="276" w:lineRule="auto"/>
    </w:pPr>
  </w:style>
  <w:style w:type="paragraph" w:customStyle="1" w:styleId="4A0FD0B36DC74611AF947E00E05BF6C6">
    <w:name w:val="4A0FD0B36DC74611AF947E00E05BF6C6"/>
    <w:rsid w:val="00FD178B"/>
    <w:pPr>
      <w:spacing w:after="200" w:line="276" w:lineRule="auto"/>
    </w:pPr>
  </w:style>
  <w:style w:type="paragraph" w:customStyle="1" w:styleId="15A4D8EC2F39432AA21B44EBCFC67C60">
    <w:name w:val="15A4D8EC2F39432AA21B44EBCFC67C60"/>
    <w:rsid w:val="00FD178B"/>
    <w:pPr>
      <w:spacing w:after="200" w:line="276" w:lineRule="auto"/>
    </w:pPr>
  </w:style>
  <w:style w:type="paragraph" w:customStyle="1" w:styleId="1CF3B3330A11465E85346C8F011026BA">
    <w:name w:val="1CF3B3330A11465E85346C8F011026BA"/>
    <w:rsid w:val="00FD178B"/>
    <w:pPr>
      <w:spacing w:after="200" w:line="276" w:lineRule="auto"/>
    </w:pPr>
  </w:style>
  <w:style w:type="paragraph" w:customStyle="1" w:styleId="5E51632A00B748C2BC7249F6803A17BC">
    <w:name w:val="5E51632A00B748C2BC7249F6803A17BC"/>
    <w:rsid w:val="00FD178B"/>
    <w:pPr>
      <w:spacing w:after="200" w:line="276" w:lineRule="auto"/>
    </w:pPr>
  </w:style>
  <w:style w:type="paragraph" w:customStyle="1" w:styleId="93ADF956B70A48938F53B4FC8FB5D4A5">
    <w:name w:val="93ADF956B70A48938F53B4FC8FB5D4A5"/>
    <w:rsid w:val="00FD178B"/>
    <w:pPr>
      <w:spacing w:after="200" w:line="276" w:lineRule="auto"/>
    </w:pPr>
  </w:style>
  <w:style w:type="paragraph" w:customStyle="1" w:styleId="419F909362B24C70B4DBFE8C4070EAD9">
    <w:name w:val="419F909362B24C70B4DBFE8C4070EAD9"/>
    <w:rsid w:val="00FD178B"/>
    <w:pPr>
      <w:spacing w:after="200" w:line="276" w:lineRule="auto"/>
    </w:pPr>
  </w:style>
  <w:style w:type="paragraph" w:customStyle="1" w:styleId="8791A4F720FF49569722BB19094D0BF2">
    <w:name w:val="8791A4F720FF49569722BB19094D0BF2"/>
    <w:rsid w:val="00FD178B"/>
    <w:pPr>
      <w:spacing w:after="200" w:line="276" w:lineRule="auto"/>
    </w:pPr>
  </w:style>
  <w:style w:type="paragraph" w:customStyle="1" w:styleId="43639091D104485AB89CCE099AB7ADCA">
    <w:name w:val="43639091D104485AB89CCE099AB7ADCA"/>
    <w:rsid w:val="00FD178B"/>
    <w:pPr>
      <w:spacing w:after="200" w:line="276" w:lineRule="auto"/>
    </w:pPr>
  </w:style>
  <w:style w:type="paragraph" w:customStyle="1" w:styleId="8D076F7BD205423EAEAAA00F2DE445B9">
    <w:name w:val="8D076F7BD205423EAEAAA00F2DE445B9"/>
    <w:rsid w:val="00FD178B"/>
    <w:pPr>
      <w:spacing w:after="200" w:line="276" w:lineRule="auto"/>
    </w:pPr>
  </w:style>
  <w:style w:type="paragraph" w:customStyle="1" w:styleId="EAB298C3B22C4218BAC483AD0AD7BD11">
    <w:name w:val="EAB298C3B22C4218BAC483AD0AD7BD11"/>
    <w:rsid w:val="00FD178B"/>
    <w:pPr>
      <w:spacing w:after="200" w:line="276" w:lineRule="auto"/>
    </w:pPr>
  </w:style>
  <w:style w:type="paragraph" w:customStyle="1" w:styleId="A372185FF95046D8820B2D7B58B20917">
    <w:name w:val="A372185FF95046D8820B2D7B58B20917"/>
    <w:rsid w:val="00FD178B"/>
    <w:pPr>
      <w:spacing w:after="200" w:line="276" w:lineRule="auto"/>
    </w:pPr>
  </w:style>
  <w:style w:type="paragraph" w:customStyle="1" w:styleId="6E24D817A9EF40508714686FD37FE3C0">
    <w:name w:val="6E24D817A9EF40508714686FD37FE3C0"/>
    <w:rsid w:val="00FD178B"/>
    <w:pPr>
      <w:spacing w:after="200" w:line="276" w:lineRule="auto"/>
    </w:pPr>
  </w:style>
  <w:style w:type="paragraph" w:customStyle="1" w:styleId="AE4CF524DCD14D259C3A83A8A77CAC7D">
    <w:name w:val="AE4CF524DCD14D259C3A83A8A77CAC7D"/>
    <w:rsid w:val="00FD178B"/>
    <w:pPr>
      <w:spacing w:after="200" w:line="276" w:lineRule="auto"/>
    </w:pPr>
  </w:style>
  <w:style w:type="paragraph" w:customStyle="1" w:styleId="EFC9CCDDE28C43E6ACF461573ACC8845">
    <w:name w:val="EFC9CCDDE28C43E6ACF461573ACC8845"/>
    <w:rsid w:val="00FD178B"/>
    <w:pPr>
      <w:spacing w:after="200" w:line="276" w:lineRule="auto"/>
    </w:pPr>
  </w:style>
  <w:style w:type="paragraph" w:customStyle="1" w:styleId="2D8CDD6DDEF64E9E89024EDA3B9760B1">
    <w:name w:val="2D8CDD6DDEF64E9E89024EDA3B9760B1"/>
    <w:rsid w:val="00FD178B"/>
    <w:pPr>
      <w:spacing w:after="200" w:line="276" w:lineRule="auto"/>
    </w:pPr>
  </w:style>
  <w:style w:type="paragraph" w:customStyle="1" w:styleId="BB2E5A478F1E4767B3D157EA570A7AD5">
    <w:name w:val="BB2E5A478F1E4767B3D157EA570A7AD5"/>
    <w:rsid w:val="00FD178B"/>
    <w:pPr>
      <w:spacing w:after="200" w:line="276" w:lineRule="auto"/>
    </w:pPr>
  </w:style>
  <w:style w:type="paragraph" w:customStyle="1" w:styleId="BFC0AF58F3D54D8D9FC8112373BB8B1B">
    <w:name w:val="BFC0AF58F3D54D8D9FC8112373BB8B1B"/>
    <w:rsid w:val="00FD178B"/>
    <w:pPr>
      <w:spacing w:after="200" w:line="276" w:lineRule="auto"/>
    </w:pPr>
  </w:style>
  <w:style w:type="paragraph" w:customStyle="1" w:styleId="20A9164ADB764616AD6760370DF4165D">
    <w:name w:val="20A9164ADB764616AD6760370DF4165D"/>
    <w:rsid w:val="00FD178B"/>
    <w:pPr>
      <w:spacing w:after="200" w:line="276" w:lineRule="auto"/>
    </w:pPr>
  </w:style>
  <w:style w:type="paragraph" w:customStyle="1" w:styleId="0441BF164D8F479D91DE91EA130FB13A">
    <w:name w:val="0441BF164D8F479D91DE91EA130FB13A"/>
    <w:rsid w:val="00FD178B"/>
    <w:pPr>
      <w:spacing w:after="200" w:line="276" w:lineRule="auto"/>
    </w:pPr>
  </w:style>
  <w:style w:type="paragraph" w:customStyle="1" w:styleId="35998A7778BD4791BF8FE256803630FA">
    <w:name w:val="35998A7778BD4791BF8FE256803630FA"/>
    <w:rsid w:val="00FD178B"/>
    <w:pPr>
      <w:spacing w:after="200" w:line="276" w:lineRule="auto"/>
    </w:pPr>
  </w:style>
  <w:style w:type="paragraph" w:customStyle="1" w:styleId="80AEDB21C1484BC495840D033C4C6548">
    <w:name w:val="80AEDB21C1484BC495840D033C4C6548"/>
    <w:rsid w:val="00FD178B"/>
    <w:pPr>
      <w:spacing w:after="200" w:line="276" w:lineRule="auto"/>
    </w:pPr>
  </w:style>
  <w:style w:type="paragraph" w:customStyle="1" w:styleId="C6957C16B4D14D359BE1BC08DFF0ED1A">
    <w:name w:val="C6957C16B4D14D359BE1BC08DFF0ED1A"/>
    <w:rsid w:val="00FD178B"/>
    <w:pPr>
      <w:spacing w:after="200" w:line="276" w:lineRule="auto"/>
    </w:pPr>
  </w:style>
  <w:style w:type="paragraph" w:customStyle="1" w:styleId="342F5F85B7B04C4B943B3AD528ECECB5">
    <w:name w:val="342F5F85B7B04C4B943B3AD528ECECB5"/>
    <w:rsid w:val="00FD178B"/>
    <w:pPr>
      <w:spacing w:after="200" w:line="276" w:lineRule="auto"/>
    </w:pPr>
  </w:style>
  <w:style w:type="paragraph" w:customStyle="1" w:styleId="F65FAC7C4286486EACD6BB3F239BE0F6">
    <w:name w:val="F65FAC7C4286486EACD6BB3F239BE0F6"/>
    <w:rsid w:val="00FD178B"/>
    <w:pPr>
      <w:spacing w:after="200" w:line="276" w:lineRule="auto"/>
    </w:pPr>
  </w:style>
  <w:style w:type="paragraph" w:customStyle="1" w:styleId="2E99C75989D24C6C83000BC8C5658C21">
    <w:name w:val="2E99C75989D24C6C83000BC8C5658C21"/>
    <w:rsid w:val="00FD178B"/>
    <w:pPr>
      <w:spacing w:after="200" w:line="276" w:lineRule="auto"/>
    </w:pPr>
  </w:style>
  <w:style w:type="paragraph" w:customStyle="1" w:styleId="6776D5174E564029BE02BA110BEB2B8F">
    <w:name w:val="6776D5174E564029BE02BA110BEB2B8F"/>
    <w:rsid w:val="00FD178B"/>
    <w:pPr>
      <w:spacing w:after="200" w:line="276" w:lineRule="auto"/>
    </w:pPr>
  </w:style>
  <w:style w:type="paragraph" w:customStyle="1" w:styleId="57FA18F997D94F8A824627B7D36ABA16">
    <w:name w:val="57FA18F997D94F8A824627B7D36ABA16"/>
    <w:rsid w:val="00FD178B"/>
    <w:pPr>
      <w:spacing w:after="200" w:line="276" w:lineRule="auto"/>
    </w:pPr>
  </w:style>
  <w:style w:type="paragraph" w:customStyle="1" w:styleId="0EB60F6518E94514945D0B3442E1A1A1">
    <w:name w:val="0EB60F6518E94514945D0B3442E1A1A1"/>
    <w:rsid w:val="00FD178B"/>
    <w:pPr>
      <w:spacing w:after="200" w:line="276" w:lineRule="auto"/>
    </w:pPr>
  </w:style>
  <w:style w:type="paragraph" w:customStyle="1" w:styleId="A09E22A501B7450CABAF35AA2C5ACC31">
    <w:name w:val="A09E22A501B7450CABAF35AA2C5ACC31"/>
    <w:rsid w:val="00FD178B"/>
    <w:pPr>
      <w:spacing w:after="200" w:line="276" w:lineRule="auto"/>
    </w:pPr>
  </w:style>
  <w:style w:type="paragraph" w:customStyle="1" w:styleId="D801B2AA84B44D8A9ED78FC9F0E5BC0C">
    <w:name w:val="D801B2AA84B44D8A9ED78FC9F0E5BC0C"/>
    <w:rsid w:val="00FD178B"/>
    <w:pPr>
      <w:spacing w:after="200" w:line="276" w:lineRule="auto"/>
    </w:pPr>
  </w:style>
  <w:style w:type="paragraph" w:customStyle="1" w:styleId="2FF445AB300E40679E2E1D13055CD215">
    <w:name w:val="2FF445AB300E40679E2E1D13055CD215"/>
    <w:rsid w:val="00FD178B"/>
    <w:pPr>
      <w:spacing w:after="200" w:line="276" w:lineRule="auto"/>
    </w:pPr>
  </w:style>
  <w:style w:type="paragraph" w:customStyle="1" w:styleId="7BE854E9961F466493B7F37CCE414026">
    <w:name w:val="7BE854E9961F466493B7F37CCE414026"/>
    <w:rsid w:val="00FD178B"/>
    <w:pPr>
      <w:spacing w:after="200" w:line="276" w:lineRule="auto"/>
    </w:pPr>
  </w:style>
  <w:style w:type="paragraph" w:customStyle="1" w:styleId="316306D98D114C73A0A40D96BB9275AF">
    <w:name w:val="316306D98D114C73A0A40D96BB9275AF"/>
    <w:rsid w:val="00FD178B"/>
    <w:pPr>
      <w:spacing w:after="200" w:line="276" w:lineRule="auto"/>
    </w:pPr>
  </w:style>
  <w:style w:type="paragraph" w:customStyle="1" w:styleId="B4313CA6D0AB4AE4BBE4EA3EA854D635">
    <w:name w:val="B4313CA6D0AB4AE4BBE4EA3EA854D635"/>
    <w:rsid w:val="00FD178B"/>
    <w:pPr>
      <w:spacing w:after="200" w:line="276" w:lineRule="auto"/>
    </w:pPr>
  </w:style>
  <w:style w:type="paragraph" w:customStyle="1" w:styleId="19AC55958F304F7481B708B5F8291989">
    <w:name w:val="19AC55958F304F7481B708B5F8291989"/>
    <w:rsid w:val="00FD178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Resume(2)</Template>
  <TotalTime>197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Hosey</dc:creator>
  <cp:lastModifiedBy>Robert Hosey</cp:lastModifiedBy>
  <cp:revision>32</cp:revision>
  <dcterms:created xsi:type="dcterms:W3CDTF">2016-03-16T12:31:00Z</dcterms:created>
  <dcterms:modified xsi:type="dcterms:W3CDTF">2017-01-29T21:47:00Z</dcterms:modified>
  <cp:version/>
</cp:coreProperties>
</file>