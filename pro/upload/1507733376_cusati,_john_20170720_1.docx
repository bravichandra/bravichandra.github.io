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BE200" w14:textId="77777777" w:rsidR="00027C0F" w:rsidRDefault="00E83BA6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1E7D5564E65F48568D1B89E498308D2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15400">
            <w:t>John Cusati</w:t>
          </w:r>
        </w:sdtContent>
      </w:sdt>
    </w:p>
    <w:p w14:paraId="3F59E740" w14:textId="6934F847" w:rsidR="00027C0F" w:rsidRDefault="004528AF">
      <w:sdt>
        <w:sdtPr>
          <w:alias w:val="Address"/>
          <w:tag w:val=""/>
          <w:id w:val="-593780209"/>
          <w:placeholder>
            <w:docPart w:val="66885B65343E4738BF7D4B907E06DBC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15400">
            <w:t>47 Pfeiffer Court, Simpsonville, SC. 29681</w:t>
          </w:r>
        </w:sdtContent>
      </w:sdt>
      <w:r w:rsidR="00E83BA6">
        <w:t> | </w:t>
      </w:r>
      <w:sdt>
        <w:sdtPr>
          <w:alias w:val="Telephone"/>
          <w:tag w:val=""/>
          <w:id w:val="-1416317146"/>
          <w:placeholder>
            <w:docPart w:val="59CBF600574947C097B8940A099F400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15400">
            <w:t xml:space="preserve">(864) </w:t>
          </w:r>
          <w:r w:rsidR="004618C9">
            <w:t>5</w:t>
          </w:r>
          <w:r w:rsidR="00AE0555">
            <w:t>67-9018</w:t>
          </w:r>
        </w:sdtContent>
      </w:sdt>
      <w:r w:rsidR="00E83BA6">
        <w:t> | </w:t>
      </w:r>
      <w:sdt>
        <w:sdtPr>
          <w:alias w:val="Email"/>
          <w:tag w:val=""/>
          <w:id w:val="-391963670"/>
          <w:placeholder>
            <w:docPart w:val="F35A4832C421422AA42B422CB781B2F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15400">
            <w:t>Johncusati@gmail.com</w:t>
          </w:r>
        </w:sdtContent>
      </w:sdt>
    </w:p>
    <w:p w14:paraId="77096680" w14:textId="77777777" w:rsidR="00027C0F" w:rsidRDefault="00415400">
      <w:pPr>
        <w:pStyle w:val="SectionHeading"/>
        <w:spacing w:before="720"/>
      </w:pPr>
      <w:r>
        <w:t>Summary</w:t>
      </w:r>
    </w:p>
    <w:p w14:paraId="3EAE3E0D" w14:textId="6F9E9C25" w:rsidR="00027C0F" w:rsidRPr="008B1230" w:rsidRDefault="004F69E7" w:rsidP="00415400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>
        <w:rPr>
          <w:sz w:val="20"/>
        </w:rPr>
        <w:t>Graduated May of 2016 from</w:t>
      </w:r>
      <w:bookmarkStart w:id="0" w:name="_GoBack"/>
      <w:bookmarkEnd w:id="0"/>
      <w:r w:rsidR="00415400" w:rsidRPr="008B1230">
        <w:rPr>
          <w:sz w:val="20"/>
        </w:rPr>
        <w:t xml:space="preserve"> Southern Wesleyan University with a Bachelors in Business Management; combined with over five years of supervisory and management experience. Effective problem-solver who enjoys the challenge of achieving goals and accomplishing objectives; career history of consistent advancement based on achievements and motivational tactics. </w:t>
      </w:r>
    </w:p>
    <w:p w14:paraId="3D8F54CF" w14:textId="77777777" w:rsidR="00E83BA6" w:rsidRDefault="00E83BA6" w:rsidP="00E83BA6">
      <w:pPr>
        <w:pStyle w:val="SectionHeading"/>
      </w:pPr>
      <w: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BA6" w14:paraId="4502A6E9" w14:textId="77777777" w:rsidTr="00E83BA6">
        <w:tc>
          <w:tcPr>
            <w:tcW w:w="4675" w:type="dxa"/>
            <w:tcBorders>
              <w:top w:val="single" w:sz="4" w:space="0" w:color="39A5B7" w:themeColor="accent1"/>
              <w:left w:val="single" w:sz="4" w:space="0" w:color="39A5B7" w:themeColor="accent1"/>
              <w:bottom w:val="single" w:sz="4" w:space="0" w:color="39A5B7" w:themeColor="accent1"/>
              <w:right w:val="single" w:sz="4" w:space="0" w:color="39A5B7" w:themeColor="accent1"/>
            </w:tcBorders>
          </w:tcPr>
          <w:p w14:paraId="3EB56C1B" w14:textId="77777777" w:rsidR="00E83BA6" w:rsidRPr="008B1230" w:rsidRDefault="00E83BA6" w:rsidP="00E83BA6">
            <w:pPr>
              <w:pStyle w:val="Subsection"/>
              <w:numPr>
                <w:ilvl w:val="0"/>
                <w:numId w:val="5"/>
              </w:numPr>
              <w:spacing w:before="100"/>
              <w:rPr>
                <w:b w:val="0"/>
                <w:sz w:val="20"/>
              </w:rPr>
            </w:pPr>
            <w:r w:rsidRPr="008B1230">
              <w:rPr>
                <w:b w:val="0"/>
                <w:sz w:val="20"/>
              </w:rPr>
              <w:t>ProJECT MANAGEMENT</w:t>
            </w:r>
          </w:p>
          <w:p w14:paraId="510118A8" w14:textId="77777777" w:rsidR="00E83BA6" w:rsidRPr="008B1230" w:rsidRDefault="00E83BA6" w:rsidP="00E83BA6">
            <w:pPr>
              <w:pStyle w:val="Subsection"/>
              <w:numPr>
                <w:ilvl w:val="0"/>
                <w:numId w:val="5"/>
              </w:numPr>
              <w:spacing w:before="100"/>
              <w:rPr>
                <w:b w:val="0"/>
                <w:sz w:val="20"/>
              </w:rPr>
            </w:pPr>
            <w:r w:rsidRPr="008B1230">
              <w:rPr>
                <w:b w:val="0"/>
                <w:sz w:val="20"/>
              </w:rPr>
              <w:t>vENDOR mANAGEMENT</w:t>
            </w:r>
          </w:p>
          <w:p w14:paraId="321BBE7F" w14:textId="77777777" w:rsidR="00E83BA6" w:rsidRPr="008B1230" w:rsidRDefault="00E83BA6" w:rsidP="00E83BA6">
            <w:pPr>
              <w:pStyle w:val="Subsection"/>
              <w:numPr>
                <w:ilvl w:val="0"/>
                <w:numId w:val="5"/>
              </w:numPr>
              <w:spacing w:before="100"/>
              <w:rPr>
                <w:b w:val="0"/>
                <w:sz w:val="20"/>
              </w:rPr>
            </w:pPr>
            <w:r w:rsidRPr="008B1230">
              <w:rPr>
                <w:b w:val="0"/>
                <w:sz w:val="20"/>
              </w:rPr>
              <w:t>sTRATEGIC PLANNING &amp; iMPLEMENTATION</w:t>
            </w:r>
          </w:p>
        </w:tc>
        <w:tc>
          <w:tcPr>
            <w:tcW w:w="4675" w:type="dxa"/>
            <w:tcBorders>
              <w:top w:val="single" w:sz="4" w:space="0" w:color="39A5B7" w:themeColor="accent1"/>
              <w:left w:val="single" w:sz="4" w:space="0" w:color="39A5B7" w:themeColor="accent1"/>
              <w:bottom w:val="single" w:sz="4" w:space="0" w:color="39A5B7" w:themeColor="accent1"/>
              <w:right w:val="single" w:sz="4" w:space="0" w:color="39A5B7" w:themeColor="accent1"/>
            </w:tcBorders>
          </w:tcPr>
          <w:p w14:paraId="6D67E354" w14:textId="77777777" w:rsidR="00E83BA6" w:rsidRPr="008B1230" w:rsidRDefault="00E83BA6" w:rsidP="00E83BA6">
            <w:pPr>
              <w:pStyle w:val="Subsection"/>
              <w:numPr>
                <w:ilvl w:val="0"/>
                <w:numId w:val="5"/>
              </w:numPr>
              <w:spacing w:before="100"/>
              <w:rPr>
                <w:b w:val="0"/>
                <w:sz w:val="20"/>
              </w:rPr>
            </w:pPr>
            <w:r w:rsidRPr="008B1230">
              <w:rPr>
                <w:b w:val="0"/>
                <w:sz w:val="20"/>
              </w:rPr>
              <w:t>bUDGET &amp; fINANCE</w:t>
            </w:r>
          </w:p>
          <w:p w14:paraId="4588FB83" w14:textId="77777777" w:rsidR="00E83BA6" w:rsidRPr="008B1230" w:rsidRDefault="00E83BA6" w:rsidP="00E83BA6">
            <w:pPr>
              <w:pStyle w:val="Subsection"/>
              <w:numPr>
                <w:ilvl w:val="0"/>
                <w:numId w:val="5"/>
              </w:numPr>
              <w:spacing w:before="100"/>
              <w:rPr>
                <w:b w:val="0"/>
                <w:sz w:val="20"/>
              </w:rPr>
            </w:pPr>
            <w:r w:rsidRPr="008B1230">
              <w:rPr>
                <w:b w:val="0"/>
                <w:sz w:val="20"/>
              </w:rPr>
              <w:t>tEAM bUILDING &amp; lEADERSHIP</w:t>
            </w:r>
          </w:p>
          <w:p w14:paraId="33259CF1" w14:textId="77777777" w:rsidR="00E83BA6" w:rsidRPr="008B1230" w:rsidRDefault="00E83BA6" w:rsidP="00E83BA6">
            <w:pPr>
              <w:pStyle w:val="Subsection"/>
              <w:numPr>
                <w:ilvl w:val="0"/>
                <w:numId w:val="5"/>
              </w:numPr>
              <w:spacing w:before="100"/>
              <w:rPr>
                <w:b w:val="0"/>
                <w:sz w:val="20"/>
              </w:rPr>
            </w:pPr>
            <w:r w:rsidRPr="008B1230">
              <w:rPr>
                <w:b w:val="0"/>
                <w:sz w:val="20"/>
              </w:rPr>
              <w:t>sAFETY &amp; COMPLIANCE mANAGEMENT</w:t>
            </w:r>
          </w:p>
        </w:tc>
      </w:tr>
    </w:tbl>
    <w:p w14:paraId="36DECC0F" w14:textId="77777777" w:rsidR="005D692C" w:rsidRDefault="005D692C" w:rsidP="005D692C">
      <w:pPr>
        <w:pStyle w:val="SectionHeading"/>
      </w:pPr>
      <w:r>
        <w:t>Education</w:t>
      </w:r>
    </w:p>
    <w:p w14:paraId="1C471D17" w14:textId="77777777" w:rsidR="005D692C" w:rsidRDefault="005D692C" w:rsidP="005D692C">
      <w:pPr>
        <w:pStyle w:val="Subsection"/>
        <w:spacing w:before="100"/>
      </w:pPr>
      <w:r>
        <w:t>BSBM | May. 2016 | Southern Wesleyan University</w:t>
      </w:r>
    </w:p>
    <w:p w14:paraId="6F33B353" w14:textId="77777777" w:rsidR="005D692C" w:rsidRDefault="005D692C" w:rsidP="005D692C">
      <w:pPr>
        <w:pStyle w:val="ListBullet"/>
      </w:pPr>
      <w:r>
        <w:t>Major: Business Management 3.54 G.P.A.</w:t>
      </w:r>
    </w:p>
    <w:p w14:paraId="2D736B4B" w14:textId="77777777" w:rsidR="005D692C" w:rsidRDefault="005D692C" w:rsidP="005D692C">
      <w:pPr>
        <w:pStyle w:val="ListBullet"/>
      </w:pPr>
      <w:r>
        <w:t>Related coursework: Project Management, Finance, Accounting</w:t>
      </w:r>
    </w:p>
    <w:p w14:paraId="5D9D9237" w14:textId="77777777" w:rsidR="00027C0F" w:rsidRDefault="00E83BA6">
      <w:pPr>
        <w:pStyle w:val="SectionHeading"/>
      </w:pPr>
      <w:r>
        <w:t>Experience</w:t>
      </w:r>
    </w:p>
    <w:p w14:paraId="4B884163" w14:textId="3C4D7390" w:rsidR="00C076AC" w:rsidRDefault="00C076AC">
      <w:pPr>
        <w:pStyle w:val="Subsection"/>
        <w:spacing w:before="100"/>
        <w:rPr>
          <w:sz w:val="20"/>
        </w:rPr>
      </w:pPr>
      <w:proofErr w:type="gramStart"/>
      <w:r>
        <w:rPr>
          <w:sz w:val="20"/>
        </w:rPr>
        <w:t>Maintenance Manager</w:t>
      </w:r>
      <w:r w:rsidRPr="008B1230">
        <w:rPr>
          <w:sz w:val="20"/>
        </w:rPr>
        <w:t> </w:t>
      </w:r>
      <w:r>
        <w:rPr>
          <w:sz w:val="20"/>
        </w:rPr>
        <w:t xml:space="preserve">| Converse College </w:t>
      </w:r>
      <w:r w:rsidRPr="008B1230">
        <w:rPr>
          <w:sz w:val="20"/>
        </w:rPr>
        <w:t>|</w:t>
      </w:r>
      <w:r>
        <w:rPr>
          <w:sz w:val="20"/>
        </w:rPr>
        <w:t xml:space="preserve"> Spartanburg</w:t>
      </w:r>
      <w:r w:rsidRPr="008B1230">
        <w:rPr>
          <w:sz w:val="20"/>
        </w:rPr>
        <w:t>, SC | </w:t>
      </w:r>
      <w:r>
        <w:rPr>
          <w:sz w:val="20"/>
        </w:rPr>
        <w:t>Nov.</w:t>
      </w:r>
      <w:proofErr w:type="gramEnd"/>
      <w:r>
        <w:rPr>
          <w:sz w:val="20"/>
        </w:rPr>
        <w:t xml:space="preserve"> 2016 – Present</w:t>
      </w:r>
    </w:p>
    <w:p w14:paraId="77228D5D" w14:textId="5F9B8BFA" w:rsidR="00C076AC" w:rsidRDefault="00C076AC" w:rsidP="00C076AC">
      <w:pPr>
        <w:pStyle w:val="ListBullet"/>
        <w:rPr>
          <w:sz w:val="20"/>
        </w:rPr>
      </w:pPr>
      <w:r>
        <w:rPr>
          <w:sz w:val="20"/>
        </w:rPr>
        <w:t>Responsible for providing strong technical guidance and leadership to staff of skilled maintenance personnel.</w:t>
      </w:r>
    </w:p>
    <w:p w14:paraId="317E915E" w14:textId="133CB357" w:rsidR="00C076AC" w:rsidRDefault="00C076AC" w:rsidP="00C076AC">
      <w:pPr>
        <w:pStyle w:val="ListBullet"/>
        <w:rPr>
          <w:sz w:val="20"/>
        </w:rPr>
      </w:pPr>
      <w:r>
        <w:rPr>
          <w:sz w:val="20"/>
        </w:rPr>
        <w:t>Ensure preventive maintenance, repair, facilities maintenance, all machine processes, environmental issues are addressed on a timely and proactive basis</w:t>
      </w:r>
    </w:p>
    <w:p w14:paraId="6D55E4F0" w14:textId="39017A5B" w:rsidR="00C076AC" w:rsidRDefault="00C076AC" w:rsidP="00C076AC">
      <w:pPr>
        <w:pStyle w:val="ListBullet"/>
        <w:rPr>
          <w:sz w:val="20"/>
        </w:rPr>
      </w:pPr>
      <w:r>
        <w:rPr>
          <w:sz w:val="20"/>
        </w:rPr>
        <w:t>Oversees the maintenance budget, schedules vendors to perform specialized work, and evaluates potential new equipment or supplies for buildings.</w:t>
      </w:r>
    </w:p>
    <w:p w14:paraId="00362A4D" w14:textId="3E3272FD" w:rsidR="00C076AC" w:rsidRDefault="00C076AC" w:rsidP="00C076AC">
      <w:pPr>
        <w:pStyle w:val="ListBullet"/>
        <w:rPr>
          <w:sz w:val="20"/>
        </w:rPr>
      </w:pPr>
      <w:r>
        <w:rPr>
          <w:sz w:val="20"/>
        </w:rPr>
        <w:t>Prepares reports, analyzes data, and makes recommendations for improving plant operations and solving maintenance-related problems.</w:t>
      </w:r>
    </w:p>
    <w:p w14:paraId="08BFB940" w14:textId="5B56D4C5" w:rsidR="00C076AC" w:rsidRDefault="00782D9B" w:rsidP="00C076AC">
      <w:pPr>
        <w:pStyle w:val="ListBullet"/>
        <w:rPr>
          <w:sz w:val="20"/>
        </w:rPr>
      </w:pPr>
      <w:r>
        <w:rPr>
          <w:sz w:val="20"/>
        </w:rPr>
        <w:t>Responsible for the hiring of maintenance personnel.</w:t>
      </w:r>
    </w:p>
    <w:p w14:paraId="2D2D7CE2" w14:textId="028C1007" w:rsidR="00782D9B" w:rsidRDefault="00782D9B" w:rsidP="00782D9B">
      <w:pPr>
        <w:pStyle w:val="ListBullet"/>
        <w:rPr>
          <w:sz w:val="20"/>
        </w:rPr>
      </w:pPr>
      <w:r>
        <w:rPr>
          <w:sz w:val="20"/>
        </w:rPr>
        <w:t>Initiates and carries out projects that improve efficiency and/or reduce operating costs.</w:t>
      </w:r>
    </w:p>
    <w:p w14:paraId="524F903E" w14:textId="0B2EA67A" w:rsidR="00782D9B" w:rsidRDefault="00782D9B" w:rsidP="00782D9B">
      <w:pPr>
        <w:pStyle w:val="ListBullet"/>
        <w:rPr>
          <w:sz w:val="20"/>
        </w:rPr>
      </w:pPr>
      <w:r>
        <w:rPr>
          <w:sz w:val="20"/>
        </w:rPr>
        <w:t xml:space="preserve">Reviews and monitors the operation of plant equipment and systems constantly, to minimize unplanned downtime, anticipate problems and solve problems in a timely manner, and identify opportunities for improvement. </w:t>
      </w:r>
    </w:p>
    <w:p w14:paraId="096C1091" w14:textId="2EB4054F" w:rsidR="00945AF7" w:rsidRDefault="00945AF7" w:rsidP="00782D9B">
      <w:pPr>
        <w:pStyle w:val="ListBullet"/>
        <w:rPr>
          <w:sz w:val="20"/>
        </w:rPr>
      </w:pPr>
      <w:r>
        <w:rPr>
          <w:sz w:val="20"/>
        </w:rPr>
        <w:t>Maintains safety, health, and environmental policies and procedures.</w:t>
      </w:r>
    </w:p>
    <w:p w14:paraId="11C431B7" w14:textId="4B3C7AA5" w:rsidR="00945AF7" w:rsidRPr="00782D9B" w:rsidRDefault="00945AF7" w:rsidP="00782D9B">
      <w:pPr>
        <w:pStyle w:val="ListBullet"/>
        <w:rPr>
          <w:sz w:val="20"/>
        </w:rPr>
      </w:pPr>
      <w:r>
        <w:rPr>
          <w:sz w:val="20"/>
        </w:rPr>
        <w:t>Tracks, analyzes and improves key maintenance parameters such as asset utilization, maintenance cost, PM compliance, schedule compliance, etc.</w:t>
      </w:r>
    </w:p>
    <w:p w14:paraId="6A39E8B3" w14:textId="77777777" w:rsidR="00945AF7" w:rsidRDefault="00945AF7">
      <w:pPr>
        <w:pStyle w:val="Subsection"/>
        <w:spacing w:before="100"/>
        <w:rPr>
          <w:sz w:val="20"/>
        </w:rPr>
      </w:pPr>
    </w:p>
    <w:p w14:paraId="00FF2A97" w14:textId="3761ED8A" w:rsidR="00027C0F" w:rsidRPr="008B1230" w:rsidRDefault="005D692C">
      <w:pPr>
        <w:pStyle w:val="Subsection"/>
        <w:spacing w:before="100"/>
        <w:rPr>
          <w:sz w:val="20"/>
        </w:rPr>
      </w:pPr>
      <w:proofErr w:type="gramStart"/>
      <w:r>
        <w:rPr>
          <w:sz w:val="20"/>
        </w:rPr>
        <w:lastRenderedPageBreak/>
        <w:t>Maintenance Mechanic</w:t>
      </w:r>
      <w:r w:rsidR="00E83BA6" w:rsidRPr="008B1230">
        <w:rPr>
          <w:sz w:val="20"/>
        </w:rPr>
        <w:t> </w:t>
      </w:r>
      <w:r>
        <w:rPr>
          <w:sz w:val="20"/>
        </w:rPr>
        <w:t>|</w:t>
      </w:r>
      <w:r w:rsidR="00C076AC">
        <w:rPr>
          <w:sz w:val="20"/>
        </w:rPr>
        <w:t xml:space="preserve"> </w:t>
      </w:r>
      <w:r>
        <w:rPr>
          <w:sz w:val="20"/>
        </w:rPr>
        <w:t>Greenville Health System</w:t>
      </w:r>
      <w:r w:rsidR="00E83BA6" w:rsidRPr="008B1230">
        <w:rPr>
          <w:sz w:val="20"/>
        </w:rPr>
        <w:t>| </w:t>
      </w:r>
      <w:r w:rsidR="00047ADC" w:rsidRPr="008B1230">
        <w:rPr>
          <w:sz w:val="20"/>
        </w:rPr>
        <w:t>Greenville, SC</w:t>
      </w:r>
      <w:r w:rsidR="00E83BA6" w:rsidRPr="008B1230">
        <w:rPr>
          <w:sz w:val="20"/>
        </w:rPr>
        <w:t> | </w:t>
      </w:r>
      <w:r w:rsidR="00C076AC">
        <w:rPr>
          <w:sz w:val="20"/>
        </w:rPr>
        <w:t xml:space="preserve">Mar </w:t>
      </w:r>
      <w:r w:rsidR="003542FE">
        <w:rPr>
          <w:sz w:val="20"/>
        </w:rPr>
        <w:t>20</w:t>
      </w:r>
      <w:r w:rsidR="00A074C8">
        <w:rPr>
          <w:sz w:val="20"/>
        </w:rPr>
        <w:t>10</w:t>
      </w:r>
      <w:r w:rsidR="00047ADC" w:rsidRPr="008B1230">
        <w:rPr>
          <w:sz w:val="20"/>
        </w:rPr>
        <w:t xml:space="preserve"> </w:t>
      </w:r>
      <w:r w:rsidR="00C076AC">
        <w:rPr>
          <w:sz w:val="20"/>
        </w:rPr>
        <w:t>–</w:t>
      </w:r>
      <w:r w:rsidR="00047ADC" w:rsidRPr="008B1230">
        <w:rPr>
          <w:sz w:val="20"/>
        </w:rPr>
        <w:t xml:space="preserve"> </w:t>
      </w:r>
      <w:r w:rsidR="006B0349">
        <w:rPr>
          <w:sz w:val="20"/>
        </w:rPr>
        <w:t>Nov.</w:t>
      </w:r>
      <w:proofErr w:type="gramEnd"/>
      <w:r w:rsidR="006B0349">
        <w:rPr>
          <w:sz w:val="20"/>
        </w:rPr>
        <w:t xml:space="preserve"> 2016</w:t>
      </w:r>
    </w:p>
    <w:p w14:paraId="581197D4" w14:textId="77777777" w:rsidR="00027C0F" w:rsidRPr="008B1230" w:rsidRDefault="00047ADC">
      <w:pPr>
        <w:pStyle w:val="ListBullet"/>
        <w:rPr>
          <w:sz w:val="20"/>
        </w:rPr>
      </w:pPr>
      <w:r w:rsidRPr="008B1230">
        <w:rPr>
          <w:sz w:val="20"/>
        </w:rPr>
        <w:t>Manage work and administer paperwork in compliance with DHEC and Joint Commission regulations</w:t>
      </w:r>
    </w:p>
    <w:p w14:paraId="35FA89F7" w14:textId="77777777" w:rsidR="00047ADC" w:rsidRPr="008B1230" w:rsidRDefault="00047ADC">
      <w:pPr>
        <w:pStyle w:val="ListBullet"/>
        <w:rPr>
          <w:sz w:val="20"/>
        </w:rPr>
      </w:pPr>
      <w:r w:rsidRPr="008B1230">
        <w:rPr>
          <w:sz w:val="20"/>
        </w:rPr>
        <w:t>Inspect facility related systems on a daily basis</w:t>
      </w:r>
    </w:p>
    <w:p w14:paraId="678BA7E3" w14:textId="77777777" w:rsidR="00047ADC" w:rsidRPr="008B1230" w:rsidRDefault="00047ADC">
      <w:pPr>
        <w:pStyle w:val="ListBullet"/>
        <w:rPr>
          <w:sz w:val="20"/>
        </w:rPr>
      </w:pPr>
      <w:r w:rsidRPr="008B1230">
        <w:rPr>
          <w:sz w:val="20"/>
        </w:rPr>
        <w:t>Regularly update maintenance database using computer workstations</w:t>
      </w:r>
    </w:p>
    <w:p w14:paraId="73B4A387" w14:textId="77777777" w:rsidR="00047ADC" w:rsidRPr="008B1230" w:rsidRDefault="00047ADC">
      <w:pPr>
        <w:pStyle w:val="ListBullet"/>
        <w:rPr>
          <w:sz w:val="20"/>
        </w:rPr>
      </w:pPr>
      <w:r w:rsidRPr="008B1230">
        <w:rPr>
          <w:sz w:val="20"/>
        </w:rPr>
        <w:t>Troubleshoot equipment problems using multi-meters and hand-tools</w:t>
      </w:r>
    </w:p>
    <w:p w14:paraId="73F259BE" w14:textId="77777777" w:rsidR="00047ADC" w:rsidRDefault="00047ADC">
      <w:pPr>
        <w:pStyle w:val="ListBullet"/>
        <w:rPr>
          <w:sz w:val="20"/>
        </w:rPr>
      </w:pPr>
      <w:r w:rsidRPr="008B1230">
        <w:rPr>
          <w:sz w:val="20"/>
        </w:rPr>
        <w:t>Perform facility preventive maintenance to manufacturing and internal specifications</w:t>
      </w:r>
    </w:p>
    <w:p w14:paraId="3369B6D9" w14:textId="77777777" w:rsidR="008B1230" w:rsidRDefault="008B1230">
      <w:pPr>
        <w:pStyle w:val="ListBullet"/>
        <w:rPr>
          <w:sz w:val="20"/>
        </w:rPr>
      </w:pPr>
      <w:r>
        <w:rPr>
          <w:sz w:val="20"/>
        </w:rPr>
        <w:t>Performed repairs to include plumbing, electrical, heating, cooling, ventilation, furnishings and fixtures, painting, wall cover repairs, light carpentry and door repairs.</w:t>
      </w:r>
    </w:p>
    <w:p w14:paraId="6F3A96DD" w14:textId="1D52FBAF" w:rsidR="00AA71EB" w:rsidRPr="008B1230" w:rsidRDefault="00AA71EB" w:rsidP="008B1230">
      <w:pPr>
        <w:pStyle w:val="ListBullet"/>
        <w:numPr>
          <w:ilvl w:val="0"/>
          <w:numId w:val="0"/>
        </w:numPr>
        <w:rPr>
          <w:sz w:val="20"/>
        </w:rPr>
      </w:pPr>
    </w:p>
    <w:sdt>
      <w:sdtPr>
        <w:rPr>
          <w:b w:val="0"/>
          <w:caps w:val="0"/>
          <w:color w:val="404040" w:themeColor="text1" w:themeTint="BF"/>
          <w:sz w:val="20"/>
        </w:rPr>
        <w:id w:val="417760904"/>
      </w:sdtPr>
      <w:sdtEndPr>
        <w:rPr>
          <w:b/>
          <w:bCs w:val="0"/>
          <w:caps/>
          <w:color w:val="262626" w:themeColor="text1" w:themeTint="D9"/>
        </w:rPr>
      </w:sdtEndPr>
      <w:sdtContent>
        <w:sdt>
          <w:sdtPr>
            <w:rPr>
              <w:b w:val="0"/>
              <w:caps w:val="0"/>
              <w:color w:val="404040" w:themeColor="text1" w:themeTint="BF"/>
              <w:sz w:val="20"/>
            </w:rPr>
            <w:id w:val="-1773932447"/>
          </w:sdtPr>
          <w:sdtEndPr>
            <w:rPr>
              <w:b/>
              <w:bCs w:val="0"/>
              <w:caps/>
              <w:color w:val="262626" w:themeColor="text1" w:themeTint="D9"/>
            </w:rPr>
          </w:sdtEndPr>
          <w:sdtContent>
            <w:p w14:paraId="35BA990B" w14:textId="77777777" w:rsidR="00027C0F" w:rsidRPr="008B1230" w:rsidRDefault="00047ADC">
              <w:pPr>
                <w:pStyle w:val="Subsection"/>
                <w:rPr>
                  <w:sz w:val="20"/>
                </w:rPr>
              </w:pPr>
              <w:r w:rsidRPr="008B1230">
                <w:rPr>
                  <w:sz w:val="20"/>
                </w:rPr>
                <w:t>Maintenance Manager</w:t>
              </w:r>
              <w:r w:rsidR="00E83BA6" w:rsidRPr="008B1230">
                <w:rPr>
                  <w:sz w:val="20"/>
                </w:rPr>
                <w:t> | </w:t>
              </w:r>
              <w:r w:rsidRPr="008B1230">
                <w:rPr>
                  <w:sz w:val="20"/>
                </w:rPr>
                <w:t>Affinia Hotels</w:t>
              </w:r>
              <w:r w:rsidR="00915F7B" w:rsidRPr="008B1230">
                <w:rPr>
                  <w:sz w:val="20"/>
                </w:rPr>
                <w:t xml:space="preserve"> (618 Guest rooms)</w:t>
              </w:r>
              <w:r w:rsidR="00E83BA6" w:rsidRPr="008B1230">
                <w:rPr>
                  <w:sz w:val="20"/>
                </w:rPr>
                <w:t> | </w:t>
              </w:r>
              <w:r w:rsidRPr="008B1230">
                <w:rPr>
                  <w:sz w:val="20"/>
                </w:rPr>
                <w:t>July 2007 – Dec 2009</w:t>
              </w:r>
            </w:p>
            <w:p w14:paraId="528DFF1B" w14:textId="77777777" w:rsidR="00047ADC" w:rsidRPr="008B1230" w:rsidRDefault="00047ADC">
              <w:pPr>
                <w:pStyle w:val="ListBullet"/>
                <w:rPr>
                  <w:sz w:val="20"/>
                </w:rPr>
              </w:pPr>
              <w:r w:rsidRPr="008B1230">
                <w:rPr>
                  <w:sz w:val="20"/>
                </w:rPr>
                <w:t>Leadership, dedication and teamwork earned promotion t</w:t>
              </w:r>
              <w:r w:rsidR="00821F6C">
                <w:rPr>
                  <w:sz w:val="20"/>
                </w:rPr>
                <w:t>o maintenance manager within two</w:t>
              </w:r>
              <w:r w:rsidRPr="008B1230">
                <w:rPr>
                  <w:sz w:val="20"/>
                </w:rPr>
                <w:t xml:space="preserve"> year</w:t>
              </w:r>
              <w:r w:rsidR="00821F6C">
                <w:rPr>
                  <w:sz w:val="20"/>
                </w:rPr>
                <w:t>s.</w:t>
              </w:r>
            </w:p>
            <w:p w14:paraId="2C808CEC" w14:textId="77777777" w:rsidR="00047ADC" w:rsidRPr="008B1230" w:rsidRDefault="00047ADC">
              <w:pPr>
                <w:pStyle w:val="ListBullet"/>
                <w:rPr>
                  <w:sz w:val="20"/>
                </w:rPr>
              </w:pPr>
              <w:r w:rsidRPr="008B1230">
                <w:rPr>
                  <w:sz w:val="20"/>
                </w:rPr>
                <w:t>Set and maintained high standards. Provided by daily motivation and training to encourage personnel to participate in self-improvement processes.</w:t>
              </w:r>
            </w:p>
            <w:p w14:paraId="5AAAF29B" w14:textId="77777777" w:rsidR="00047ADC" w:rsidRPr="008B1230" w:rsidRDefault="00047ADC">
              <w:pPr>
                <w:pStyle w:val="ListBullet"/>
                <w:rPr>
                  <w:sz w:val="20"/>
                </w:rPr>
              </w:pPr>
              <w:r w:rsidRPr="008B1230">
                <w:rPr>
                  <w:sz w:val="20"/>
                </w:rPr>
                <w:t>Instituted a strong focus on safety through creative incentives, education and employee empowerment.</w:t>
              </w:r>
            </w:p>
            <w:p w14:paraId="6B29F8FA" w14:textId="77777777" w:rsidR="00047ADC" w:rsidRPr="008B1230" w:rsidRDefault="00047ADC">
              <w:pPr>
                <w:pStyle w:val="ListBullet"/>
                <w:rPr>
                  <w:sz w:val="20"/>
                </w:rPr>
              </w:pPr>
              <w:r w:rsidRPr="008B1230">
                <w:rPr>
                  <w:sz w:val="20"/>
                </w:rPr>
                <w:t>Established valuable vendor and subcontractors’ contacts within the maintenance, HVAC and electrical industry to reduce costs</w:t>
              </w:r>
              <w:r w:rsidR="00821F6C">
                <w:rPr>
                  <w:sz w:val="20"/>
                </w:rPr>
                <w:t>.</w:t>
              </w:r>
            </w:p>
            <w:p w14:paraId="44417266" w14:textId="77777777" w:rsidR="00047ADC" w:rsidRDefault="008B1230" w:rsidP="00047ADC">
              <w:pPr>
                <w:pStyle w:val="ListBullet"/>
                <w:rPr>
                  <w:sz w:val="20"/>
                </w:rPr>
              </w:pPr>
              <w:r>
                <w:rPr>
                  <w:sz w:val="20"/>
                </w:rPr>
                <w:t>Operated and maintained an engineering budget of $600k</w:t>
              </w:r>
              <w:r w:rsidR="00821F6C">
                <w:rPr>
                  <w:sz w:val="20"/>
                </w:rPr>
                <w:t>.</w:t>
              </w:r>
            </w:p>
            <w:p w14:paraId="1DCE9C55" w14:textId="77777777" w:rsidR="00AA71EB" w:rsidRDefault="00AA71EB" w:rsidP="00047ADC">
              <w:pPr>
                <w:pStyle w:val="ListBullet"/>
                <w:rPr>
                  <w:sz w:val="20"/>
                </w:rPr>
              </w:pPr>
              <w:r>
                <w:rPr>
                  <w:sz w:val="20"/>
                </w:rPr>
                <w:t>Revised the</w:t>
              </w:r>
              <w:r w:rsidR="00821F6C">
                <w:rPr>
                  <w:sz w:val="20"/>
                </w:rPr>
                <w:t xml:space="preserve"> building Emergency Plan that was certified by the New York Fire Department.</w:t>
              </w:r>
            </w:p>
            <w:p w14:paraId="1A50243A" w14:textId="77777777" w:rsidR="00821F6C" w:rsidRDefault="00821F6C" w:rsidP="00047ADC">
              <w:pPr>
                <w:pStyle w:val="ListBullet"/>
                <w:rPr>
                  <w:sz w:val="20"/>
                </w:rPr>
              </w:pPr>
              <w:r>
                <w:rPr>
                  <w:sz w:val="20"/>
                </w:rPr>
                <w:t>Organized, led monthly staff presentation training of Fire and Life Safety procedures.</w:t>
              </w:r>
            </w:p>
            <w:p w14:paraId="0F8A7328" w14:textId="77777777" w:rsidR="00821F6C" w:rsidRDefault="00821F6C" w:rsidP="00047ADC">
              <w:pPr>
                <w:pStyle w:val="ListBullet"/>
                <w:rPr>
                  <w:sz w:val="20"/>
                </w:rPr>
              </w:pPr>
              <w:r>
                <w:rPr>
                  <w:sz w:val="20"/>
                </w:rPr>
                <w:t>Created and managed a monthly employee incentive program to test staff on Fire and Life Safety procedures.</w:t>
              </w:r>
            </w:p>
            <w:p w14:paraId="4D706DD8" w14:textId="77777777" w:rsidR="00821F6C" w:rsidRPr="008B1230" w:rsidRDefault="00821F6C" w:rsidP="00047ADC">
              <w:pPr>
                <w:pStyle w:val="ListBullet"/>
                <w:rPr>
                  <w:sz w:val="20"/>
                </w:rPr>
              </w:pPr>
              <w:r>
                <w:rPr>
                  <w:sz w:val="20"/>
                </w:rPr>
                <w:t>Weekly room inspections with leadership.</w:t>
              </w:r>
            </w:p>
            <w:sdt>
              <w:sdtPr>
                <w:rPr>
                  <w:b w:val="0"/>
                  <w:bCs w:val="0"/>
                  <w:caps w:val="0"/>
                  <w:color w:val="404040" w:themeColor="text1" w:themeTint="BF"/>
                  <w:sz w:val="20"/>
                </w:rPr>
                <w:id w:val="-60480242"/>
              </w:sdtPr>
              <w:sdtEndPr/>
              <w:sdtContent>
                <w:sdt>
                  <w:sdtPr>
                    <w:rPr>
                      <w:b w:val="0"/>
                      <w:bCs w:val="0"/>
                      <w:caps w:val="0"/>
                      <w:color w:val="404040" w:themeColor="text1" w:themeTint="BF"/>
                      <w:sz w:val="20"/>
                    </w:rPr>
                    <w:id w:val="-766004637"/>
                  </w:sdtPr>
                  <w:sdtEndPr/>
                  <w:sdtContent>
                    <w:p w14:paraId="6D32C6AA" w14:textId="77777777" w:rsidR="00047ADC" w:rsidRPr="008B1230" w:rsidRDefault="00047ADC" w:rsidP="00047ADC">
                      <w:pPr>
                        <w:pStyle w:val="Subsection"/>
                        <w:rPr>
                          <w:sz w:val="20"/>
                        </w:rPr>
                      </w:pPr>
                      <w:r w:rsidRPr="008B1230">
                        <w:rPr>
                          <w:sz w:val="20"/>
                        </w:rPr>
                        <w:t>Lead Service Mechanic | Affinia Hotels | Dec 2005 – July 2007</w:t>
                      </w:r>
                    </w:p>
                    <w:p w14:paraId="4FFC67BC" w14:textId="77777777" w:rsidR="00915F7B" w:rsidRPr="008B1230" w:rsidRDefault="00915F7B" w:rsidP="00915F7B">
                      <w:pPr>
                        <w:pStyle w:val="ListBullet"/>
                        <w:rPr>
                          <w:sz w:val="20"/>
                        </w:rPr>
                      </w:pPr>
                      <w:r w:rsidRPr="008B1230">
                        <w:rPr>
                          <w:sz w:val="20"/>
                        </w:rPr>
                        <w:t>Communicated with other departments to ensure outstanding issues were resolved within satisfactory</w:t>
                      </w:r>
                    </w:p>
                    <w:p w14:paraId="21247A6E" w14:textId="77777777" w:rsidR="00915F7B" w:rsidRPr="008B1230" w:rsidRDefault="00915F7B" w:rsidP="00915F7B">
                      <w:pPr>
                        <w:pStyle w:val="ListBullet"/>
                        <w:rPr>
                          <w:sz w:val="20"/>
                        </w:rPr>
                      </w:pPr>
                      <w:r w:rsidRPr="008B1230">
                        <w:rPr>
                          <w:sz w:val="20"/>
                        </w:rPr>
                        <w:t>Inventory management – Purchasing.</w:t>
                      </w:r>
                    </w:p>
                    <w:p w14:paraId="0F798D5B" w14:textId="77777777" w:rsidR="00915F7B" w:rsidRPr="008B1230" w:rsidRDefault="00915F7B" w:rsidP="00915F7B">
                      <w:pPr>
                        <w:pStyle w:val="ListBullet"/>
                        <w:rPr>
                          <w:sz w:val="20"/>
                        </w:rPr>
                      </w:pPr>
                      <w:r w:rsidRPr="008B1230">
                        <w:rPr>
                          <w:sz w:val="20"/>
                        </w:rPr>
                        <w:t>Delegated and supervised work assignments.</w:t>
                      </w:r>
                    </w:p>
                    <w:p w14:paraId="453082CC" w14:textId="77777777" w:rsidR="00915F7B" w:rsidRPr="008B1230" w:rsidRDefault="00915F7B" w:rsidP="00915F7B">
                      <w:pPr>
                        <w:pStyle w:val="ListBullet"/>
                        <w:rPr>
                          <w:sz w:val="20"/>
                        </w:rPr>
                      </w:pPr>
                      <w:r w:rsidRPr="008B1230">
                        <w:rPr>
                          <w:sz w:val="20"/>
                        </w:rPr>
                        <w:t>Maintained maintenance inventory controls.</w:t>
                      </w:r>
                    </w:p>
                    <w:p w14:paraId="7116A26D" w14:textId="77777777" w:rsidR="00915F7B" w:rsidRPr="008B1230" w:rsidRDefault="00915F7B" w:rsidP="00915F7B">
                      <w:pPr>
                        <w:pStyle w:val="ListBullet"/>
                        <w:rPr>
                          <w:sz w:val="20"/>
                        </w:rPr>
                      </w:pPr>
                      <w:r w:rsidRPr="008B1230">
                        <w:rPr>
                          <w:sz w:val="20"/>
                        </w:rPr>
                        <w:t>Prepared weekly payroll and schedules.</w:t>
                      </w:r>
                    </w:p>
                    <w:p w14:paraId="0C621308" w14:textId="77777777" w:rsidR="00047ADC" w:rsidRPr="008B1230" w:rsidRDefault="00915F7B" w:rsidP="00915F7B">
                      <w:pPr>
                        <w:pStyle w:val="ListBullet"/>
                        <w:rPr>
                          <w:sz w:val="20"/>
                        </w:rPr>
                      </w:pPr>
                      <w:r w:rsidRPr="008B1230">
                        <w:rPr>
                          <w:sz w:val="20"/>
                        </w:rPr>
                        <w:t xml:space="preserve">Assisted in the hiring, training, supervising and counseling of department staff. </w:t>
                      </w:r>
                    </w:p>
                  </w:sdtContent>
                </w:sdt>
              </w:sdtContent>
            </w:sdt>
            <w:p w14:paraId="2980CEE2" w14:textId="77777777" w:rsidR="00915F7B" w:rsidRPr="008B1230" w:rsidRDefault="004528AF" w:rsidP="00915F7B">
              <w:pPr>
                <w:pStyle w:val="Subsection"/>
                <w:rPr>
                  <w:bCs w:val="0"/>
                  <w:sz w:val="20"/>
                </w:rPr>
              </w:pPr>
            </w:p>
          </w:sdtContent>
        </w:sdt>
      </w:sdtContent>
    </w:sdt>
    <w:p w14:paraId="4D8D77B0" w14:textId="77777777" w:rsidR="00915F7B" w:rsidRPr="008B1230" w:rsidRDefault="00915F7B" w:rsidP="00915F7B">
      <w:pPr>
        <w:pStyle w:val="Subsection"/>
        <w:rPr>
          <w:sz w:val="20"/>
        </w:rPr>
      </w:pPr>
      <w:r w:rsidRPr="008B1230">
        <w:rPr>
          <w:sz w:val="20"/>
        </w:rPr>
        <w:t>Department Supervisor | The Home Depot | April 1996 - 2003</w:t>
      </w:r>
    </w:p>
    <w:p w14:paraId="47356EA2" w14:textId="77777777" w:rsidR="00915F7B" w:rsidRPr="008B1230" w:rsidRDefault="00915F7B" w:rsidP="00915F7B">
      <w:pPr>
        <w:pStyle w:val="ListBullet"/>
        <w:rPr>
          <w:sz w:val="20"/>
        </w:rPr>
      </w:pPr>
      <w:r w:rsidRPr="008B1230">
        <w:rPr>
          <w:sz w:val="20"/>
        </w:rPr>
        <w:t>Resolve customer complaints regarding sales and service.</w:t>
      </w:r>
    </w:p>
    <w:p w14:paraId="67E21291" w14:textId="77777777" w:rsidR="00915F7B" w:rsidRPr="008B1230" w:rsidRDefault="00915F7B" w:rsidP="00915F7B">
      <w:pPr>
        <w:pStyle w:val="ListBullet"/>
        <w:rPr>
          <w:sz w:val="20"/>
        </w:rPr>
      </w:pPr>
      <w:r w:rsidRPr="008B1230">
        <w:rPr>
          <w:sz w:val="20"/>
        </w:rPr>
        <w:t xml:space="preserve">Plan and direct staffing, scheduling, training and performance evaluations to develop and control sales </w:t>
      </w:r>
      <w:r w:rsidR="00E83BA6" w:rsidRPr="008B1230">
        <w:rPr>
          <w:sz w:val="20"/>
        </w:rPr>
        <w:t>and/or service programs.</w:t>
      </w:r>
    </w:p>
    <w:p w14:paraId="66EF3D15" w14:textId="77777777" w:rsidR="00E83BA6" w:rsidRPr="008B1230" w:rsidRDefault="00E83BA6" w:rsidP="00915F7B">
      <w:pPr>
        <w:pStyle w:val="ListBullet"/>
        <w:rPr>
          <w:sz w:val="20"/>
        </w:rPr>
      </w:pPr>
      <w:r w:rsidRPr="008B1230">
        <w:rPr>
          <w:sz w:val="20"/>
        </w:rPr>
        <w:t xml:space="preserve">Review reports to project sales, inventory needs to ensure probability. </w:t>
      </w:r>
    </w:p>
    <w:p w14:paraId="03074ADD" w14:textId="77777777" w:rsidR="00E83BA6" w:rsidRPr="008B1230" w:rsidRDefault="00E83BA6" w:rsidP="00915F7B">
      <w:pPr>
        <w:pStyle w:val="ListBullet"/>
        <w:rPr>
          <w:sz w:val="20"/>
        </w:rPr>
      </w:pPr>
      <w:r w:rsidRPr="008B1230">
        <w:rPr>
          <w:sz w:val="20"/>
        </w:rPr>
        <w:t xml:space="preserve">Monitor customer preferences to determine focus of sales efforts. </w:t>
      </w:r>
    </w:p>
    <w:p w14:paraId="49CFB9E8" w14:textId="77777777" w:rsidR="00E83BA6" w:rsidRPr="008B1230" w:rsidRDefault="00E83BA6" w:rsidP="00915F7B">
      <w:pPr>
        <w:pStyle w:val="ListBullet"/>
        <w:rPr>
          <w:sz w:val="20"/>
        </w:rPr>
      </w:pPr>
      <w:r w:rsidRPr="008B1230">
        <w:rPr>
          <w:sz w:val="20"/>
        </w:rPr>
        <w:t>Describe merchandise and explain use, operation and care of merchandise to customers.</w:t>
      </w:r>
    </w:p>
    <w:p w14:paraId="411BC6E9" w14:textId="77777777" w:rsidR="008B1230" w:rsidRDefault="00E83BA6" w:rsidP="008B1230">
      <w:pPr>
        <w:pStyle w:val="ListBullet"/>
      </w:pPr>
      <w:r w:rsidRPr="008B1230">
        <w:rPr>
          <w:sz w:val="20"/>
        </w:rPr>
        <w:t>Prepare and process requisitions and purchase orders for supplies and equipment</w:t>
      </w:r>
      <w:r>
        <w:t>.</w:t>
      </w:r>
    </w:p>
    <w:p w14:paraId="61AAAA04" w14:textId="77777777" w:rsidR="00E83BA6" w:rsidRDefault="00E83BA6" w:rsidP="00E83BA6">
      <w:pPr>
        <w:pStyle w:val="ListBullet"/>
        <w:numPr>
          <w:ilvl w:val="0"/>
          <w:numId w:val="0"/>
        </w:numPr>
        <w:ind w:left="144" w:hanging="144"/>
      </w:pPr>
    </w:p>
    <w:p w14:paraId="7A9D993E" w14:textId="77777777" w:rsidR="00E83BA6" w:rsidRDefault="00E83BA6" w:rsidP="00E83BA6">
      <w:pPr>
        <w:pStyle w:val="ListBullet"/>
        <w:numPr>
          <w:ilvl w:val="0"/>
          <w:numId w:val="0"/>
        </w:numPr>
        <w:ind w:left="144" w:hanging="144"/>
      </w:pPr>
    </w:p>
    <w:sectPr w:rsidR="00E83BA6">
      <w:headerReference w:type="default" r:id="rId10"/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F6713" w14:textId="77777777" w:rsidR="004528AF" w:rsidRDefault="004528AF">
      <w:pPr>
        <w:spacing w:after="0"/>
      </w:pPr>
      <w:r>
        <w:separator/>
      </w:r>
    </w:p>
  </w:endnote>
  <w:endnote w:type="continuationSeparator" w:id="0">
    <w:p w14:paraId="15C85C7E" w14:textId="77777777" w:rsidR="004528AF" w:rsidRDefault="00452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9A59A" w14:textId="2DB2B30C" w:rsidR="00E83BA6" w:rsidRDefault="00E83BA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F69E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14C6E" w14:textId="77777777" w:rsidR="004528AF" w:rsidRDefault="004528AF">
      <w:pPr>
        <w:spacing w:after="0"/>
      </w:pPr>
      <w:r>
        <w:separator/>
      </w:r>
    </w:p>
  </w:footnote>
  <w:footnote w:type="continuationSeparator" w:id="0">
    <w:p w14:paraId="231B394A" w14:textId="77777777" w:rsidR="004528AF" w:rsidRDefault="00452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A73BE" w14:textId="77777777" w:rsidR="008B1230" w:rsidRPr="008B1230" w:rsidRDefault="004528AF">
    <w:pPr>
      <w:pStyle w:val="Header"/>
      <w:rPr>
        <w:color w:val="83CCD8" w:themeColor="accent1" w:themeTint="99"/>
        <w:sz w:val="52"/>
        <w:szCs w:val="52"/>
      </w:rPr>
    </w:pPr>
    <w:sdt>
      <w:sdtPr>
        <w:rPr>
          <w:color w:val="83CCD8" w:themeColor="accent1" w:themeTint="99"/>
          <w:sz w:val="52"/>
          <w:szCs w:val="52"/>
        </w:rPr>
        <w:alias w:val="Your Name"/>
        <w:tag w:val=""/>
        <w:id w:val="-11102028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B1230" w:rsidRPr="008B1230">
          <w:rPr>
            <w:color w:val="83CCD8" w:themeColor="accent1" w:themeTint="99"/>
            <w:sz w:val="52"/>
            <w:szCs w:val="52"/>
          </w:rPr>
          <w:t>John Cusati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11448A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5E83147E"/>
    <w:multiLevelType w:val="hybridMultilevel"/>
    <w:tmpl w:val="132A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00"/>
    <w:rsid w:val="00027C0F"/>
    <w:rsid w:val="00047ADC"/>
    <w:rsid w:val="001264C1"/>
    <w:rsid w:val="003542FE"/>
    <w:rsid w:val="0038173E"/>
    <w:rsid w:val="00396350"/>
    <w:rsid w:val="00415400"/>
    <w:rsid w:val="004528AF"/>
    <w:rsid w:val="004618C9"/>
    <w:rsid w:val="004F69E7"/>
    <w:rsid w:val="005D692C"/>
    <w:rsid w:val="006B0349"/>
    <w:rsid w:val="00782D9B"/>
    <w:rsid w:val="00821F6C"/>
    <w:rsid w:val="008B1230"/>
    <w:rsid w:val="008D209A"/>
    <w:rsid w:val="008E347B"/>
    <w:rsid w:val="00915F7B"/>
    <w:rsid w:val="00945AF7"/>
    <w:rsid w:val="009D1F5E"/>
    <w:rsid w:val="00A074C8"/>
    <w:rsid w:val="00A148BD"/>
    <w:rsid w:val="00AA71EB"/>
    <w:rsid w:val="00AE0555"/>
    <w:rsid w:val="00C076AC"/>
    <w:rsid w:val="00D82B34"/>
    <w:rsid w:val="00E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E4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table" w:styleId="TableGrid">
    <w:name w:val="Table Grid"/>
    <w:basedOn w:val="TableNormal"/>
    <w:uiPriority w:val="39"/>
    <w:rsid w:val="00E83BA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6A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table" w:styleId="TableGrid">
    <w:name w:val="Table Grid"/>
    <w:basedOn w:val="TableNormal"/>
    <w:uiPriority w:val="39"/>
    <w:rsid w:val="00E83BA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6A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c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7D5564E65F48568D1B89E49830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2875-419C-4D8E-B277-2639AE243248}"/>
      </w:docPartPr>
      <w:docPartBody>
        <w:p w:rsidR="00F87C28" w:rsidRDefault="00F87C28">
          <w:pPr>
            <w:pStyle w:val="1E7D5564E65F48568D1B89E498308D21"/>
          </w:pPr>
          <w:r>
            <w:t>[Your Name]</w:t>
          </w:r>
        </w:p>
      </w:docPartBody>
    </w:docPart>
    <w:docPart>
      <w:docPartPr>
        <w:name w:val="66885B65343E4738BF7D4B907E06D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3418D-86DD-46E4-99DE-71D141491940}"/>
      </w:docPartPr>
      <w:docPartBody>
        <w:p w:rsidR="00F87C28" w:rsidRDefault="00F87C28">
          <w:pPr>
            <w:pStyle w:val="66885B65343E4738BF7D4B907E06DBC5"/>
          </w:pPr>
          <w:r>
            <w:t>[Address, City, ST  ZIP Code]</w:t>
          </w:r>
        </w:p>
      </w:docPartBody>
    </w:docPart>
    <w:docPart>
      <w:docPartPr>
        <w:name w:val="59CBF600574947C097B8940A099F4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D6F1B-5CC8-4FEC-B4AD-4BA1CA931875}"/>
      </w:docPartPr>
      <w:docPartBody>
        <w:p w:rsidR="00F87C28" w:rsidRDefault="00F87C28">
          <w:pPr>
            <w:pStyle w:val="59CBF600574947C097B8940A099F400E"/>
          </w:pPr>
          <w:r>
            <w:t>[Telephone]</w:t>
          </w:r>
        </w:p>
      </w:docPartBody>
    </w:docPart>
    <w:docPart>
      <w:docPartPr>
        <w:name w:val="F35A4832C421422AA42B422CB781B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B805-B009-4454-8E8F-7F044DDB7AFF}"/>
      </w:docPartPr>
      <w:docPartBody>
        <w:p w:rsidR="00F87C28" w:rsidRDefault="00F87C28">
          <w:pPr>
            <w:pStyle w:val="F35A4832C421422AA42B422CB781B2F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28"/>
    <w:rsid w:val="000112FC"/>
    <w:rsid w:val="00066407"/>
    <w:rsid w:val="005D77F0"/>
    <w:rsid w:val="00905198"/>
    <w:rsid w:val="00C6492C"/>
    <w:rsid w:val="00E466A6"/>
    <w:rsid w:val="00EA3DB3"/>
    <w:rsid w:val="00ED4E19"/>
    <w:rsid w:val="00F8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7D5564E65F48568D1B89E498308D21">
    <w:name w:val="1E7D5564E65F48568D1B89E498308D21"/>
  </w:style>
  <w:style w:type="paragraph" w:customStyle="1" w:styleId="66885B65343E4738BF7D4B907E06DBC5">
    <w:name w:val="66885B65343E4738BF7D4B907E06DBC5"/>
  </w:style>
  <w:style w:type="paragraph" w:customStyle="1" w:styleId="59CBF600574947C097B8940A099F400E">
    <w:name w:val="59CBF600574947C097B8940A099F400E"/>
  </w:style>
  <w:style w:type="paragraph" w:customStyle="1" w:styleId="F35A4832C421422AA42B422CB781B2FD">
    <w:name w:val="F35A4832C421422AA42B422CB781B2FD"/>
  </w:style>
  <w:style w:type="paragraph" w:customStyle="1" w:styleId="36EB3268BC534737A70D23E9EB206C6F">
    <w:name w:val="36EB3268BC534737A70D23E9EB206C6F"/>
  </w:style>
  <w:style w:type="paragraph" w:customStyle="1" w:styleId="46B45FA08DF045038550C4E74B26462E">
    <w:name w:val="46B45FA08DF045038550C4E74B26462E"/>
  </w:style>
  <w:style w:type="paragraph" w:customStyle="1" w:styleId="089AFB1DD0D84E24A68E6A46AA9664B3">
    <w:name w:val="089AFB1DD0D84E24A68E6A46AA9664B3"/>
  </w:style>
  <w:style w:type="paragraph" w:customStyle="1" w:styleId="7ED0C921E9614777889E4BD040A3480B">
    <w:name w:val="7ED0C921E9614777889E4BD040A3480B"/>
  </w:style>
  <w:style w:type="paragraph" w:customStyle="1" w:styleId="C508AA722C2E454FA95937227FE3AB0B">
    <w:name w:val="C508AA722C2E454FA95937227FE3AB0B"/>
  </w:style>
  <w:style w:type="character" w:styleId="PlaceholderText">
    <w:name w:val="Placeholder Text"/>
    <w:basedOn w:val="DefaultParagraphFont"/>
    <w:uiPriority w:val="99"/>
    <w:semiHidden/>
    <w:rsid w:val="00F87C28"/>
    <w:rPr>
      <w:color w:val="808080"/>
    </w:rPr>
  </w:style>
  <w:style w:type="paragraph" w:customStyle="1" w:styleId="9535AE5DE3304802959F55E4FB1AC117">
    <w:name w:val="9535AE5DE3304802959F55E4FB1AC117"/>
  </w:style>
  <w:style w:type="paragraph" w:customStyle="1" w:styleId="7F5CABE630314F6DBBEFC9128A41F177">
    <w:name w:val="7F5CABE630314F6DBBEFC9128A41F17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C3260051934244358445FC46DAFF374F">
    <w:name w:val="C3260051934244358445FC46DAFF374F"/>
  </w:style>
  <w:style w:type="paragraph" w:customStyle="1" w:styleId="0EAB77D5BE7643DF8B93A79F88C85108">
    <w:name w:val="0EAB77D5BE7643DF8B93A79F88C85108"/>
  </w:style>
  <w:style w:type="paragraph" w:customStyle="1" w:styleId="EE2CC8B37DCF4D7D992C4C2DCD8F04DC">
    <w:name w:val="EE2CC8B37DCF4D7D992C4C2DCD8F04DC"/>
  </w:style>
  <w:style w:type="paragraph" w:customStyle="1" w:styleId="2A38382C66A247969DA35EA4F686D56D">
    <w:name w:val="2A38382C66A247969DA35EA4F686D56D"/>
  </w:style>
  <w:style w:type="paragraph" w:customStyle="1" w:styleId="E839507265AB443BB107C9DC54725A01">
    <w:name w:val="E839507265AB443BB107C9DC54725A01"/>
  </w:style>
  <w:style w:type="paragraph" w:customStyle="1" w:styleId="E35A9F2B20364050A1C9E4C80F57D0F5">
    <w:name w:val="E35A9F2B20364050A1C9E4C80F57D0F5"/>
  </w:style>
  <w:style w:type="paragraph" w:customStyle="1" w:styleId="556E58164E9D45A48F48DD926BBB3D28">
    <w:name w:val="556E58164E9D45A48F48DD926BBB3D28"/>
  </w:style>
  <w:style w:type="paragraph" w:customStyle="1" w:styleId="B23950A2CF63442980527FDF780DF255">
    <w:name w:val="B23950A2CF63442980527FDF780DF255"/>
    <w:rsid w:val="00F87C28"/>
  </w:style>
  <w:style w:type="paragraph" w:customStyle="1" w:styleId="127DA00D734348B3858856EB59FE082F">
    <w:name w:val="127DA00D734348B3858856EB59FE082F"/>
    <w:rsid w:val="00F87C28"/>
  </w:style>
  <w:style w:type="paragraph" w:customStyle="1" w:styleId="61CB7161F4934F37B99B5BF5AA223F1A">
    <w:name w:val="61CB7161F4934F37B99B5BF5AA223F1A"/>
    <w:rsid w:val="00F87C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7D5564E65F48568D1B89E498308D21">
    <w:name w:val="1E7D5564E65F48568D1B89E498308D21"/>
  </w:style>
  <w:style w:type="paragraph" w:customStyle="1" w:styleId="66885B65343E4738BF7D4B907E06DBC5">
    <w:name w:val="66885B65343E4738BF7D4B907E06DBC5"/>
  </w:style>
  <w:style w:type="paragraph" w:customStyle="1" w:styleId="59CBF600574947C097B8940A099F400E">
    <w:name w:val="59CBF600574947C097B8940A099F400E"/>
  </w:style>
  <w:style w:type="paragraph" w:customStyle="1" w:styleId="F35A4832C421422AA42B422CB781B2FD">
    <w:name w:val="F35A4832C421422AA42B422CB781B2FD"/>
  </w:style>
  <w:style w:type="paragraph" w:customStyle="1" w:styleId="36EB3268BC534737A70D23E9EB206C6F">
    <w:name w:val="36EB3268BC534737A70D23E9EB206C6F"/>
  </w:style>
  <w:style w:type="paragraph" w:customStyle="1" w:styleId="46B45FA08DF045038550C4E74B26462E">
    <w:name w:val="46B45FA08DF045038550C4E74B26462E"/>
  </w:style>
  <w:style w:type="paragraph" w:customStyle="1" w:styleId="089AFB1DD0D84E24A68E6A46AA9664B3">
    <w:name w:val="089AFB1DD0D84E24A68E6A46AA9664B3"/>
  </w:style>
  <w:style w:type="paragraph" w:customStyle="1" w:styleId="7ED0C921E9614777889E4BD040A3480B">
    <w:name w:val="7ED0C921E9614777889E4BD040A3480B"/>
  </w:style>
  <w:style w:type="paragraph" w:customStyle="1" w:styleId="C508AA722C2E454FA95937227FE3AB0B">
    <w:name w:val="C508AA722C2E454FA95937227FE3AB0B"/>
  </w:style>
  <w:style w:type="character" w:styleId="PlaceholderText">
    <w:name w:val="Placeholder Text"/>
    <w:basedOn w:val="DefaultParagraphFont"/>
    <w:uiPriority w:val="99"/>
    <w:semiHidden/>
    <w:rsid w:val="00F87C28"/>
    <w:rPr>
      <w:color w:val="808080"/>
    </w:rPr>
  </w:style>
  <w:style w:type="paragraph" w:customStyle="1" w:styleId="9535AE5DE3304802959F55E4FB1AC117">
    <w:name w:val="9535AE5DE3304802959F55E4FB1AC117"/>
  </w:style>
  <w:style w:type="paragraph" w:customStyle="1" w:styleId="7F5CABE630314F6DBBEFC9128A41F177">
    <w:name w:val="7F5CABE630314F6DBBEFC9128A41F17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C3260051934244358445FC46DAFF374F">
    <w:name w:val="C3260051934244358445FC46DAFF374F"/>
  </w:style>
  <w:style w:type="paragraph" w:customStyle="1" w:styleId="0EAB77D5BE7643DF8B93A79F88C85108">
    <w:name w:val="0EAB77D5BE7643DF8B93A79F88C85108"/>
  </w:style>
  <w:style w:type="paragraph" w:customStyle="1" w:styleId="EE2CC8B37DCF4D7D992C4C2DCD8F04DC">
    <w:name w:val="EE2CC8B37DCF4D7D992C4C2DCD8F04DC"/>
  </w:style>
  <w:style w:type="paragraph" w:customStyle="1" w:styleId="2A38382C66A247969DA35EA4F686D56D">
    <w:name w:val="2A38382C66A247969DA35EA4F686D56D"/>
  </w:style>
  <w:style w:type="paragraph" w:customStyle="1" w:styleId="E839507265AB443BB107C9DC54725A01">
    <w:name w:val="E839507265AB443BB107C9DC54725A01"/>
  </w:style>
  <w:style w:type="paragraph" w:customStyle="1" w:styleId="E35A9F2B20364050A1C9E4C80F57D0F5">
    <w:name w:val="E35A9F2B20364050A1C9E4C80F57D0F5"/>
  </w:style>
  <w:style w:type="paragraph" w:customStyle="1" w:styleId="556E58164E9D45A48F48DD926BBB3D28">
    <w:name w:val="556E58164E9D45A48F48DD926BBB3D28"/>
  </w:style>
  <w:style w:type="paragraph" w:customStyle="1" w:styleId="B23950A2CF63442980527FDF780DF255">
    <w:name w:val="B23950A2CF63442980527FDF780DF255"/>
    <w:rsid w:val="00F87C28"/>
  </w:style>
  <w:style w:type="paragraph" w:customStyle="1" w:styleId="127DA00D734348B3858856EB59FE082F">
    <w:name w:val="127DA00D734348B3858856EB59FE082F"/>
    <w:rsid w:val="00F87C28"/>
  </w:style>
  <w:style w:type="paragraph" w:customStyle="1" w:styleId="61CB7161F4934F37B99B5BF5AA223F1A">
    <w:name w:val="61CB7161F4934F37B99B5BF5AA223F1A"/>
    <w:rsid w:val="00F87C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47 Pfeiffer Court, Simpsonville, SC. 29681</CompanyAddress>
  <CompanyPhone>(864) 567-9018</CompanyPhone>
  <CompanyFax/>
  <CompanyEmail>Johncusati@gmail.com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Cusati</dc:creator>
  <cp:lastModifiedBy>Maintenance, Converse</cp:lastModifiedBy>
  <cp:revision>9</cp:revision>
  <dcterms:created xsi:type="dcterms:W3CDTF">2017-05-10T15:04:00Z</dcterms:created>
  <dcterms:modified xsi:type="dcterms:W3CDTF">2017-06-08T13:58:00Z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