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2F" w:rsidRDefault="00E5082F"/>
    <w:p w:rsidR="00E5082F" w:rsidRPr="00E5082F" w:rsidRDefault="00E5082F" w:rsidP="00B84D35">
      <w:pPr>
        <w:spacing w:after="80" w:line="259" w:lineRule="auto"/>
        <w:jc w:val="center"/>
        <w:rPr>
          <w:sz w:val="40"/>
          <w:szCs w:val="40"/>
        </w:rPr>
      </w:pPr>
      <w:r w:rsidRPr="00E5082F">
        <w:rPr>
          <w:sz w:val="40"/>
          <w:szCs w:val="40"/>
        </w:rPr>
        <w:t>CRAIG PAUL NOVAK</w:t>
      </w:r>
    </w:p>
    <w:p w:rsidR="00E5082F" w:rsidRPr="00F955CB" w:rsidRDefault="00E5082F" w:rsidP="00B84D35">
      <w:pPr>
        <w:spacing w:after="80" w:line="259" w:lineRule="auto"/>
        <w:jc w:val="center"/>
      </w:pPr>
      <w:r w:rsidRPr="00F955CB">
        <w:t>Address: 17810 60</w:t>
      </w:r>
      <w:r w:rsidRPr="00F955CB">
        <w:rPr>
          <w:vertAlign w:val="superscript"/>
        </w:rPr>
        <w:t>th</w:t>
      </w:r>
      <w:r w:rsidRPr="00F955CB">
        <w:t xml:space="preserve"> Ave W Lynnwood, WA 98037</w:t>
      </w:r>
    </w:p>
    <w:p w:rsidR="00E5082F" w:rsidRDefault="00E5082F" w:rsidP="00B84D35">
      <w:pPr>
        <w:spacing w:after="80"/>
        <w:jc w:val="center"/>
      </w:pPr>
      <w:r w:rsidRPr="00F955CB">
        <w:t>Phone: 425-492-</w:t>
      </w:r>
      <w:proofErr w:type="gramStart"/>
      <w:r w:rsidRPr="00F955CB">
        <w:t>4730  Email</w:t>
      </w:r>
      <w:proofErr w:type="gramEnd"/>
      <w:r w:rsidRPr="00F955CB">
        <w:t>: craignovak@yahoo.com</w:t>
      </w:r>
    </w:p>
    <w:tbl>
      <w:tblPr>
        <w:tblW w:w="10424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181"/>
        <w:gridCol w:w="1269"/>
        <w:gridCol w:w="91"/>
        <w:gridCol w:w="2054"/>
        <w:gridCol w:w="3414"/>
        <w:gridCol w:w="2146"/>
        <w:gridCol w:w="1269"/>
      </w:tblGrid>
      <w:tr w:rsidR="00E058B3" w:rsidTr="00E5082F">
        <w:trPr>
          <w:gridBefore w:val="1"/>
          <w:wBefore w:w="181" w:type="dxa"/>
          <w:cantSplit/>
          <w:trHeight w:val="94"/>
        </w:trPr>
        <w:tc>
          <w:tcPr>
            <w:tcW w:w="10243" w:type="dxa"/>
            <w:gridSpan w:val="6"/>
          </w:tcPr>
          <w:p w:rsidR="00E058B3" w:rsidRDefault="00EF66B3">
            <w:pPr>
              <w:pStyle w:val="SectionTitle"/>
            </w:pPr>
            <w:r>
              <w:t>Professional Summary</w:t>
            </w:r>
          </w:p>
        </w:tc>
      </w:tr>
      <w:tr w:rsidR="00E058B3" w:rsidTr="00D813B2">
        <w:trPr>
          <w:gridBefore w:val="1"/>
          <w:wBefore w:w="181" w:type="dxa"/>
          <w:trHeight w:val="346"/>
        </w:trPr>
        <w:tc>
          <w:tcPr>
            <w:tcW w:w="1269" w:type="dxa"/>
          </w:tcPr>
          <w:p w:rsidR="00E058B3" w:rsidRDefault="00E058B3">
            <w:pPr>
              <w:pStyle w:val="NoTitle"/>
              <w:spacing w:before="60"/>
            </w:pPr>
          </w:p>
        </w:tc>
        <w:tc>
          <w:tcPr>
            <w:tcW w:w="8974" w:type="dxa"/>
            <w:gridSpan w:val="5"/>
          </w:tcPr>
          <w:p w:rsidR="00E058B3" w:rsidRDefault="00184573" w:rsidP="00B7698D">
            <w:pPr>
              <w:pStyle w:val="Institution"/>
            </w:pPr>
            <w:r>
              <w:t>Industrial</w:t>
            </w:r>
            <w:r w:rsidR="00EF66B3">
              <w:t xml:space="preserve"> Engineer with over </w:t>
            </w:r>
            <w:r w:rsidR="00B7698D">
              <w:t>ten</w:t>
            </w:r>
            <w:r w:rsidR="00EF66B3">
              <w:t xml:space="preserve"> years of experience </w:t>
            </w:r>
            <w:r w:rsidR="00B0386B">
              <w:t>focus</w:t>
            </w:r>
            <w:r w:rsidR="00E8330B">
              <w:t>ing</w:t>
            </w:r>
            <w:r w:rsidR="00B0386B">
              <w:t xml:space="preserve"> on developing </w:t>
            </w:r>
            <w:r w:rsidR="00915861">
              <w:t>efficient</w:t>
            </w:r>
            <w:r w:rsidR="00B0386B">
              <w:t xml:space="preserve"> processes, ut</w:t>
            </w:r>
            <w:r w:rsidR="00A70731">
              <w:t>i</w:t>
            </w:r>
            <w:r w:rsidR="00B0386B">
              <w:t>lizing lean manufacturing techniques, and performing process validations.</w:t>
            </w:r>
          </w:p>
        </w:tc>
      </w:tr>
      <w:tr w:rsidR="00E32759" w:rsidTr="00D813B2">
        <w:trPr>
          <w:gridBefore w:val="1"/>
          <w:wBefore w:w="181" w:type="dxa"/>
          <w:cantSplit/>
          <w:trHeight w:val="235"/>
        </w:trPr>
        <w:tc>
          <w:tcPr>
            <w:tcW w:w="10243" w:type="dxa"/>
            <w:gridSpan w:val="6"/>
          </w:tcPr>
          <w:p w:rsidR="00E32759" w:rsidRDefault="00E32759" w:rsidP="009E13EF">
            <w:pPr>
              <w:pStyle w:val="SectionTitle"/>
            </w:pPr>
            <w:r w:rsidRPr="00E32759">
              <w:t>Technical Competencies</w:t>
            </w:r>
          </w:p>
        </w:tc>
      </w:tr>
      <w:tr w:rsidR="00FE5B8D" w:rsidTr="00D813B2">
        <w:trPr>
          <w:gridBefore w:val="1"/>
          <w:wBefore w:w="181" w:type="dxa"/>
          <w:trHeight w:val="369"/>
        </w:trPr>
        <w:tc>
          <w:tcPr>
            <w:tcW w:w="3414" w:type="dxa"/>
            <w:gridSpan w:val="3"/>
          </w:tcPr>
          <w:p w:rsidR="00FE5B8D" w:rsidRDefault="00FE5B8D" w:rsidP="00B0386B">
            <w:pPr>
              <w:pStyle w:val="Achievement"/>
              <w:numPr>
                <w:ilvl w:val="0"/>
                <w:numId w:val="0"/>
              </w:numPr>
              <w:spacing w:before="60"/>
              <w:ind w:left="432"/>
            </w:pPr>
            <w:r>
              <w:t xml:space="preserve">Process Validation                                     </w:t>
            </w:r>
          </w:p>
          <w:p w:rsidR="00FE5B8D" w:rsidRDefault="00FE5B8D" w:rsidP="00B0386B">
            <w:pPr>
              <w:pStyle w:val="Achievement"/>
              <w:numPr>
                <w:ilvl w:val="0"/>
                <w:numId w:val="0"/>
              </w:numPr>
              <w:spacing w:before="60"/>
              <w:ind w:left="432" w:right="-2118"/>
            </w:pPr>
            <w:proofErr w:type="spellStart"/>
            <w:r>
              <w:t>Mfg</w:t>
            </w:r>
            <w:proofErr w:type="spellEnd"/>
            <w:r>
              <w:t xml:space="preserve"> Operations Support            </w:t>
            </w:r>
          </w:p>
          <w:p w:rsidR="00FE5B8D" w:rsidRDefault="00FE5B8D" w:rsidP="00B0386B">
            <w:pPr>
              <w:pStyle w:val="Achievement"/>
              <w:numPr>
                <w:ilvl w:val="0"/>
                <w:numId w:val="0"/>
              </w:numPr>
              <w:spacing w:before="60"/>
              <w:ind w:left="432" w:right="132"/>
            </w:pPr>
            <w:r>
              <w:t xml:space="preserve">Project Management                                  </w:t>
            </w:r>
          </w:p>
        </w:tc>
        <w:tc>
          <w:tcPr>
            <w:tcW w:w="3414" w:type="dxa"/>
          </w:tcPr>
          <w:p w:rsidR="00FE5B8D" w:rsidRDefault="00FE5B8D" w:rsidP="00B0386B">
            <w:pPr>
              <w:pStyle w:val="Achievement"/>
              <w:numPr>
                <w:ilvl w:val="0"/>
                <w:numId w:val="0"/>
              </w:numPr>
              <w:spacing w:before="60"/>
              <w:ind w:left="432"/>
            </w:pPr>
            <w:r>
              <w:t>Lean Manufacturing</w:t>
            </w:r>
          </w:p>
          <w:p w:rsidR="00FE5B8D" w:rsidRDefault="00915861" w:rsidP="00B0386B">
            <w:pPr>
              <w:pStyle w:val="Achievement"/>
              <w:numPr>
                <w:ilvl w:val="0"/>
                <w:numId w:val="0"/>
              </w:numPr>
              <w:spacing w:before="60"/>
              <w:ind w:left="432"/>
            </w:pPr>
            <w:r>
              <w:t>Process</w:t>
            </w:r>
            <w:r w:rsidR="00FE5B8D" w:rsidRPr="00FE5B8D">
              <w:t xml:space="preserve"> Design</w:t>
            </w:r>
          </w:p>
          <w:p w:rsidR="00FE5B8D" w:rsidRDefault="00D00DBC" w:rsidP="005D656D">
            <w:pPr>
              <w:pStyle w:val="Achievement"/>
              <w:numPr>
                <w:ilvl w:val="0"/>
                <w:numId w:val="0"/>
              </w:numPr>
              <w:spacing w:before="60"/>
              <w:ind w:left="432"/>
            </w:pPr>
            <w:r>
              <w:t>Time St</w:t>
            </w:r>
            <w:r w:rsidR="005D656D">
              <w:t>andards</w:t>
            </w:r>
          </w:p>
        </w:tc>
        <w:tc>
          <w:tcPr>
            <w:tcW w:w="3415" w:type="dxa"/>
            <w:gridSpan w:val="2"/>
          </w:tcPr>
          <w:p w:rsidR="00FE5B8D" w:rsidRDefault="00915861" w:rsidP="00B0386B">
            <w:pPr>
              <w:pStyle w:val="Achievement"/>
              <w:numPr>
                <w:ilvl w:val="0"/>
                <w:numId w:val="0"/>
              </w:numPr>
              <w:spacing w:before="60"/>
              <w:ind w:left="432"/>
            </w:pPr>
            <w:r>
              <w:t>Standard Work</w:t>
            </w:r>
          </w:p>
          <w:p w:rsidR="00FE5B8D" w:rsidRDefault="00FE5B8D" w:rsidP="00B0386B">
            <w:pPr>
              <w:pStyle w:val="Achievement"/>
              <w:numPr>
                <w:ilvl w:val="0"/>
                <w:numId w:val="0"/>
              </w:numPr>
              <w:spacing w:before="60"/>
              <w:ind w:left="432"/>
            </w:pPr>
            <w:r w:rsidRPr="00FE5B8D">
              <w:t>Data Analysis</w:t>
            </w:r>
          </w:p>
          <w:p w:rsidR="00FE5B8D" w:rsidRDefault="00D00DBC" w:rsidP="00B0386B">
            <w:pPr>
              <w:pStyle w:val="Achievement"/>
              <w:numPr>
                <w:ilvl w:val="0"/>
                <w:numId w:val="0"/>
              </w:numPr>
              <w:spacing w:before="60"/>
              <w:ind w:left="432"/>
            </w:pPr>
            <w:r>
              <w:t>Ergonomics</w:t>
            </w:r>
          </w:p>
        </w:tc>
      </w:tr>
      <w:tr w:rsidR="00D00DBC" w:rsidTr="00D813B2">
        <w:trPr>
          <w:gridBefore w:val="1"/>
          <w:wBefore w:w="181" w:type="dxa"/>
          <w:trHeight w:val="369"/>
        </w:trPr>
        <w:tc>
          <w:tcPr>
            <w:tcW w:w="3414" w:type="dxa"/>
            <w:gridSpan w:val="3"/>
          </w:tcPr>
          <w:p w:rsidR="00D00DBC" w:rsidRDefault="00D00DBC" w:rsidP="00750555">
            <w:pPr>
              <w:pStyle w:val="Achievement"/>
              <w:numPr>
                <w:ilvl w:val="0"/>
                <w:numId w:val="0"/>
              </w:numPr>
              <w:ind w:left="432"/>
            </w:pPr>
            <w:r w:rsidRPr="00FE5B8D">
              <w:t xml:space="preserve">Value Stream </w:t>
            </w:r>
            <w:r>
              <w:t>Mapping</w:t>
            </w:r>
          </w:p>
        </w:tc>
        <w:tc>
          <w:tcPr>
            <w:tcW w:w="3414" w:type="dxa"/>
          </w:tcPr>
          <w:p w:rsidR="00D00DBC" w:rsidRDefault="00D00DBC" w:rsidP="00750555">
            <w:pPr>
              <w:pStyle w:val="Achievement"/>
              <w:numPr>
                <w:ilvl w:val="0"/>
                <w:numId w:val="0"/>
              </w:numPr>
              <w:ind w:left="432"/>
            </w:pPr>
            <w:r w:rsidRPr="00FE5B8D">
              <w:t xml:space="preserve">Facilities Layout Design           </w:t>
            </w:r>
            <w:r>
              <w:t xml:space="preserve">                                 </w:t>
            </w:r>
          </w:p>
        </w:tc>
        <w:tc>
          <w:tcPr>
            <w:tcW w:w="3415" w:type="dxa"/>
            <w:gridSpan w:val="2"/>
          </w:tcPr>
          <w:p w:rsidR="00D00DBC" w:rsidRDefault="005D656D" w:rsidP="005D656D">
            <w:pPr>
              <w:pStyle w:val="Achievement"/>
              <w:numPr>
                <w:ilvl w:val="0"/>
                <w:numId w:val="0"/>
              </w:numPr>
              <w:ind w:left="432"/>
            </w:pPr>
            <w:r>
              <w:t>Capacity Planning</w:t>
            </w:r>
          </w:p>
        </w:tc>
      </w:tr>
      <w:tr w:rsidR="00E058B3" w:rsidTr="00D813B2">
        <w:trPr>
          <w:gridBefore w:val="1"/>
          <w:wBefore w:w="181" w:type="dxa"/>
          <w:cantSplit/>
          <w:trHeight w:val="211"/>
        </w:trPr>
        <w:tc>
          <w:tcPr>
            <w:tcW w:w="10243" w:type="dxa"/>
            <w:gridSpan w:val="6"/>
          </w:tcPr>
          <w:p w:rsidR="00E058B3" w:rsidRDefault="00E058B3">
            <w:pPr>
              <w:pStyle w:val="SectionTitle"/>
            </w:pPr>
            <w:r>
              <w:t>Experience</w:t>
            </w:r>
          </w:p>
        </w:tc>
      </w:tr>
      <w:tr w:rsidR="00457144" w:rsidTr="00D813B2">
        <w:trPr>
          <w:trHeight w:val="326"/>
        </w:trPr>
        <w:tc>
          <w:tcPr>
            <w:tcW w:w="1450" w:type="dxa"/>
            <w:gridSpan w:val="2"/>
          </w:tcPr>
          <w:p w:rsidR="00A87E2E" w:rsidRDefault="0000113F" w:rsidP="0000113F">
            <w:pPr>
              <w:pStyle w:val="NoTitle"/>
              <w:spacing w:before="120" w:line="240" w:lineRule="auto"/>
            </w:pPr>
            <w:r>
              <w:t>JAN 2015 –</w:t>
            </w:r>
          </w:p>
          <w:p w:rsidR="0000113F" w:rsidRDefault="00D66C13" w:rsidP="002C7DED">
            <w:pPr>
              <w:pStyle w:val="NoTitle"/>
              <w:spacing w:before="0" w:line="240" w:lineRule="auto"/>
            </w:pPr>
            <w:r>
              <w:t>JAN 2017</w:t>
            </w:r>
          </w:p>
          <w:p w:rsidR="00A87E2E" w:rsidRDefault="00A87E2E" w:rsidP="007F17CE">
            <w:pPr>
              <w:pStyle w:val="NoTitle"/>
              <w:spacing w:before="120" w:after="120" w:line="240" w:lineRule="auto"/>
            </w:pPr>
          </w:p>
          <w:p w:rsidR="00A87E2E" w:rsidRDefault="00A87E2E" w:rsidP="007F17CE">
            <w:pPr>
              <w:pStyle w:val="NoTitle"/>
              <w:spacing w:before="120" w:after="120" w:line="240" w:lineRule="auto"/>
            </w:pPr>
          </w:p>
          <w:p w:rsidR="00A87E2E" w:rsidRDefault="00A87E2E" w:rsidP="007F17CE">
            <w:pPr>
              <w:pStyle w:val="NoTitle"/>
              <w:spacing w:before="120" w:after="120" w:line="240" w:lineRule="auto"/>
            </w:pPr>
          </w:p>
          <w:p w:rsidR="002C7DED" w:rsidRDefault="002C7DED" w:rsidP="007F17CE">
            <w:pPr>
              <w:pStyle w:val="NoTitle"/>
              <w:spacing w:before="120" w:after="120" w:line="240" w:lineRule="auto"/>
            </w:pPr>
          </w:p>
          <w:p w:rsidR="0000113F" w:rsidRDefault="0000113F" w:rsidP="007F17CE">
            <w:pPr>
              <w:pStyle w:val="NoTitle"/>
              <w:spacing w:before="120" w:after="120" w:line="240" w:lineRule="auto"/>
            </w:pPr>
          </w:p>
          <w:p w:rsidR="0000113F" w:rsidRDefault="0000113F" w:rsidP="007F17CE">
            <w:pPr>
              <w:pStyle w:val="NoTitle"/>
              <w:spacing w:before="120" w:after="120" w:line="240" w:lineRule="auto"/>
            </w:pPr>
          </w:p>
          <w:p w:rsidR="00F60020" w:rsidRDefault="00F60020" w:rsidP="007F17CE">
            <w:pPr>
              <w:pStyle w:val="NoTitle"/>
              <w:spacing w:before="120" w:after="120" w:line="240" w:lineRule="auto"/>
            </w:pPr>
            <w:r>
              <w:t>SEPT 2014 –</w:t>
            </w:r>
            <w:r w:rsidR="00915861">
              <w:t>DEC 2014</w:t>
            </w:r>
          </w:p>
          <w:p w:rsidR="00843807" w:rsidRDefault="00843807" w:rsidP="00645651">
            <w:pPr>
              <w:pStyle w:val="NoTitle"/>
              <w:spacing w:before="0" w:after="120" w:line="240" w:lineRule="auto"/>
            </w:pPr>
          </w:p>
          <w:p w:rsidR="00667B6D" w:rsidRDefault="00667B6D" w:rsidP="00645651">
            <w:pPr>
              <w:pStyle w:val="NoTitle"/>
              <w:spacing w:before="0" w:after="120" w:line="240" w:lineRule="auto"/>
            </w:pPr>
          </w:p>
          <w:p w:rsidR="00A73880" w:rsidRDefault="00A73880" w:rsidP="00645651">
            <w:pPr>
              <w:pStyle w:val="NoTitle"/>
              <w:spacing w:before="0" w:after="120" w:line="240" w:lineRule="auto"/>
            </w:pPr>
          </w:p>
          <w:p w:rsidR="00667B6D" w:rsidRDefault="00667B6D" w:rsidP="00645651">
            <w:pPr>
              <w:pStyle w:val="NoTitle"/>
              <w:spacing w:before="0" w:after="120" w:line="240" w:lineRule="auto"/>
            </w:pPr>
          </w:p>
          <w:p w:rsidR="00645651" w:rsidRDefault="00645651" w:rsidP="00645651">
            <w:pPr>
              <w:pStyle w:val="NoTitle"/>
              <w:spacing w:before="0" w:after="120" w:line="240" w:lineRule="auto"/>
            </w:pPr>
            <w:r>
              <w:t xml:space="preserve">APR </w:t>
            </w:r>
            <w:r w:rsidR="00F60020">
              <w:t>20</w:t>
            </w:r>
            <w:r>
              <w:t xml:space="preserve">10 –APR </w:t>
            </w:r>
            <w:r w:rsidR="00F60020">
              <w:t>20</w:t>
            </w:r>
            <w:r>
              <w:t>13</w:t>
            </w:r>
          </w:p>
          <w:p w:rsidR="00482531" w:rsidRDefault="00482531">
            <w:pPr>
              <w:pStyle w:val="NoTitle"/>
              <w:spacing w:before="0" w:after="120" w:line="240" w:lineRule="auto"/>
            </w:pPr>
          </w:p>
          <w:p w:rsidR="00645651" w:rsidRDefault="00645651" w:rsidP="00CA14E4">
            <w:pPr>
              <w:pStyle w:val="NoTitle"/>
              <w:spacing w:before="0" w:after="120" w:line="240" w:lineRule="auto"/>
            </w:pPr>
          </w:p>
          <w:p w:rsidR="00B8164D" w:rsidRDefault="00B8164D" w:rsidP="00CA14E4">
            <w:pPr>
              <w:pStyle w:val="NoTitle"/>
              <w:spacing w:before="0" w:after="120" w:line="240" w:lineRule="auto"/>
            </w:pPr>
          </w:p>
          <w:p w:rsidR="00B8164D" w:rsidRDefault="00B8164D" w:rsidP="00CA14E4">
            <w:pPr>
              <w:pStyle w:val="NoTitle"/>
              <w:spacing w:before="0" w:after="120" w:line="240" w:lineRule="auto"/>
            </w:pPr>
          </w:p>
          <w:p w:rsidR="00B8164D" w:rsidRDefault="00B8164D" w:rsidP="00CA14E4">
            <w:pPr>
              <w:pStyle w:val="NoTitle"/>
              <w:spacing w:before="0" w:after="120" w:line="240" w:lineRule="auto"/>
            </w:pPr>
          </w:p>
          <w:p w:rsidR="00A069BF" w:rsidRDefault="00A069BF" w:rsidP="00CA14E4">
            <w:pPr>
              <w:pStyle w:val="NoTitle"/>
              <w:spacing w:before="0" w:after="120" w:line="240" w:lineRule="auto"/>
            </w:pPr>
          </w:p>
          <w:p w:rsidR="00A069BF" w:rsidRDefault="00A069BF" w:rsidP="00CA14E4">
            <w:pPr>
              <w:pStyle w:val="NoTitle"/>
              <w:spacing w:before="0" w:after="120" w:line="240" w:lineRule="auto"/>
            </w:pPr>
          </w:p>
          <w:p w:rsidR="00E8330B" w:rsidRDefault="00E8330B" w:rsidP="00CA14E4">
            <w:pPr>
              <w:pStyle w:val="NoTitle"/>
              <w:spacing w:before="0" w:after="120" w:line="240" w:lineRule="auto"/>
            </w:pPr>
          </w:p>
          <w:p w:rsidR="00A069BF" w:rsidRDefault="00A069BF" w:rsidP="00CA14E4">
            <w:pPr>
              <w:pStyle w:val="NoTitle"/>
              <w:spacing w:before="0" w:after="120" w:line="240" w:lineRule="auto"/>
            </w:pPr>
          </w:p>
          <w:p w:rsidR="00094DF5" w:rsidRDefault="00094DF5" w:rsidP="00CA14E4">
            <w:pPr>
              <w:pStyle w:val="NoTitle"/>
              <w:spacing w:before="0" w:after="120" w:line="240" w:lineRule="auto"/>
            </w:pPr>
          </w:p>
          <w:p w:rsidR="00E8330B" w:rsidRDefault="00E8330B" w:rsidP="00CA14E4">
            <w:pPr>
              <w:pStyle w:val="NoTitle"/>
              <w:spacing w:before="0" w:after="120" w:line="240" w:lineRule="auto"/>
            </w:pPr>
          </w:p>
          <w:p w:rsidR="004251E7" w:rsidRDefault="004251E7" w:rsidP="00CA14E4">
            <w:pPr>
              <w:pStyle w:val="NoTitle"/>
              <w:spacing w:before="0" w:after="120" w:line="240" w:lineRule="auto"/>
            </w:pPr>
          </w:p>
          <w:p w:rsidR="00B37EA5" w:rsidRDefault="00B37EA5" w:rsidP="00CA14E4">
            <w:pPr>
              <w:pStyle w:val="NoTitle"/>
              <w:spacing w:before="0" w:after="120" w:line="240" w:lineRule="auto"/>
            </w:pPr>
          </w:p>
          <w:p w:rsidR="00CA14E4" w:rsidRDefault="00F60020" w:rsidP="00CA14E4">
            <w:pPr>
              <w:pStyle w:val="NoTitle"/>
              <w:spacing w:before="0" w:after="120" w:line="240" w:lineRule="auto"/>
            </w:pPr>
            <w:r>
              <w:lastRenderedPageBreak/>
              <w:t>DEC</w:t>
            </w:r>
            <w:r w:rsidR="00CA14E4">
              <w:t xml:space="preserve"> </w:t>
            </w:r>
            <w:r>
              <w:t>1999</w:t>
            </w:r>
            <w:r w:rsidR="00CA14E4">
              <w:t xml:space="preserve"> –</w:t>
            </w:r>
            <w:r w:rsidR="0073304C">
              <w:t>APR</w:t>
            </w:r>
            <w:r w:rsidR="00CA14E4">
              <w:t xml:space="preserve"> </w:t>
            </w:r>
            <w:r>
              <w:t>20</w:t>
            </w:r>
            <w:r w:rsidR="00CA14E4">
              <w:t>09</w:t>
            </w:r>
          </w:p>
          <w:p w:rsidR="00CA14E4" w:rsidRDefault="00CA14E4" w:rsidP="009D1213">
            <w:pPr>
              <w:pStyle w:val="NoTitle"/>
              <w:spacing w:before="0" w:after="120" w:line="240" w:lineRule="auto"/>
            </w:pPr>
          </w:p>
          <w:p w:rsidR="00CA14E4" w:rsidRDefault="00CA14E4" w:rsidP="009D1213">
            <w:pPr>
              <w:pStyle w:val="NoTitle"/>
              <w:spacing w:before="0" w:after="120" w:line="240" w:lineRule="auto"/>
            </w:pPr>
          </w:p>
          <w:p w:rsidR="004C3A86" w:rsidRDefault="004C3A86" w:rsidP="009D1213">
            <w:pPr>
              <w:pStyle w:val="NoTitle"/>
              <w:spacing w:before="0" w:after="120" w:line="240" w:lineRule="auto"/>
            </w:pPr>
          </w:p>
          <w:p w:rsidR="004C3A86" w:rsidRDefault="004C3A86" w:rsidP="009D1213">
            <w:pPr>
              <w:pStyle w:val="NoTitle"/>
              <w:spacing w:before="0" w:after="120" w:line="240" w:lineRule="auto"/>
            </w:pPr>
          </w:p>
          <w:p w:rsidR="004C3A86" w:rsidRDefault="004C3A86" w:rsidP="009D1213">
            <w:pPr>
              <w:pStyle w:val="NoTitle"/>
              <w:spacing w:before="0" w:after="120" w:line="240" w:lineRule="auto"/>
            </w:pPr>
          </w:p>
          <w:p w:rsidR="004C3A86" w:rsidRDefault="004C3A86" w:rsidP="009D1213">
            <w:pPr>
              <w:pStyle w:val="NoTitle"/>
              <w:spacing w:before="0" w:after="120" w:line="240" w:lineRule="auto"/>
            </w:pPr>
          </w:p>
          <w:p w:rsidR="00A83D45" w:rsidRDefault="00A83D45" w:rsidP="009D1213">
            <w:pPr>
              <w:pStyle w:val="NoTitle"/>
              <w:spacing w:before="0" w:after="120" w:line="240" w:lineRule="auto"/>
            </w:pPr>
          </w:p>
          <w:p w:rsidR="00291E43" w:rsidRDefault="00291E43">
            <w:pPr>
              <w:pStyle w:val="NoTitle"/>
              <w:spacing w:before="0" w:after="120" w:line="240" w:lineRule="auto"/>
            </w:pPr>
          </w:p>
          <w:p w:rsidR="002D0E39" w:rsidRDefault="002D0E39">
            <w:pPr>
              <w:pStyle w:val="NoTitle"/>
              <w:spacing w:before="0" w:after="120" w:line="240" w:lineRule="auto"/>
            </w:pPr>
          </w:p>
          <w:p w:rsidR="002D0E39" w:rsidRDefault="002D0E39">
            <w:pPr>
              <w:pStyle w:val="NoTitle"/>
              <w:spacing w:before="0" w:after="120" w:line="240" w:lineRule="auto"/>
            </w:pPr>
          </w:p>
          <w:p w:rsidR="002D0E39" w:rsidRDefault="002D0E39">
            <w:pPr>
              <w:pStyle w:val="NoTitle"/>
              <w:spacing w:before="0" w:after="120" w:line="240" w:lineRule="auto"/>
            </w:pPr>
          </w:p>
          <w:p w:rsidR="00256BDC" w:rsidRDefault="00256BDC">
            <w:pPr>
              <w:pStyle w:val="NoTitle"/>
              <w:spacing w:before="0" w:after="120" w:line="240" w:lineRule="auto"/>
            </w:pPr>
          </w:p>
          <w:p w:rsidR="003C3D7E" w:rsidRDefault="003C3D7E">
            <w:pPr>
              <w:pStyle w:val="NoTitle"/>
              <w:spacing w:before="0" w:after="120" w:line="240" w:lineRule="auto"/>
            </w:pPr>
          </w:p>
          <w:p w:rsidR="003C3D7E" w:rsidRDefault="003C3D7E">
            <w:pPr>
              <w:pStyle w:val="NoTitle"/>
              <w:spacing w:before="0" w:after="120" w:line="240" w:lineRule="auto"/>
            </w:pPr>
          </w:p>
          <w:p w:rsidR="00256BDC" w:rsidRDefault="00256BDC">
            <w:pPr>
              <w:pStyle w:val="NoTitle"/>
              <w:spacing w:before="0" w:after="120" w:line="240" w:lineRule="auto"/>
            </w:pPr>
          </w:p>
          <w:p w:rsidR="003C3D7E" w:rsidRDefault="003C3D7E" w:rsidP="00843807">
            <w:pPr>
              <w:pStyle w:val="NoTitle"/>
              <w:spacing w:before="0" w:after="120" w:line="240" w:lineRule="auto"/>
              <w:ind w:left="252"/>
            </w:pPr>
          </w:p>
        </w:tc>
        <w:tc>
          <w:tcPr>
            <w:tcW w:w="8974" w:type="dxa"/>
            <w:gridSpan w:val="5"/>
          </w:tcPr>
          <w:p w:rsidR="00A87E2E" w:rsidRDefault="00A87E2E" w:rsidP="007F17CE">
            <w:pPr>
              <w:spacing w:before="120"/>
              <w:rPr>
                <w:b/>
              </w:rPr>
            </w:pPr>
            <w:r w:rsidRPr="00D66C13">
              <w:lastRenderedPageBreak/>
              <w:t>Boeing</w:t>
            </w:r>
            <w:r>
              <w:rPr>
                <w:b/>
              </w:rPr>
              <w:t xml:space="preserve"> – </w:t>
            </w:r>
            <w:r w:rsidRPr="00A87E2E">
              <w:t>Everett, WA (Contract)</w:t>
            </w:r>
            <w:r w:rsidR="002C7DED">
              <w:t xml:space="preserve"> </w:t>
            </w:r>
          </w:p>
          <w:p w:rsidR="00A87E2E" w:rsidRPr="00A87E2E" w:rsidRDefault="00A87E2E" w:rsidP="0000113F">
            <w:pPr>
              <w:rPr>
                <w:i/>
              </w:rPr>
            </w:pPr>
            <w:r w:rsidRPr="00D66C13">
              <w:rPr>
                <w:b/>
              </w:rPr>
              <w:t>Industrial Engineer</w:t>
            </w:r>
            <w:r w:rsidR="002C7DED">
              <w:rPr>
                <w:i/>
              </w:rPr>
              <w:t xml:space="preserve"> - 777 Program</w:t>
            </w:r>
          </w:p>
          <w:p w:rsidR="0000113F" w:rsidRPr="0000113F" w:rsidRDefault="0000113F" w:rsidP="002C7DED">
            <w:pPr>
              <w:pStyle w:val="ListParagraph"/>
              <w:numPr>
                <w:ilvl w:val="0"/>
                <w:numId w:val="50"/>
              </w:numPr>
              <w:ind w:left="225" w:hanging="225"/>
            </w:pPr>
            <w:r w:rsidRPr="0000113F">
              <w:t>Develop</w:t>
            </w:r>
            <w:r w:rsidR="00B20B4F">
              <w:t>ed</w:t>
            </w:r>
            <w:r w:rsidRPr="0000113F">
              <w:t xml:space="preserve"> process</w:t>
            </w:r>
            <w:r w:rsidR="00D80AB0">
              <w:t>es</w:t>
            </w:r>
            <w:r w:rsidRPr="0000113F">
              <w:t xml:space="preserve"> for 777 POU kitting.</w:t>
            </w:r>
          </w:p>
          <w:p w:rsidR="00A87E2E" w:rsidRPr="0000113F" w:rsidRDefault="0000113F" w:rsidP="002C7DED">
            <w:pPr>
              <w:pStyle w:val="ListParagraph"/>
              <w:numPr>
                <w:ilvl w:val="0"/>
                <w:numId w:val="50"/>
              </w:numPr>
              <w:spacing w:before="120"/>
              <w:ind w:left="225" w:hanging="225"/>
            </w:pPr>
            <w:r w:rsidRPr="0000113F">
              <w:t>Support</w:t>
            </w:r>
            <w:r w:rsidR="00B20B4F">
              <w:t>ed</w:t>
            </w:r>
            <w:r w:rsidRPr="0000113F">
              <w:t xml:space="preserve"> 777 Material Integrati</w:t>
            </w:r>
            <w:r w:rsidR="00B20B4F">
              <w:t>on Center during the startup of</w:t>
            </w:r>
            <w:r w:rsidRPr="0000113F">
              <w:t xml:space="preserve"> production</w:t>
            </w:r>
            <w:r w:rsidR="00B20B4F">
              <w:t xml:space="preserve"> in a new facility</w:t>
            </w:r>
            <w:r w:rsidRPr="0000113F">
              <w:t>.</w:t>
            </w:r>
          </w:p>
          <w:p w:rsidR="00A87E2E" w:rsidRPr="0000113F" w:rsidRDefault="00A87E2E" w:rsidP="002C7DED">
            <w:pPr>
              <w:pStyle w:val="ListParagraph"/>
              <w:numPr>
                <w:ilvl w:val="0"/>
                <w:numId w:val="50"/>
              </w:numPr>
              <w:spacing w:before="120"/>
              <w:ind w:left="225" w:hanging="225"/>
            </w:pPr>
            <w:r w:rsidRPr="0000113F">
              <w:t>Data collection of kit requirements from manufacturing</w:t>
            </w:r>
            <w:r w:rsidR="0000113F" w:rsidRPr="0000113F">
              <w:t>.</w:t>
            </w:r>
          </w:p>
          <w:p w:rsidR="00A87E2E" w:rsidRPr="0000113F" w:rsidRDefault="00A87E2E" w:rsidP="002C7DED">
            <w:pPr>
              <w:pStyle w:val="ListParagraph"/>
              <w:numPr>
                <w:ilvl w:val="0"/>
                <w:numId w:val="50"/>
              </w:numPr>
              <w:spacing w:before="120"/>
              <w:ind w:left="225" w:hanging="225"/>
            </w:pPr>
            <w:r w:rsidRPr="0000113F">
              <w:t>Record</w:t>
            </w:r>
            <w:r w:rsidR="00B20B4F">
              <w:t>ed</w:t>
            </w:r>
            <w:r w:rsidRPr="0000113F">
              <w:t xml:space="preserve"> all kit requirements in KMI database</w:t>
            </w:r>
            <w:r w:rsidR="0000113F" w:rsidRPr="0000113F">
              <w:t>.</w:t>
            </w:r>
          </w:p>
          <w:p w:rsidR="00A87E2E" w:rsidRPr="0000113F" w:rsidRDefault="00A87E2E" w:rsidP="002C7DED">
            <w:pPr>
              <w:pStyle w:val="ListParagraph"/>
              <w:numPr>
                <w:ilvl w:val="0"/>
                <w:numId w:val="50"/>
              </w:numPr>
              <w:spacing w:before="120"/>
              <w:ind w:left="225" w:hanging="225"/>
            </w:pPr>
            <w:r w:rsidRPr="0000113F">
              <w:t>Define</w:t>
            </w:r>
            <w:r w:rsidR="00B20B4F">
              <w:t>d</w:t>
            </w:r>
            <w:r w:rsidR="0000113F" w:rsidRPr="0000113F">
              <w:t xml:space="preserve"> shop floor</w:t>
            </w:r>
            <w:r w:rsidRPr="0000113F">
              <w:t xml:space="preserve"> system requirements for POU kit pick process</w:t>
            </w:r>
            <w:r w:rsidR="0000113F" w:rsidRPr="0000113F">
              <w:t>.</w:t>
            </w:r>
          </w:p>
          <w:p w:rsidR="00A87E2E" w:rsidRDefault="00A87E2E" w:rsidP="002C7DED">
            <w:pPr>
              <w:pStyle w:val="ListParagraph"/>
              <w:numPr>
                <w:ilvl w:val="0"/>
                <w:numId w:val="50"/>
              </w:numPr>
              <w:spacing w:before="120"/>
              <w:ind w:left="225" w:hanging="225"/>
            </w:pPr>
            <w:r w:rsidRPr="0000113F">
              <w:t>Analysis of kit data and production schedule</w:t>
            </w:r>
            <w:r w:rsidR="0000113F" w:rsidRPr="0000113F">
              <w:t>.</w:t>
            </w:r>
          </w:p>
          <w:p w:rsidR="005D656D" w:rsidRPr="0000113F" w:rsidRDefault="005D656D" w:rsidP="002C7DED">
            <w:pPr>
              <w:pStyle w:val="ListParagraph"/>
              <w:numPr>
                <w:ilvl w:val="0"/>
                <w:numId w:val="50"/>
              </w:numPr>
              <w:spacing w:before="120"/>
              <w:ind w:left="225" w:hanging="225"/>
            </w:pPr>
            <w:r>
              <w:t>Develop</w:t>
            </w:r>
            <w:r w:rsidR="00B20B4F">
              <w:t>ed</w:t>
            </w:r>
            <w:r>
              <w:t xml:space="preserve"> spreadsheets to provide kit pick lists / kit requirements.</w:t>
            </w:r>
          </w:p>
          <w:p w:rsidR="00A87E2E" w:rsidRPr="0000113F" w:rsidRDefault="00A87E2E" w:rsidP="00750555"/>
          <w:p w:rsidR="00F60020" w:rsidRDefault="00F60020" w:rsidP="007F17CE">
            <w:pPr>
              <w:spacing w:before="120"/>
              <w:rPr>
                <w:b/>
              </w:rPr>
            </w:pPr>
            <w:proofErr w:type="spellStart"/>
            <w:r w:rsidRPr="00D66C13">
              <w:t>Depuy</w:t>
            </w:r>
            <w:proofErr w:type="spellEnd"/>
            <w:r w:rsidRPr="00D66C13">
              <w:t xml:space="preserve"> </w:t>
            </w:r>
            <w:proofErr w:type="spellStart"/>
            <w:r w:rsidRPr="00D66C13">
              <w:t>Synthes</w:t>
            </w:r>
            <w:proofErr w:type="spellEnd"/>
            <w:r w:rsidRPr="00D66C13">
              <w:t xml:space="preserve"> </w:t>
            </w:r>
            <w:r w:rsidR="00DA4305" w:rsidRPr="00D66C13">
              <w:t>(</w:t>
            </w:r>
            <w:proofErr w:type="spellStart"/>
            <w:r w:rsidR="00DA4305" w:rsidRPr="00D66C13">
              <w:t>Johnson&amp;Johnson</w:t>
            </w:r>
            <w:proofErr w:type="spellEnd"/>
            <w:r w:rsidR="00DA4305" w:rsidRPr="00D66C13">
              <w:t>)</w:t>
            </w:r>
            <w:r w:rsidR="00DA4305">
              <w:rPr>
                <w:b/>
              </w:rPr>
              <w:t xml:space="preserve"> </w:t>
            </w:r>
            <w:r w:rsidRPr="00416DA8">
              <w:t>– Monument, CO</w:t>
            </w:r>
            <w:r w:rsidR="00416DA8">
              <w:t xml:space="preserve"> (Contract)</w:t>
            </w:r>
          </w:p>
          <w:p w:rsidR="00F60020" w:rsidRPr="00D66C13" w:rsidRDefault="00F60020" w:rsidP="00645651">
            <w:pPr>
              <w:rPr>
                <w:b/>
                <w:sz w:val="23"/>
                <w:szCs w:val="23"/>
              </w:rPr>
            </w:pPr>
            <w:r w:rsidRPr="00D66C13">
              <w:rPr>
                <w:b/>
                <w:sz w:val="23"/>
                <w:szCs w:val="23"/>
              </w:rPr>
              <w:t>Manufacturing Process Engineer</w:t>
            </w:r>
          </w:p>
          <w:p w:rsidR="00CC28F8" w:rsidRDefault="00361C90" w:rsidP="000A04FB">
            <w:pPr>
              <w:pStyle w:val="ListParagraph"/>
              <w:numPr>
                <w:ilvl w:val="0"/>
                <w:numId w:val="47"/>
              </w:numPr>
              <w:spacing w:after="60" w:line="276" w:lineRule="auto"/>
              <w:ind w:left="259" w:hanging="259"/>
            </w:pPr>
            <w:r>
              <w:t>Generated</w:t>
            </w:r>
            <w:r w:rsidR="00CC28F8" w:rsidRPr="00667B6D">
              <w:t xml:space="preserve"> and execut</w:t>
            </w:r>
            <w:r w:rsidR="00A73880">
              <w:t>ed</w:t>
            </w:r>
            <w:r w:rsidR="00CC28F8" w:rsidRPr="00667B6D">
              <w:t xml:space="preserve"> </w:t>
            </w:r>
            <w:r w:rsidR="00CC28F8">
              <w:t>process validations (IQ/OQ/PQ)</w:t>
            </w:r>
            <w:r w:rsidR="00D009BF">
              <w:t xml:space="preserve"> on implantable class 2 medical devices</w:t>
            </w:r>
            <w:r w:rsidR="00CC28F8">
              <w:t>.</w:t>
            </w:r>
          </w:p>
          <w:p w:rsidR="00A73880" w:rsidRDefault="00A73880" w:rsidP="000A04FB">
            <w:pPr>
              <w:pStyle w:val="ListParagraph"/>
              <w:numPr>
                <w:ilvl w:val="0"/>
                <w:numId w:val="47"/>
              </w:numPr>
              <w:spacing w:after="60" w:line="276" w:lineRule="auto"/>
              <w:ind w:left="259" w:hanging="259"/>
            </w:pPr>
            <w:r>
              <w:t xml:space="preserve">Developed </w:t>
            </w:r>
            <w:r w:rsidR="00974D32">
              <w:t xml:space="preserve">a </w:t>
            </w:r>
            <w:r>
              <w:t>process validation specific</w:t>
            </w:r>
            <w:r w:rsidR="00974D32">
              <w:t>ation</w:t>
            </w:r>
            <w:r>
              <w:t xml:space="preserve"> for CNC/</w:t>
            </w:r>
            <w:proofErr w:type="spellStart"/>
            <w:r>
              <w:t>maching</w:t>
            </w:r>
            <w:proofErr w:type="spellEnd"/>
            <w:r>
              <w:t xml:space="preserve"> processes</w:t>
            </w:r>
            <w:r w:rsidR="00974D32">
              <w:t>.</w:t>
            </w:r>
          </w:p>
          <w:p w:rsidR="00CC28F8" w:rsidRDefault="00361C90" w:rsidP="000A04FB">
            <w:pPr>
              <w:pStyle w:val="ListParagraph"/>
              <w:numPr>
                <w:ilvl w:val="0"/>
                <w:numId w:val="47"/>
              </w:numPr>
              <w:spacing w:after="60" w:line="276" w:lineRule="auto"/>
              <w:ind w:left="259" w:hanging="259"/>
            </w:pPr>
            <w:r>
              <w:t>Performed r</w:t>
            </w:r>
            <w:r w:rsidR="00A73880">
              <w:t>emediation</w:t>
            </w:r>
            <w:r w:rsidR="0098133F">
              <w:t xml:space="preserve"> (GRQP)</w:t>
            </w:r>
            <w:r w:rsidR="00A73880">
              <w:t xml:space="preserve"> of validation protocols.</w:t>
            </w:r>
          </w:p>
          <w:p w:rsidR="00524466" w:rsidRDefault="00F66734" w:rsidP="00524466">
            <w:pPr>
              <w:pStyle w:val="ListParagraph"/>
              <w:numPr>
                <w:ilvl w:val="0"/>
                <w:numId w:val="47"/>
              </w:numPr>
              <w:spacing w:after="60" w:line="276" w:lineRule="auto"/>
              <w:ind w:left="259" w:hanging="259"/>
            </w:pPr>
            <w:r>
              <w:t>Updated process documentation.</w:t>
            </w:r>
          </w:p>
          <w:p w:rsidR="00F60020" w:rsidRDefault="00F60020" w:rsidP="00750555">
            <w:pPr>
              <w:rPr>
                <w:b/>
              </w:rPr>
            </w:pPr>
          </w:p>
          <w:p w:rsidR="00645651" w:rsidRDefault="00645651" w:rsidP="00645651">
            <w:pPr>
              <w:rPr>
                <w:b/>
              </w:rPr>
            </w:pPr>
            <w:r w:rsidRPr="00D66C13">
              <w:t>Philips Healthcare - Ultrasound</w:t>
            </w:r>
            <w:r>
              <w:rPr>
                <w:b/>
              </w:rPr>
              <w:t xml:space="preserve"> - </w:t>
            </w:r>
            <w:r>
              <w:t>Bothell</w:t>
            </w:r>
            <w:r w:rsidRPr="00BD5013">
              <w:t xml:space="preserve">, </w:t>
            </w:r>
            <w:r>
              <w:t>W</w:t>
            </w:r>
            <w:r w:rsidRPr="00BD5013">
              <w:t>A</w:t>
            </w:r>
          </w:p>
          <w:p w:rsidR="00645651" w:rsidRPr="00D66C13" w:rsidRDefault="00645651" w:rsidP="00645651">
            <w:pPr>
              <w:pStyle w:val="JobTitle"/>
              <w:rPr>
                <w:b/>
                <w:i w:val="0"/>
              </w:rPr>
            </w:pPr>
            <w:r w:rsidRPr="00D66C13">
              <w:rPr>
                <w:b/>
                <w:i w:val="0"/>
              </w:rPr>
              <w:t>Process Engineer</w:t>
            </w:r>
          </w:p>
          <w:p w:rsidR="00F6467E" w:rsidRDefault="00667209" w:rsidP="00F6467E">
            <w:pPr>
              <w:pStyle w:val="Achievement"/>
            </w:pPr>
            <w:r>
              <w:t xml:space="preserve">Performed process validation for sustaining engineering changes on </w:t>
            </w:r>
            <w:r w:rsidR="002D5C97">
              <w:t xml:space="preserve">multiple ultrasound </w:t>
            </w:r>
            <w:r>
              <w:t>system</w:t>
            </w:r>
            <w:r w:rsidR="002D5C97">
              <w:t>s</w:t>
            </w:r>
            <w:r>
              <w:t>.</w:t>
            </w:r>
            <w:r w:rsidR="00660895">
              <w:t xml:space="preserve">  This </w:t>
            </w:r>
            <w:r w:rsidR="00A069BF">
              <w:t xml:space="preserve">process </w:t>
            </w:r>
            <w:r w:rsidR="00660895">
              <w:t>validation included</w:t>
            </w:r>
            <w:r w:rsidR="00A069BF">
              <w:t>:</w:t>
            </w:r>
            <w:r w:rsidR="00660895">
              <w:t xml:space="preserve"> </w:t>
            </w:r>
            <w:r w:rsidR="00AA0B29">
              <w:t xml:space="preserve">technical reports, </w:t>
            </w:r>
            <w:r w:rsidR="00A069BF">
              <w:t xml:space="preserve">process change </w:t>
            </w:r>
            <w:r w:rsidR="00660895">
              <w:t xml:space="preserve">documentation, </w:t>
            </w:r>
            <w:r w:rsidR="00A069BF">
              <w:t xml:space="preserve">build documentation, </w:t>
            </w:r>
            <w:r w:rsidR="00660895">
              <w:t xml:space="preserve">production line impact, </w:t>
            </w:r>
            <w:r w:rsidR="00A069BF">
              <w:t>and process risk analysis</w:t>
            </w:r>
            <w:r w:rsidR="00D752D0">
              <w:t xml:space="preserve"> (FMEA)</w:t>
            </w:r>
            <w:r w:rsidR="00A069BF">
              <w:t>.</w:t>
            </w:r>
          </w:p>
          <w:p w:rsidR="00843807" w:rsidRDefault="00843807" w:rsidP="00843807">
            <w:pPr>
              <w:pStyle w:val="Achievement"/>
            </w:pPr>
            <w:r>
              <w:t xml:space="preserve">Applied lean manufacturing principles (e.g. value stream analysis, 5s, </w:t>
            </w:r>
            <w:proofErr w:type="spellStart"/>
            <w:r>
              <w:t>takt</w:t>
            </w:r>
            <w:proofErr w:type="spellEnd"/>
            <w:r>
              <w:t xml:space="preserve"> time, </w:t>
            </w:r>
            <w:proofErr w:type="spellStart"/>
            <w:r>
              <w:t>kanbans</w:t>
            </w:r>
            <w:proofErr w:type="spellEnd"/>
            <w:r>
              <w:t xml:space="preserve">, </w:t>
            </w:r>
            <w:proofErr w:type="spellStart"/>
            <w:r>
              <w:t>kaizens</w:t>
            </w:r>
            <w:proofErr w:type="spellEnd"/>
            <w:r>
              <w:t>,</w:t>
            </w:r>
            <w:r w:rsidR="00D8140F">
              <w:t xml:space="preserve"> line balancing,</w:t>
            </w:r>
            <w:r>
              <w:t xml:space="preserve"> one-piece flow) within process improvement projects.</w:t>
            </w:r>
          </w:p>
          <w:p w:rsidR="00D00DBC" w:rsidRDefault="00D00DBC" w:rsidP="00843807">
            <w:pPr>
              <w:pStyle w:val="Achievement"/>
            </w:pPr>
            <w:r>
              <w:t>Developed standard work processes for final operations of the production line.  Operations included: system cleaning, accessory kitting, and final ERP transactions.</w:t>
            </w:r>
          </w:p>
          <w:p w:rsidR="00667209" w:rsidRDefault="000908A0" w:rsidP="00F6467E">
            <w:pPr>
              <w:pStyle w:val="Achievement"/>
            </w:pPr>
            <w:r>
              <w:t xml:space="preserve">Supported ultrasound system production lines in </w:t>
            </w:r>
            <w:r w:rsidR="00915861">
              <w:t>compliance with</w:t>
            </w:r>
            <w:r>
              <w:t xml:space="preserve"> FDA </w:t>
            </w:r>
            <w:r w:rsidR="00915861">
              <w:t>regulations (</w:t>
            </w:r>
            <w:r w:rsidR="00E027E5">
              <w:t xml:space="preserve">21 </w:t>
            </w:r>
            <w:r w:rsidR="00915861">
              <w:t>CFR 820) and ISO 13485</w:t>
            </w:r>
            <w:r>
              <w:t xml:space="preserve">.  </w:t>
            </w:r>
            <w:r w:rsidR="0085548B">
              <w:t>Products built as a class 2 medical device.</w:t>
            </w:r>
          </w:p>
          <w:p w:rsidR="0085548B" w:rsidRDefault="0085548B" w:rsidP="00F6467E">
            <w:pPr>
              <w:pStyle w:val="Achievement"/>
            </w:pPr>
            <w:r>
              <w:t xml:space="preserve">Responsible for </w:t>
            </w:r>
            <w:r w:rsidR="00B8164D">
              <w:t>developing and maintaining production build documentation (</w:t>
            </w:r>
            <w:r w:rsidR="000F3CD2">
              <w:t>e.g. a</w:t>
            </w:r>
            <w:r w:rsidR="00B8164D">
              <w:t xml:space="preserve">ssembly </w:t>
            </w:r>
            <w:r w:rsidR="000F3CD2">
              <w:t>i</w:t>
            </w:r>
            <w:r w:rsidR="00B8164D">
              <w:t xml:space="preserve">nstructions, </w:t>
            </w:r>
            <w:r w:rsidR="000F3CD2">
              <w:t>p</w:t>
            </w:r>
            <w:r w:rsidR="00B8164D">
              <w:t xml:space="preserve">rocess </w:t>
            </w:r>
            <w:r w:rsidR="000F3CD2">
              <w:t>s</w:t>
            </w:r>
            <w:r w:rsidR="00B8164D">
              <w:t xml:space="preserve">pecifications, </w:t>
            </w:r>
            <w:r w:rsidR="000F3CD2">
              <w:t>s</w:t>
            </w:r>
            <w:r w:rsidR="00B8164D">
              <w:t xml:space="preserve">upporting </w:t>
            </w:r>
            <w:r w:rsidR="000F3CD2">
              <w:t>p</w:t>
            </w:r>
            <w:r w:rsidR="00B8164D">
              <w:t xml:space="preserve">rocedures, and </w:t>
            </w:r>
            <w:r w:rsidR="000F3CD2">
              <w:t>p</w:t>
            </w:r>
            <w:r w:rsidR="00B8164D">
              <w:t xml:space="preserve">roduction </w:t>
            </w:r>
            <w:r w:rsidR="000F3CD2">
              <w:t>v</w:t>
            </w:r>
            <w:r w:rsidR="00B8164D">
              <w:t>ariances).</w:t>
            </w:r>
          </w:p>
          <w:p w:rsidR="00A069BF" w:rsidRDefault="00A069BF" w:rsidP="00F6467E">
            <w:pPr>
              <w:pStyle w:val="Achievement"/>
            </w:pPr>
            <w:r>
              <w:t xml:space="preserve">Provided lean manufacturing and </w:t>
            </w:r>
            <w:proofErr w:type="spellStart"/>
            <w:r>
              <w:t>mfg</w:t>
            </w:r>
            <w:proofErr w:type="spellEnd"/>
            <w:r>
              <w:t xml:space="preserve"> operations perspective input to NPI process development.</w:t>
            </w:r>
          </w:p>
          <w:p w:rsidR="00AA0B29" w:rsidRDefault="00AA0B29" w:rsidP="00F6467E">
            <w:pPr>
              <w:pStyle w:val="Achievement"/>
            </w:pPr>
            <w:r>
              <w:t xml:space="preserve">Represented process engineering during </w:t>
            </w:r>
            <w:r w:rsidR="002C6665">
              <w:t>CAPA reviews and corrective action response teams.</w:t>
            </w:r>
          </w:p>
          <w:p w:rsidR="00D752D0" w:rsidRDefault="00D752D0" w:rsidP="0098042E">
            <w:pPr>
              <w:pStyle w:val="Achievement"/>
              <w:ind w:left="225" w:hanging="225"/>
            </w:pPr>
            <w:r>
              <w:t xml:space="preserve">Reviewed product design changes to access manufacturability and production line impact.  </w:t>
            </w:r>
            <w:r w:rsidR="00B37EA5">
              <w:t>Reviewed</w:t>
            </w:r>
            <w:r>
              <w:t xml:space="preserve"> and signed off on </w:t>
            </w:r>
            <w:r w:rsidR="00B37EA5">
              <w:t xml:space="preserve">part </w:t>
            </w:r>
            <w:r>
              <w:t>drawing</w:t>
            </w:r>
            <w:r w:rsidR="00B37EA5">
              <w:t xml:space="preserve">s submitted for approvals.  </w:t>
            </w:r>
          </w:p>
          <w:p w:rsidR="00645651" w:rsidRDefault="00645651">
            <w:pPr>
              <w:rPr>
                <w:b/>
              </w:rPr>
            </w:pPr>
          </w:p>
          <w:p w:rsidR="00457144" w:rsidRDefault="00BD5013" w:rsidP="00750555">
            <w:pPr>
              <w:ind w:left="315"/>
              <w:rPr>
                <w:b/>
              </w:rPr>
            </w:pPr>
            <w:r w:rsidRPr="00D66C13">
              <w:lastRenderedPageBreak/>
              <w:t>Jabil Circuit</w:t>
            </w:r>
            <w:r>
              <w:rPr>
                <w:b/>
              </w:rPr>
              <w:t xml:space="preserve"> -</w:t>
            </w:r>
            <w:r w:rsidR="00457144">
              <w:rPr>
                <w:b/>
              </w:rPr>
              <w:t xml:space="preserve"> </w:t>
            </w:r>
            <w:smartTag w:uri="urn:schemas-microsoft-com:office:smarttags" w:element="City">
              <w:r w:rsidR="00457144" w:rsidRPr="00BD5013">
                <w:t>San Jose</w:t>
              </w:r>
            </w:smartTag>
            <w:r w:rsidR="00457144" w:rsidRPr="00BD5013">
              <w:t>, CA</w:t>
            </w:r>
          </w:p>
          <w:p w:rsidR="00CA14E4" w:rsidRPr="00D66C13" w:rsidRDefault="00DA64DB" w:rsidP="00750555">
            <w:pPr>
              <w:pStyle w:val="JobTitle"/>
              <w:ind w:left="315"/>
              <w:rPr>
                <w:b/>
                <w:i w:val="0"/>
              </w:rPr>
            </w:pPr>
            <w:r w:rsidRPr="00D66C13">
              <w:rPr>
                <w:b/>
                <w:i w:val="0"/>
              </w:rPr>
              <w:t xml:space="preserve">Project </w:t>
            </w:r>
            <w:r w:rsidR="00CA14E4" w:rsidRPr="00D66C13">
              <w:rPr>
                <w:b/>
                <w:i w:val="0"/>
              </w:rPr>
              <w:t>Engineer</w:t>
            </w:r>
          </w:p>
          <w:p w:rsidR="00CA14E4" w:rsidRDefault="00526825" w:rsidP="00750555">
            <w:pPr>
              <w:pStyle w:val="Achievement"/>
              <w:ind w:left="585" w:hanging="252"/>
            </w:pPr>
            <w:r>
              <w:t>Successfully installed</w:t>
            </w:r>
            <w:r w:rsidR="002642DF">
              <w:t xml:space="preserve"> and </w:t>
            </w:r>
            <w:r w:rsidR="004C3A86">
              <w:t>sustained</w:t>
            </w:r>
            <w:r w:rsidR="002642DF">
              <w:t xml:space="preserve"> </w:t>
            </w:r>
            <w:r w:rsidR="0030640D">
              <w:t xml:space="preserve">the first </w:t>
            </w:r>
            <w:r w:rsidR="00645651">
              <w:t>system</w:t>
            </w:r>
            <w:r w:rsidR="0030640D">
              <w:t xml:space="preserve"> assembly process for</w:t>
            </w:r>
            <w:r w:rsidR="006F34D5">
              <w:t xml:space="preserve"> a medical product within the facility.</w:t>
            </w:r>
          </w:p>
          <w:p w:rsidR="00B37EA5" w:rsidRDefault="00D54D95" w:rsidP="00750555">
            <w:pPr>
              <w:pStyle w:val="Achievement"/>
              <w:ind w:left="585" w:hanging="252"/>
            </w:pPr>
            <w:r>
              <w:t>Supported the development of a new medical product from prototype to production release within a compressed timeframe.</w:t>
            </w:r>
            <w:r w:rsidR="00841F25">
              <w:t xml:space="preserve">  This effort included the assisting of product release at overseas </w:t>
            </w:r>
            <w:r w:rsidR="0057085E">
              <w:t>location.</w:t>
            </w:r>
          </w:p>
          <w:p w:rsidR="00CA14E4" w:rsidRDefault="00526825" w:rsidP="00750555">
            <w:pPr>
              <w:pStyle w:val="Achievement"/>
              <w:ind w:left="585" w:hanging="225"/>
            </w:pPr>
            <w:r>
              <w:t>Lead</w:t>
            </w:r>
            <w:r w:rsidR="006F34D5">
              <w:t xml:space="preserve"> lean manufacturing and process improvement activities that reduced </w:t>
            </w:r>
            <w:r>
              <w:t>both the</w:t>
            </w:r>
            <w:r w:rsidR="006F34D5">
              <w:t xml:space="preserve"> </w:t>
            </w:r>
            <w:r w:rsidR="002642DF">
              <w:t xml:space="preserve">direct </w:t>
            </w:r>
            <w:r w:rsidR="006F34D5">
              <w:t>labor</w:t>
            </w:r>
            <w:r w:rsidR="00B37EA5">
              <w:t xml:space="preserve"> and </w:t>
            </w:r>
            <w:r>
              <w:t>overhead costs.</w:t>
            </w:r>
          </w:p>
          <w:p w:rsidR="00E027E5" w:rsidRDefault="00E027E5" w:rsidP="00750555">
            <w:pPr>
              <w:pStyle w:val="Achievement"/>
              <w:ind w:left="585" w:hanging="225"/>
            </w:pPr>
            <w:r>
              <w:t>Supported the facility’s certification of ISO 13485.</w:t>
            </w:r>
          </w:p>
          <w:p w:rsidR="004614C5" w:rsidRDefault="004614C5" w:rsidP="00750555">
            <w:pPr>
              <w:pStyle w:val="Achievement"/>
              <w:ind w:left="585" w:hanging="225"/>
            </w:pPr>
            <w:r>
              <w:t>Submitted DF</w:t>
            </w:r>
            <w:r w:rsidR="00D813B2">
              <w:t>M</w:t>
            </w:r>
            <w:r>
              <w:t xml:space="preserve"> reviews to customer </w:t>
            </w:r>
            <w:r w:rsidR="00D813B2">
              <w:t>for</w:t>
            </w:r>
            <w:r>
              <w:t xml:space="preserve"> both </w:t>
            </w:r>
            <w:r w:rsidR="00D813B2">
              <w:t>prototype</w:t>
            </w:r>
            <w:r>
              <w:t xml:space="preserve"> and </w:t>
            </w:r>
            <w:r w:rsidR="00D813B2">
              <w:t>production level</w:t>
            </w:r>
            <w:r>
              <w:t xml:space="preserve"> products.</w:t>
            </w:r>
          </w:p>
          <w:p w:rsidR="00A84C26" w:rsidRDefault="00A84C26" w:rsidP="00750555">
            <w:pPr>
              <w:pStyle w:val="Achievement"/>
              <w:ind w:left="585" w:hanging="225"/>
            </w:pPr>
            <w:r>
              <w:t xml:space="preserve">Lead corrective action </w:t>
            </w:r>
            <w:r w:rsidR="004251E7">
              <w:t>(</w:t>
            </w:r>
            <w:r>
              <w:t>CAPA) and process review activities.</w:t>
            </w:r>
          </w:p>
          <w:p w:rsidR="00526825" w:rsidRDefault="00115AC6" w:rsidP="00750555">
            <w:pPr>
              <w:pStyle w:val="Achievement"/>
              <w:ind w:left="585" w:hanging="225"/>
            </w:pPr>
            <w:r>
              <w:t>Managed</w:t>
            </w:r>
            <w:r w:rsidR="00526825">
              <w:t xml:space="preserve"> both the SMT and </w:t>
            </w:r>
            <w:r w:rsidR="00645651">
              <w:t>system</w:t>
            </w:r>
            <w:r w:rsidR="00526825">
              <w:t xml:space="preserve"> assembly process.</w:t>
            </w:r>
          </w:p>
          <w:p w:rsidR="002642DF" w:rsidRDefault="004C3A86" w:rsidP="00750555">
            <w:pPr>
              <w:pStyle w:val="Achievement"/>
              <w:ind w:left="585" w:hanging="225"/>
            </w:pPr>
            <w:r>
              <w:t xml:space="preserve">Contributed to the </w:t>
            </w:r>
            <w:r w:rsidR="00521831">
              <w:t>quoting</w:t>
            </w:r>
            <w:r>
              <w:t xml:space="preserve"> </w:t>
            </w:r>
            <w:r w:rsidR="00521831">
              <w:t xml:space="preserve">of a </w:t>
            </w:r>
            <w:r w:rsidR="00F054A1">
              <w:t>new product which was then brought to the facility.</w:t>
            </w:r>
          </w:p>
          <w:p w:rsidR="00482531" w:rsidRPr="00D66C13" w:rsidRDefault="00482531" w:rsidP="00750555">
            <w:pPr>
              <w:pStyle w:val="JobTitle"/>
              <w:ind w:left="585" w:hanging="225"/>
              <w:rPr>
                <w:b/>
                <w:i w:val="0"/>
              </w:rPr>
            </w:pPr>
            <w:r w:rsidRPr="00D66C13">
              <w:rPr>
                <w:b/>
                <w:i w:val="0"/>
              </w:rPr>
              <w:t>Industrial Engineer</w:t>
            </w:r>
          </w:p>
          <w:p w:rsidR="00CA14E4" w:rsidRDefault="00291E43" w:rsidP="00750555">
            <w:pPr>
              <w:pStyle w:val="Achievement"/>
              <w:ind w:left="585" w:hanging="225"/>
            </w:pPr>
            <w:r>
              <w:t>Successful installation</w:t>
            </w:r>
            <w:r w:rsidR="00CA14E4">
              <w:t xml:space="preserve"> </w:t>
            </w:r>
            <w:r>
              <w:t xml:space="preserve">of </w:t>
            </w:r>
            <w:r w:rsidR="00CA14E4">
              <w:t xml:space="preserve">the </w:t>
            </w:r>
            <w:r>
              <w:t xml:space="preserve">manufacturing </w:t>
            </w:r>
            <w:r w:rsidR="00EE5C49">
              <w:t>process and layout for</w:t>
            </w:r>
            <w:r>
              <w:t xml:space="preserve"> new customer</w:t>
            </w:r>
            <w:r w:rsidR="00DA64DB">
              <w:t>s</w:t>
            </w:r>
            <w:r>
              <w:t xml:space="preserve"> to the plant.</w:t>
            </w:r>
            <w:r w:rsidR="00EE5C49">
              <w:t xml:space="preserve">  Developed both prototype and production processes.</w:t>
            </w:r>
          </w:p>
          <w:p w:rsidR="00416DA8" w:rsidRDefault="00EE5C49" w:rsidP="00750555">
            <w:pPr>
              <w:pStyle w:val="Achievement"/>
              <w:ind w:left="585" w:hanging="225"/>
            </w:pPr>
            <w:r>
              <w:t>Performed continuous improvement / lean techniques to optimize the process.</w:t>
            </w:r>
            <w:r w:rsidR="00416DA8">
              <w:t xml:space="preserve"> </w:t>
            </w:r>
          </w:p>
          <w:p w:rsidR="00EE5C49" w:rsidRDefault="00416DA8" w:rsidP="00750555">
            <w:pPr>
              <w:pStyle w:val="Achievement"/>
              <w:ind w:left="585" w:hanging="225"/>
            </w:pPr>
            <w:r w:rsidRPr="00416DA8">
              <w:t>Quoted the system assembly process for new plant-level customers.</w:t>
            </w:r>
          </w:p>
          <w:p w:rsidR="00291E43" w:rsidRDefault="00291E43" w:rsidP="00750555">
            <w:pPr>
              <w:pStyle w:val="Achievement"/>
              <w:ind w:left="585" w:hanging="225"/>
            </w:pPr>
            <w:r>
              <w:t>Co-managed a plant level re-design project with a budget of $1.5M</w:t>
            </w:r>
            <w:r w:rsidR="00974D32">
              <w:t>,</w:t>
            </w:r>
            <w:r>
              <w:t xml:space="preserve"> </w:t>
            </w:r>
            <w:r w:rsidR="00974D32">
              <w:t>which</w:t>
            </w:r>
            <w:r w:rsidR="002D0E39">
              <w:t xml:space="preserve"> affected all functions of plant operation</w:t>
            </w:r>
            <w:r>
              <w:t>.</w:t>
            </w:r>
          </w:p>
          <w:p w:rsidR="00DA64DB" w:rsidRDefault="00930D7B" w:rsidP="00750555">
            <w:pPr>
              <w:pStyle w:val="Achievement"/>
              <w:ind w:left="585" w:hanging="225"/>
            </w:pPr>
            <w:smartTag w:uri="urn:schemas-microsoft-com:office:smarttags" w:element="place">
              <w:r>
                <w:t>Main</w:t>
              </w:r>
            </w:smartTag>
            <w:r>
              <w:t xml:space="preserve">tained </w:t>
            </w:r>
            <w:r w:rsidR="00974D32">
              <w:t>a</w:t>
            </w:r>
            <w:r>
              <w:t xml:space="preserve"> master plant layout </w:t>
            </w:r>
            <w:r w:rsidR="00974D32">
              <w:t xml:space="preserve">drawing </w:t>
            </w:r>
            <w:r>
              <w:t xml:space="preserve">within </w:t>
            </w:r>
            <w:proofErr w:type="spellStart"/>
            <w:r>
              <w:t>Autocad</w:t>
            </w:r>
            <w:proofErr w:type="spellEnd"/>
            <w:r>
              <w:t>.</w:t>
            </w:r>
          </w:p>
          <w:p w:rsidR="008B1937" w:rsidRDefault="008B1937" w:rsidP="00750555">
            <w:pPr>
              <w:pStyle w:val="Achievement"/>
              <w:ind w:left="585" w:hanging="225"/>
            </w:pPr>
            <w:r>
              <w:t>Coordinated line changes and layout reconfigurations.</w:t>
            </w:r>
          </w:p>
          <w:p w:rsidR="00DA64DB" w:rsidRDefault="00DA64DB" w:rsidP="00750555">
            <w:pPr>
              <w:pStyle w:val="Achievement"/>
              <w:ind w:left="585" w:hanging="225"/>
            </w:pPr>
            <w:r>
              <w:t>Supported product transfers in/out of the facility</w:t>
            </w:r>
          </w:p>
          <w:p w:rsidR="00EE5C49" w:rsidRPr="00EE5C49" w:rsidRDefault="00EE5C49" w:rsidP="00750555">
            <w:pPr>
              <w:pStyle w:val="Achievement"/>
              <w:ind w:left="585" w:hanging="225"/>
            </w:pPr>
            <w:r w:rsidRPr="00EE5C49">
              <w:t>Balanced support for both customer and plant level requirements.</w:t>
            </w:r>
          </w:p>
          <w:p w:rsidR="00482531" w:rsidRPr="00D66C13" w:rsidRDefault="00482531" w:rsidP="00750555">
            <w:pPr>
              <w:pStyle w:val="JobTitle"/>
              <w:ind w:left="585" w:hanging="225"/>
              <w:rPr>
                <w:b/>
                <w:i w:val="0"/>
              </w:rPr>
            </w:pPr>
            <w:r w:rsidRPr="00D66C13">
              <w:rPr>
                <w:b/>
                <w:i w:val="0"/>
              </w:rPr>
              <w:t xml:space="preserve">Quality Engineer </w:t>
            </w:r>
          </w:p>
          <w:p w:rsidR="00482531" w:rsidRDefault="00482531" w:rsidP="00750555">
            <w:pPr>
              <w:pStyle w:val="Achievement"/>
              <w:ind w:left="585" w:hanging="225"/>
            </w:pPr>
            <w:r>
              <w:t xml:space="preserve">Responsible for leading quality improvement activities within the </w:t>
            </w:r>
            <w:proofErr w:type="spellStart"/>
            <w:r>
              <w:t>workcell</w:t>
            </w:r>
            <w:proofErr w:type="spellEnd"/>
            <w:r>
              <w:t>.</w:t>
            </w:r>
          </w:p>
          <w:p w:rsidR="001B7FBC" w:rsidRDefault="001B7FBC" w:rsidP="00750555">
            <w:pPr>
              <w:pStyle w:val="Achievement"/>
              <w:ind w:left="585" w:hanging="225"/>
            </w:pPr>
            <w:r>
              <w:t xml:space="preserve">Supported the product quality at both the PCBA and </w:t>
            </w:r>
            <w:r w:rsidR="00F6467E">
              <w:t>system assembly</w:t>
            </w:r>
            <w:r>
              <w:t xml:space="preserve"> level.</w:t>
            </w:r>
          </w:p>
          <w:p w:rsidR="00482531" w:rsidRDefault="00482531" w:rsidP="00750555">
            <w:pPr>
              <w:pStyle w:val="Achievement"/>
              <w:ind w:left="585" w:hanging="225"/>
            </w:pPr>
            <w:r>
              <w:t>Data and root cause analysis for process defects.</w:t>
            </w:r>
          </w:p>
          <w:p w:rsidR="00457144" w:rsidRPr="00457144" w:rsidRDefault="00482531" w:rsidP="00750555">
            <w:pPr>
              <w:pStyle w:val="Achievement"/>
              <w:ind w:left="585" w:hanging="225"/>
            </w:pPr>
            <w:r>
              <w:t>Reported process/quality data to the customer on a weekly basis.</w:t>
            </w:r>
            <w:r w:rsidR="003C3D7E">
              <w:t xml:space="preserve"> </w:t>
            </w:r>
          </w:p>
        </w:tc>
      </w:tr>
      <w:tr w:rsidR="00E058B3" w:rsidTr="00D813B2">
        <w:trPr>
          <w:gridBefore w:val="1"/>
          <w:wBefore w:w="181" w:type="dxa"/>
          <w:cantSplit/>
          <w:trHeight w:val="256"/>
        </w:trPr>
        <w:tc>
          <w:tcPr>
            <w:tcW w:w="10243" w:type="dxa"/>
            <w:gridSpan w:val="6"/>
          </w:tcPr>
          <w:p w:rsidR="00E058B3" w:rsidRDefault="00974D32">
            <w:pPr>
              <w:pStyle w:val="SectionTitle"/>
            </w:pPr>
            <w:r>
              <w:lastRenderedPageBreak/>
              <w:t>Accomplishments</w:t>
            </w:r>
          </w:p>
        </w:tc>
      </w:tr>
      <w:tr w:rsidR="00FD3D5B" w:rsidTr="002C7DED">
        <w:trPr>
          <w:gridBefore w:val="1"/>
          <w:wBefore w:w="181" w:type="dxa"/>
          <w:trHeight w:val="382"/>
        </w:trPr>
        <w:tc>
          <w:tcPr>
            <w:tcW w:w="1360" w:type="dxa"/>
            <w:gridSpan w:val="2"/>
          </w:tcPr>
          <w:p w:rsidR="008B669B" w:rsidRDefault="008B669B">
            <w:pPr>
              <w:pStyle w:val="NoTitle"/>
              <w:spacing w:before="0" w:line="240" w:lineRule="auto"/>
            </w:pPr>
          </w:p>
          <w:p w:rsidR="000908A0" w:rsidRDefault="000908A0">
            <w:pPr>
              <w:pStyle w:val="NoTitle"/>
              <w:spacing w:before="0" w:line="240" w:lineRule="auto"/>
            </w:pPr>
          </w:p>
        </w:tc>
        <w:tc>
          <w:tcPr>
            <w:tcW w:w="8883" w:type="dxa"/>
            <w:gridSpan w:val="4"/>
          </w:tcPr>
          <w:p w:rsidR="00FD3D5B" w:rsidRPr="000908A0" w:rsidRDefault="0081033E" w:rsidP="004065F1">
            <w:pPr>
              <w:pStyle w:val="Achievement"/>
              <w:numPr>
                <w:ilvl w:val="0"/>
                <w:numId w:val="0"/>
              </w:numPr>
              <w:spacing w:before="120"/>
              <w:ind w:left="314"/>
              <w:rPr>
                <w:i/>
              </w:rPr>
            </w:pPr>
            <w:r>
              <w:rPr>
                <w:i/>
              </w:rPr>
              <w:t xml:space="preserve">Pre-Ship </w:t>
            </w:r>
            <w:r w:rsidR="00EF66B3">
              <w:rPr>
                <w:i/>
              </w:rPr>
              <w:t>Process Optimization</w:t>
            </w:r>
          </w:p>
          <w:p w:rsidR="0081033E" w:rsidRDefault="000908A0" w:rsidP="004065F1">
            <w:pPr>
              <w:pStyle w:val="Achievement"/>
              <w:numPr>
                <w:ilvl w:val="0"/>
                <w:numId w:val="45"/>
              </w:numPr>
              <w:ind w:left="494" w:hanging="252"/>
            </w:pPr>
            <w:r>
              <w:t>Consolidat</w:t>
            </w:r>
            <w:r w:rsidR="005B07F3">
              <w:t>ed</w:t>
            </w:r>
            <w:r>
              <w:t xml:space="preserve"> </w:t>
            </w:r>
            <w:r w:rsidR="005B07F3">
              <w:t>the</w:t>
            </w:r>
            <w:r>
              <w:t xml:space="preserve"> </w:t>
            </w:r>
            <w:r w:rsidR="005B07F3">
              <w:t xml:space="preserve">system cleaning and </w:t>
            </w:r>
            <w:r w:rsidR="0081033E">
              <w:t xml:space="preserve">accessory </w:t>
            </w:r>
            <w:r w:rsidR="0033628D">
              <w:t>kitting</w:t>
            </w:r>
            <w:r w:rsidR="0081033E">
              <w:t xml:space="preserve"> operations for </w:t>
            </w:r>
            <w:r w:rsidR="00915861">
              <w:t>multiple ultrasound system</w:t>
            </w:r>
            <w:r w:rsidR="0081033E">
              <w:t xml:space="preserve"> production lines.</w:t>
            </w:r>
          </w:p>
          <w:p w:rsidR="000908A0" w:rsidRDefault="0081033E" w:rsidP="004065F1">
            <w:pPr>
              <w:pStyle w:val="Achievement"/>
              <w:numPr>
                <w:ilvl w:val="0"/>
                <w:numId w:val="45"/>
              </w:numPr>
              <w:ind w:left="494" w:hanging="252"/>
            </w:pPr>
            <w:r>
              <w:t>Develop</w:t>
            </w:r>
            <w:r w:rsidR="005B07F3">
              <w:t>ed</w:t>
            </w:r>
            <w:r>
              <w:t xml:space="preserve"> standard work</w:t>
            </w:r>
            <w:r w:rsidR="005B07F3">
              <w:t>.</w:t>
            </w:r>
          </w:p>
          <w:p w:rsidR="0081033E" w:rsidRDefault="0081033E" w:rsidP="004065F1">
            <w:pPr>
              <w:pStyle w:val="Achievement"/>
              <w:numPr>
                <w:ilvl w:val="0"/>
                <w:numId w:val="45"/>
              </w:numPr>
              <w:ind w:left="494" w:hanging="252"/>
            </w:pPr>
            <w:r>
              <w:t>Eliminat</w:t>
            </w:r>
            <w:r w:rsidR="005B07F3">
              <w:t>ed</w:t>
            </w:r>
            <w:r>
              <w:t xml:space="preserve"> </w:t>
            </w:r>
            <w:r w:rsidR="00915861">
              <w:t xml:space="preserve">a </w:t>
            </w:r>
            <w:proofErr w:type="spellStart"/>
            <w:r w:rsidR="00915861">
              <w:t>unneccesary</w:t>
            </w:r>
            <w:proofErr w:type="spellEnd"/>
            <w:r w:rsidR="00915861">
              <w:t xml:space="preserve"> pre-staging</w:t>
            </w:r>
            <w:r>
              <w:t xml:space="preserve"> </w:t>
            </w:r>
            <w:r w:rsidR="00915861">
              <w:t xml:space="preserve">part </w:t>
            </w:r>
            <w:r>
              <w:t>kitting operation</w:t>
            </w:r>
            <w:r w:rsidR="005B07F3">
              <w:t>.</w:t>
            </w:r>
          </w:p>
          <w:p w:rsidR="0081033E" w:rsidRDefault="0081033E" w:rsidP="004065F1">
            <w:pPr>
              <w:pStyle w:val="Achievement"/>
              <w:numPr>
                <w:ilvl w:val="0"/>
                <w:numId w:val="45"/>
              </w:numPr>
              <w:ind w:left="494" w:hanging="252"/>
            </w:pPr>
            <w:r>
              <w:t xml:space="preserve">Results – Cost reductions in the following areas:  Travel distance by 80%, Cycle time by 20%, </w:t>
            </w:r>
            <w:r w:rsidR="00D8140F">
              <w:t>Inventory levels</w:t>
            </w:r>
            <w:r>
              <w:t xml:space="preserve"> </w:t>
            </w:r>
            <w:r w:rsidR="00D8140F">
              <w:t>by 40%, and Floor space by 40%</w:t>
            </w:r>
            <w:r w:rsidR="005B07F3">
              <w:t>.</w:t>
            </w:r>
          </w:p>
          <w:p w:rsidR="005B07F3" w:rsidRDefault="00974D32" w:rsidP="004065F1">
            <w:pPr>
              <w:pStyle w:val="Achievement"/>
              <w:numPr>
                <w:ilvl w:val="0"/>
                <w:numId w:val="0"/>
              </w:numPr>
              <w:ind w:left="314"/>
              <w:rPr>
                <w:i/>
              </w:rPr>
            </w:pPr>
            <w:r>
              <w:rPr>
                <w:i/>
              </w:rPr>
              <w:t xml:space="preserve">Manufacturing </w:t>
            </w:r>
            <w:r w:rsidR="005B07F3" w:rsidRPr="005B07F3">
              <w:rPr>
                <w:i/>
              </w:rPr>
              <w:t>Line Re-balance</w:t>
            </w:r>
          </w:p>
          <w:p w:rsidR="005B07F3" w:rsidRDefault="005B07F3" w:rsidP="004065F1">
            <w:pPr>
              <w:pStyle w:val="Achievement"/>
              <w:numPr>
                <w:ilvl w:val="0"/>
                <w:numId w:val="46"/>
              </w:numPr>
              <w:ind w:left="494" w:hanging="252"/>
            </w:pPr>
            <w:r>
              <w:t>Re-designed production lines to accommodate a change in customer demand.</w:t>
            </w:r>
          </w:p>
          <w:p w:rsidR="005B07F3" w:rsidRDefault="005B07F3" w:rsidP="0098042E">
            <w:pPr>
              <w:pStyle w:val="Achievement"/>
              <w:numPr>
                <w:ilvl w:val="0"/>
                <w:numId w:val="46"/>
              </w:numPr>
              <w:ind w:left="494" w:hanging="270"/>
            </w:pPr>
            <w:r>
              <w:t>Allowed operations to flex resources between different areas.</w:t>
            </w:r>
          </w:p>
          <w:p w:rsidR="005B07F3" w:rsidRPr="005B07F3" w:rsidRDefault="005B07F3" w:rsidP="0098042E">
            <w:pPr>
              <w:pStyle w:val="Achievement"/>
              <w:numPr>
                <w:ilvl w:val="0"/>
                <w:numId w:val="46"/>
              </w:numPr>
              <w:ind w:left="494" w:hanging="270"/>
            </w:pPr>
            <w:r>
              <w:t>Reduced bottlenecks</w:t>
            </w:r>
            <w:r w:rsidR="008B669B">
              <w:t xml:space="preserve"> between assembly workstations</w:t>
            </w:r>
          </w:p>
        </w:tc>
      </w:tr>
      <w:tr w:rsidR="00E058B3" w:rsidTr="00D813B2">
        <w:trPr>
          <w:gridBefore w:val="1"/>
          <w:wBefore w:w="181" w:type="dxa"/>
          <w:trHeight w:val="747"/>
        </w:trPr>
        <w:tc>
          <w:tcPr>
            <w:tcW w:w="1360" w:type="dxa"/>
            <w:gridSpan w:val="2"/>
          </w:tcPr>
          <w:p w:rsidR="00587BC2" w:rsidRDefault="00587BC2">
            <w:pPr>
              <w:pStyle w:val="NoTitle"/>
            </w:pPr>
          </w:p>
          <w:p w:rsidR="00DB345D" w:rsidRDefault="00DB345D">
            <w:pPr>
              <w:pStyle w:val="NoTitle"/>
            </w:pPr>
          </w:p>
          <w:p w:rsidR="00342B33" w:rsidRDefault="00342B33">
            <w:pPr>
              <w:pStyle w:val="NoTitle"/>
            </w:pPr>
          </w:p>
          <w:p w:rsidR="00342B33" w:rsidRDefault="00342B33">
            <w:pPr>
              <w:pStyle w:val="NoTitle"/>
            </w:pPr>
          </w:p>
          <w:p w:rsidR="00342B33" w:rsidRDefault="00342B33">
            <w:pPr>
              <w:pStyle w:val="NoTitle"/>
            </w:pPr>
          </w:p>
          <w:p w:rsidR="00342B33" w:rsidRDefault="00342B33">
            <w:pPr>
              <w:pStyle w:val="NoTitle"/>
            </w:pPr>
          </w:p>
          <w:p w:rsidR="00342B33" w:rsidRDefault="00342B33">
            <w:pPr>
              <w:pStyle w:val="NoTitle"/>
            </w:pPr>
          </w:p>
          <w:p w:rsidR="00DB345D" w:rsidRDefault="00DB345D">
            <w:pPr>
              <w:pStyle w:val="NoTitle"/>
            </w:pPr>
          </w:p>
        </w:tc>
        <w:tc>
          <w:tcPr>
            <w:tcW w:w="8883" w:type="dxa"/>
            <w:gridSpan w:val="4"/>
          </w:tcPr>
          <w:p w:rsidR="00F13308" w:rsidRDefault="002C7DED" w:rsidP="004065F1">
            <w:pPr>
              <w:pStyle w:val="Heading7"/>
            </w:pPr>
            <w:r>
              <w:t>L</w:t>
            </w:r>
            <w:r w:rsidR="00F13308">
              <w:t>ean Manufacturing</w:t>
            </w:r>
            <w:r w:rsidR="00937129">
              <w:t xml:space="preserve"> Initiative</w:t>
            </w:r>
          </w:p>
          <w:p w:rsidR="00F13308" w:rsidRDefault="00F13308" w:rsidP="004065F1">
            <w:pPr>
              <w:pStyle w:val="Achievement"/>
              <w:ind w:left="224"/>
            </w:pPr>
            <w:r>
              <w:t xml:space="preserve">Lead the lean manufacturing effort within the </w:t>
            </w:r>
            <w:proofErr w:type="spellStart"/>
            <w:r>
              <w:t>workcell</w:t>
            </w:r>
            <w:proofErr w:type="spellEnd"/>
            <w:r>
              <w:t>.</w:t>
            </w:r>
          </w:p>
          <w:p w:rsidR="00F13308" w:rsidRDefault="0043353A" w:rsidP="004065F1">
            <w:pPr>
              <w:pStyle w:val="Achievement"/>
              <w:numPr>
                <w:ilvl w:val="0"/>
                <w:numId w:val="44"/>
              </w:numPr>
              <w:ind w:left="224"/>
            </w:pPr>
            <w:r>
              <w:t>Conducted weekly meeting with all operating functions (purchasing, planning, production, engineering, and program management) to track and manage the project.</w:t>
            </w:r>
          </w:p>
          <w:p w:rsidR="0043353A" w:rsidRDefault="005F0354" w:rsidP="004065F1">
            <w:pPr>
              <w:pStyle w:val="Achievement"/>
              <w:numPr>
                <w:ilvl w:val="0"/>
                <w:numId w:val="44"/>
              </w:numPr>
              <w:ind w:left="224"/>
            </w:pPr>
            <w:r>
              <w:t>Reported progress to upper management and presented a summary of project to entire plant operations.</w:t>
            </w:r>
          </w:p>
          <w:p w:rsidR="002F3BC1" w:rsidRDefault="002F3BC1" w:rsidP="004065F1">
            <w:pPr>
              <w:pStyle w:val="Achievement"/>
              <w:ind w:left="224"/>
            </w:pPr>
            <w:r>
              <w:t>Used the following tools to achieve process improvement:</w:t>
            </w:r>
            <w:r w:rsidR="006538F6">
              <w:t xml:space="preserve">  </w:t>
            </w:r>
            <w:r>
              <w:t>Value stream mapping</w:t>
            </w:r>
            <w:r w:rsidR="006538F6">
              <w:t xml:space="preserve">, 5S, QRQC, </w:t>
            </w:r>
            <w:proofErr w:type="spellStart"/>
            <w:r w:rsidR="006538F6">
              <w:t>Kanbans</w:t>
            </w:r>
            <w:proofErr w:type="spellEnd"/>
            <w:r w:rsidR="006538F6">
              <w:t>, and One-piece flow.</w:t>
            </w:r>
          </w:p>
          <w:p w:rsidR="005F0354" w:rsidRDefault="006538F6" w:rsidP="004065F1">
            <w:pPr>
              <w:pStyle w:val="Achievement"/>
              <w:ind w:left="224"/>
            </w:pPr>
            <w:r>
              <w:t>Results - Cost reductions in the following areas:  Manpower by 40%, Floor space by 10%, Shipping cost by 50%, and Assembly time by 20%.</w:t>
            </w:r>
          </w:p>
          <w:p w:rsidR="00DB345D" w:rsidRDefault="00DB345D" w:rsidP="004065F1">
            <w:pPr>
              <w:pStyle w:val="Heading7"/>
            </w:pPr>
            <w:r>
              <w:t>Plant Layout Restructuring</w:t>
            </w:r>
          </w:p>
          <w:p w:rsidR="00AC2BB5" w:rsidRDefault="00AC2BB5" w:rsidP="004065F1">
            <w:pPr>
              <w:pStyle w:val="Achievement"/>
              <w:ind w:left="224"/>
            </w:pPr>
            <w:r>
              <w:t>Restructured the customer specific operations to current demand.</w:t>
            </w:r>
          </w:p>
          <w:p w:rsidR="008B1937" w:rsidRDefault="00AC2BB5" w:rsidP="004065F1">
            <w:pPr>
              <w:pStyle w:val="Achievement"/>
              <w:ind w:left="224"/>
            </w:pPr>
            <w:r>
              <w:t xml:space="preserve">Designed new layout configurations for four separate </w:t>
            </w:r>
            <w:r w:rsidR="008B1937">
              <w:t>plant operations within the building.</w:t>
            </w:r>
          </w:p>
          <w:p w:rsidR="00D813B2" w:rsidRDefault="00A23FBA" w:rsidP="004065F1">
            <w:pPr>
              <w:pStyle w:val="Achievement"/>
              <w:ind w:left="224"/>
            </w:pPr>
            <w:r>
              <w:t>All changes made on schedule and within the budget.</w:t>
            </w:r>
          </w:p>
          <w:p w:rsidR="00DB345D" w:rsidRDefault="0057085E" w:rsidP="004065F1">
            <w:pPr>
              <w:pStyle w:val="Heading7"/>
            </w:pPr>
            <w:r>
              <w:t>Product Transfers to Lower Cost Regions</w:t>
            </w:r>
          </w:p>
          <w:p w:rsidR="00A23FBA" w:rsidRDefault="00A23FBA" w:rsidP="004065F1">
            <w:pPr>
              <w:pStyle w:val="Achievement"/>
              <w:ind w:left="224"/>
            </w:pPr>
            <w:r>
              <w:t>Developed the transfer plan which delivered all the necessary data, equipment, and documents needed for the partnering site.</w:t>
            </w:r>
          </w:p>
          <w:p w:rsidR="00D377B5" w:rsidRDefault="00A23FBA" w:rsidP="004065F1">
            <w:pPr>
              <w:pStyle w:val="Achievement"/>
              <w:ind w:left="224"/>
            </w:pPr>
            <w:r>
              <w:t xml:space="preserve">Successfully transferred </w:t>
            </w:r>
            <w:r w:rsidR="00E8330B">
              <w:t>production</w:t>
            </w:r>
            <w:r w:rsidR="004524B8">
              <w:t xml:space="preserve"> to </w:t>
            </w:r>
            <w:proofErr w:type="spellStart"/>
            <w:r w:rsidR="004524B8">
              <w:t>oversea</w:t>
            </w:r>
            <w:proofErr w:type="spellEnd"/>
            <w:r w:rsidR="004524B8">
              <w:t xml:space="preserve"> locations</w:t>
            </w:r>
            <w:r w:rsidR="00E8330B">
              <w:t xml:space="preserve"> including</w:t>
            </w:r>
            <w:r w:rsidR="004524B8">
              <w:t xml:space="preserve"> </w:t>
            </w:r>
            <w:smartTag w:uri="urn:schemas-microsoft-com:office:smarttags" w:element="country-region">
              <w:r>
                <w:t>Scotland</w:t>
              </w:r>
            </w:smartTag>
            <w:r w:rsidR="004524B8">
              <w:t xml:space="preserve">, </w:t>
            </w:r>
            <w:smartTag w:uri="urn:schemas-microsoft-com:office:smarttags" w:element="country-region">
              <w:r>
                <w:t>Mexico</w:t>
              </w:r>
            </w:smartTag>
            <w:r w:rsidR="004524B8">
              <w:t xml:space="preserve">, and </w:t>
            </w:r>
            <w:smartTag w:uri="urn:schemas-microsoft-com:office:smarttags" w:element="place">
              <w:smartTag w:uri="urn:schemas-microsoft-com:office:smarttags" w:element="country-region">
                <w:r>
                  <w:t>China</w:t>
                </w:r>
              </w:smartTag>
            </w:smartTag>
            <w:r>
              <w:t>.</w:t>
            </w:r>
          </w:p>
        </w:tc>
      </w:tr>
      <w:tr w:rsidR="00D377B5" w:rsidTr="00D813B2">
        <w:trPr>
          <w:gridBefore w:val="1"/>
          <w:wBefore w:w="181" w:type="dxa"/>
          <w:cantSplit/>
          <w:trHeight w:val="193"/>
        </w:trPr>
        <w:tc>
          <w:tcPr>
            <w:tcW w:w="10243" w:type="dxa"/>
            <w:gridSpan w:val="6"/>
          </w:tcPr>
          <w:p w:rsidR="00D377B5" w:rsidRDefault="00D377B5" w:rsidP="00202085">
            <w:pPr>
              <w:pStyle w:val="SectionTitle"/>
            </w:pPr>
            <w:r>
              <w:t>Education</w:t>
            </w:r>
          </w:p>
        </w:tc>
      </w:tr>
      <w:tr w:rsidR="00D377B5" w:rsidTr="00D813B2">
        <w:trPr>
          <w:gridBefore w:val="1"/>
          <w:gridAfter w:val="1"/>
          <w:wBefore w:w="181" w:type="dxa"/>
          <w:wAfter w:w="1269" w:type="dxa"/>
          <w:trHeight w:val="346"/>
        </w:trPr>
        <w:tc>
          <w:tcPr>
            <w:tcW w:w="8974" w:type="dxa"/>
            <w:gridSpan w:val="5"/>
          </w:tcPr>
          <w:p w:rsidR="00D377B5" w:rsidRDefault="00D377B5" w:rsidP="00202085">
            <w:pPr>
              <w:pStyle w:val="Institution"/>
            </w:pPr>
            <w:smartTag w:uri="urn:schemas-microsoft-com:office:smarttags" w:element="PlaceName">
              <w:r>
                <w:t>California</w:t>
              </w:r>
            </w:smartTag>
            <w:r>
              <w:t xml:space="preserve"> </w:t>
            </w:r>
            <w:smartTag w:uri="urn:schemas-microsoft-com:office:smarttags" w:element="PlaceName">
              <w:r>
                <w:t>Polytechnic</w:t>
              </w:r>
            </w:smartTag>
            <w:r>
              <w:t xml:space="preserve"> </w:t>
            </w:r>
            <w:smartTag w:uri="urn:schemas-microsoft-com:office:smarttags" w:element="PlaceType">
              <w:r>
                <w:t>State</w:t>
              </w:r>
            </w:smartTag>
            <w:r>
              <w:t xml:space="preserve">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, </w:t>
            </w:r>
            <w:smartTag w:uri="urn:schemas-microsoft-com:office:smarttags" w:element="City">
              <w:r>
                <w:t>San Luis Obispo</w:t>
              </w:r>
            </w:smartTag>
            <w:r>
              <w:t>, CA</w:t>
            </w:r>
          </w:p>
          <w:p w:rsidR="00D377B5" w:rsidRDefault="00D377B5" w:rsidP="00202085">
            <w:pPr>
              <w:pStyle w:val="Achievement"/>
              <w:numPr>
                <w:ilvl w:val="0"/>
                <w:numId w:val="0"/>
              </w:numPr>
              <w:ind w:left="72" w:hanging="72"/>
            </w:pPr>
            <w:r>
              <w:t xml:space="preserve">Degree: </w:t>
            </w:r>
            <w:r>
              <w:rPr>
                <w:b/>
              </w:rPr>
              <w:t xml:space="preserve">Industrial Engineering, </w:t>
            </w:r>
            <w:r>
              <w:t>Bachelor of Science</w:t>
            </w:r>
          </w:p>
          <w:p w:rsidR="00D377B5" w:rsidRDefault="00D377B5" w:rsidP="00202085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 xml:space="preserve">Graduation Date:  June 1999 </w:t>
            </w:r>
          </w:p>
        </w:tc>
      </w:tr>
      <w:tr w:rsidR="00D377B5" w:rsidTr="00D813B2">
        <w:trPr>
          <w:gridBefore w:val="1"/>
          <w:wBefore w:w="181" w:type="dxa"/>
          <w:cantSplit/>
          <w:trHeight w:val="211"/>
        </w:trPr>
        <w:tc>
          <w:tcPr>
            <w:tcW w:w="10243" w:type="dxa"/>
            <w:gridSpan w:val="6"/>
          </w:tcPr>
          <w:p w:rsidR="00D377B5" w:rsidRDefault="00D377B5" w:rsidP="00202085">
            <w:pPr>
              <w:pStyle w:val="SectionTitle"/>
            </w:pPr>
            <w:r>
              <w:t>Computer skills</w:t>
            </w:r>
          </w:p>
        </w:tc>
      </w:tr>
      <w:tr w:rsidR="00D377B5" w:rsidTr="00D813B2">
        <w:trPr>
          <w:gridBefore w:val="1"/>
          <w:gridAfter w:val="1"/>
          <w:wBefore w:w="181" w:type="dxa"/>
          <w:wAfter w:w="1269" w:type="dxa"/>
          <w:trHeight w:val="249"/>
        </w:trPr>
        <w:tc>
          <w:tcPr>
            <w:tcW w:w="8974" w:type="dxa"/>
            <w:gridSpan w:val="5"/>
          </w:tcPr>
          <w:p w:rsidR="00D377B5" w:rsidRDefault="00D377B5" w:rsidP="00202085">
            <w:pPr>
              <w:pStyle w:val="PersonalInfo"/>
              <w:numPr>
                <w:ilvl w:val="0"/>
                <w:numId w:val="0"/>
              </w:numPr>
              <w:spacing w:before="60" w:line="240" w:lineRule="auto"/>
              <w:ind w:left="245" w:hanging="245"/>
            </w:pPr>
            <w:r>
              <w:t xml:space="preserve">Applications: MS Office, MS Project, MS Visio, MS </w:t>
            </w:r>
            <w:r w:rsidR="00F05E56">
              <w:t>Ex</w:t>
            </w:r>
            <w:bookmarkStart w:id="0" w:name="_GoBack"/>
            <w:bookmarkEnd w:id="0"/>
            <w:r w:rsidR="00F05E56">
              <w:t>cel</w:t>
            </w:r>
            <w:r>
              <w:t>, AutoCAD, Adobe Acrobat, Agile, and SAP.</w:t>
            </w:r>
          </w:p>
          <w:p w:rsidR="00D377B5" w:rsidRDefault="00D377B5" w:rsidP="00202085">
            <w:pPr>
              <w:pStyle w:val="PersonalInfo"/>
              <w:numPr>
                <w:ilvl w:val="0"/>
                <w:numId w:val="0"/>
              </w:numPr>
              <w:spacing w:before="0" w:line="240" w:lineRule="auto"/>
            </w:pPr>
            <w:r>
              <w:t>Programming Languages: Visual Basic.</w:t>
            </w:r>
          </w:p>
        </w:tc>
      </w:tr>
    </w:tbl>
    <w:p w:rsidR="00E058B3" w:rsidRDefault="00E058B3" w:rsidP="00A82C34">
      <w:pPr>
        <w:pStyle w:val="HeadingBase"/>
        <w:keepNext w:val="0"/>
        <w:keepLines w:val="0"/>
        <w:spacing w:before="0" w:after="0" w:line="240" w:lineRule="auto"/>
      </w:pPr>
    </w:p>
    <w:sectPr w:rsidR="00E058B3" w:rsidSect="00A02FF5">
      <w:headerReference w:type="default" r:id="rId7"/>
      <w:footerReference w:type="default" r:id="rId8"/>
      <w:pgSz w:w="12240" w:h="15840" w:code="1"/>
      <w:pgMar w:top="446" w:right="1152" w:bottom="720" w:left="1440" w:header="720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14C" w:rsidRDefault="00F1714C">
      <w:r>
        <w:separator/>
      </w:r>
    </w:p>
  </w:endnote>
  <w:endnote w:type="continuationSeparator" w:id="0">
    <w:p w:rsidR="00F1714C" w:rsidRDefault="00F1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8B3" w:rsidRDefault="00E058B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14C" w:rsidRDefault="00F1714C">
      <w:r>
        <w:separator/>
      </w:r>
    </w:p>
  </w:footnote>
  <w:footnote w:type="continuationSeparator" w:id="0">
    <w:p w:rsidR="00F1714C" w:rsidRDefault="00F17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8B3" w:rsidRDefault="00E058B3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B8CF22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5762575"/>
    <w:multiLevelType w:val="hybridMultilevel"/>
    <w:tmpl w:val="886E657C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 w15:restartNumberingAfterBreak="0">
    <w:nsid w:val="08775F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104717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D569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A05133"/>
    <w:multiLevelType w:val="hybridMultilevel"/>
    <w:tmpl w:val="5C0CB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0231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21D35C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B81391"/>
    <w:multiLevelType w:val="hybridMultilevel"/>
    <w:tmpl w:val="39D889E4"/>
    <w:lvl w:ilvl="0" w:tplc="45902246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46889"/>
    <w:multiLevelType w:val="hybridMultilevel"/>
    <w:tmpl w:val="39386D0C"/>
    <w:lvl w:ilvl="0" w:tplc="FCB8CF22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825"/>
    <w:multiLevelType w:val="hybridMultilevel"/>
    <w:tmpl w:val="78B08216"/>
    <w:lvl w:ilvl="0" w:tplc="702A5E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 w15:restartNumberingAfterBreak="0">
    <w:nsid w:val="360F150B"/>
    <w:multiLevelType w:val="hybridMultilevel"/>
    <w:tmpl w:val="F88A75D8"/>
    <w:lvl w:ilvl="0" w:tplc="702A5E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46654C"/>
    <w:multiLevelType w:val="hybridMultilevel"/>
    <w:tmpl w:val="C40A6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B5F2F"/>
    <w:multiLevelType w:val="hybridMultilevel"/>
    <w:tmpl w:val="A2FAE8D4"/>
    <w:lvl w:ilvl="0" w:tplc="702A5E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20A79"/>
    <w:multiLevelType w:val="singleLevel"/>
    <w:tmpl w:val="702A5E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B44098C"/>
    <w:multiLevelType w:val="hybridMultilevel"/>
    <w:tmpl w:val="EC286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F5CAC"/>
    <w:multiLevelType w:val="hybridMultilevel"/>
    <w:tmpl w:val="1B32BA52"/>
    <w:lvl w:ilvl="0" w:tplc="702A5E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4" w15:restartNumberingAfterBreak="0">
    <w:nsid w:val="61A83F9F"/>
    <w:multiLevelType w:val="singleLevel"/>
    <w:tmpl w:val="0D48F0FA"/>
    <w:lvl w:ilvl="0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25" w15:restartNumberingAfterBreak="0">
    <w:nsid w:val="66A5033A"/>
    <w:multiLevelType w:val="singleLevel"/>
    <w:tmpl w:val="FFFFFFFF"/>
    <w:lvl w:ilvl="0">
      <w:start w:val="1"/>
      <w:numFmt w:val="bullet"/>
      <w:pStyle w:val="PersonalInfo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26" w15:restartNumberingAfterBreak="0">
    <w:nsid w:val="6E38292A"/>
    <w:multiLevelType w:val="hybridMultilevel"/>
    <w:tmpl w:val="39108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26763"/>
    <w:multiLevelType w:val="hybridMultilevel"/>
    <w:tmpl w:val="1604E5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 w15:restartNumberingAfterBreak="0">
    <w:nsid w:val="779616C8"/>
    <w:multiLevelType w:val="hybridMultilevel"/>
    <w:tmpl w:val="54EC518C"/>
    <w:lvl w:ilvl="0" w:tplc="702A5E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DA5887"/>
    <w:multiLevelType w:val="singleLevel"/>
    <w:tmpl w:val="FCD6267A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4"/>
  </w:num>
  <w:num w:numId="19">
    <w:abstractNumId w:val="23"/>
  </w:num>
  <w:num w:numId="20">
    <w:abstractNumId w:val="3"/>
  </w:num>
  <w:num w:numId="21">
    <w:abstractNumId w:val="9"/>
  </w:num>
  <w:num w:numId="22">
    <w:abstractNumId w:val="15"/>
  </w:num>
  <w:num w:numId="23">
    <w:abstractNumId w:val="20"/>
  </w:num>
  <w:num w:numId="24">
    <w:abstractNumId w:val="14"/>
  </w:num>
  <w:num w:numId="25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0"/>
  </w:num>
  <w:num w:numId="30">
    <w:abstractNumId w:val="6"/>
  </w:num>
  <w:num w:numId="31">
    <w:abstractNumId w:val="24"/>
  </w:num>
  <w:num w:numId="32">
    <w:abstractNumId w:val="25"/>
  </w:num>
  <w:num w:numId="33">
    <w:abstractNumId w:val="2"/>
  </w:num>
  <w:num w:numId="34">
    <w:abstractNumId w:val="5"/>
  </w:num>
  <w:num w:numId="35">
    <w:abstractNumId w:val="8"/>
  </w:num>
  <w:num w:numId="36">
    <w:abstractNumId w:val="29"/>
  </w:num>
  <w:num w:numId="37">
    <w:abstractNumId w:val="19"/>
  </w:num>
  <w:num w:numId="38">
    <w:abstractNumId w:val="18"/>
  </w:num>
  <w:num w:numId="39">
    <w:abstractNumId w:val="22"/>
  </w:num>
  <w:num w:numId="40">
    <w:abstractNumId w:val="16"/>
  </w:num>
  <w:num w:numId="41">
    <w:abstractNumId w:val="13"/>
  </w:num>
  <w:num w:numId="42">
    <w:abstractNumId w:val="28"/>
  </w:num>
  <w:num w:numId="43">
    <w:abstractNumId w:val="27"/>
  </w:num>
  <w:num w:numId="44">
    <w:abstractNumId w:val="12"/>
  </w:num>
  <w:num w:numId="45">
    <w:abstractNumId w:val="7"/>
  </w:num>
  <w:num w:numId="46">
    <w:abstractNumId w:val="17"/>
  </w:num>
  <w:num w:numId="47">
    <w:abstractNumId w:val="21"/>
  </w:num>
  <w:num w:numId="48">
    <w:abstractNumId w:val="11"/>
  </w:num>
  <w:num w:numId="49">
    <w:abstractNumId w:val="1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mirrorMargin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cnovak-resume2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457144"/>
    <w:rsid w:val="0000113F"/>
    <w:rsid w:val="00047C59"/>
    <w:rsid w:val="00053331"/>
    <w:rsid w:val="0006623B"/>
    <w:rsid w:val="00076721"/>
    <w:rsid w:val="000908A0"/>
    <w:rsid w:val="00091F9C"/>
    <w:rsid w:val="00092492"/>
    <w:rsid w:val="0009414F"/>
    <w:rsid w:val="00094DF5"/>
    <w:rsid w:val="000A04FB"/>
    <w:rsid w:val="000E135E"/>
    <w:rsid w:val="000F3CD2"/>
    <w:rsid w:val="00111720"/>
    <w:rsid w:val="00115AC6"/>
    <w:rsid w:val="001269EA"/>
    <w:rsid w:val="0015627B"/>
    <w:rsid w:val="0017450C"/>
    <w:rsid w:val="00184573"/>
    <w:rsid w:val="001B7FBC"/>
    <w:rsid w:val="001C2914"/>
    <w:rsid w:val="00204A8A"/>
    <w:rsid w:val="00241E66"/>
    <w:rsid w:val="00256BDC"/>
    <w:rsid w:val="002642DF"/>
    <w:rsid w:val="00291E43"/>
    <w:rsid w:val="00293B9F"/>
    <w:rsid w:val="002C2BB7"/>
    <w:rsid w:val="002C6665"/>
    <w:rsid w:val="002C7DED"/>
    <w:rsid w:val="002D0E39"/>
    <w:rsid w:val="002D5C97"/>
    <w:rsid w:val="002E7022"/>
    <w:rsid w:val="002F0435"/>
    <w:rsid w:val="002F3BC1"/>
    <w:rsid w:val="0030640D"/>
    <w:rsid w:val="00316EA5"/>
    <w:rsid w:val="0033628D"/>
    <w:rsid w:val="00342B33"/>
    <w:rsid w:val="00361C90"/>
    <w:rsid w:val="0039446D"/>
    <w:rsid w:val="00397489"/>
    <w:rsid w:val="003C210B"/>
    <w:rsid w:val="003C3D7E"/>
    <w:rsid w:val="0040588B"/>
    <w:rsid w:val="004065F1"/>
    <w:rsid w:val="00416DA8"/>
    <w:rsid w:val="004251E7"/>
    <w:rsid w:val="0043353A"/>
    <w:rsid w:val="004524B8"/>
    <w:rsid w:val="00457144"/>
    <w:rsid w:val="004614C5"/>
    <w:rsid w:val="00482531"/>
    <w:rsid w:val="004A625B"/>
    <w:rsid w:val="004C3A86"/>
    <w:rsid w:val="004D3040"/>
    <w:rsid w:val="004E32FA"/>
    <w:rsid w:val="005042D9"/>
    <w:rsid w:val="00521831"/>
    <w:rsid w:val="00524466"/>
    <w:rsid w:val="00526088"/>
    <w:rsid w:val="00526825"/>
    <w:rsid w:val="0057085E"/>
    <w:rsid w:val="00587BC2"/>
    <w:rsid w:val="005A7534"/>
    <w:rsid w:val="005B07F3"/>
    <w:rsid w:val="005B1A89"/>
    <w:rsid w:val="005D656D"/>
    <w:rsid w:val="005F0354"/>
    <w:rsid w:val="00616D22"/>
    <w:rsid w:val="00627E20"/>
    <w:rsid w:val="00645651"/>
    <w:rsid w:val="006538F6"/>
    <w:rsid w:val="00660895"/>
    <w:rsid w:val="00663DCB"/>
    <w:rsid w:val="00667209"/>
    <w:rsid w:val="00667B6D"/>
    <w:rsid w:val="00684F2E"/>
    <w:rsid w:val="006F34D5"/>
    <w:rsid w:val="00721E15"/>
    <w:rsid w:val="007236A6"/>
    <w:rsid w:val="0073304C"/>
    <w:rsid w:val="00733964"/>
    <w:rsid w:val="00744287"/>
    <w:rsid w:val="00750555"/>
    <w:rsid w:val="00755279"/>
    <w:rsid w:val="0077744F"/>
    <w:rsid w:val="007C5D68"/>
    <w:rsid w:val="007D10D7"/>
    <w:rsid w:val="007D72C0"/>
    <w:rsid w:val="007F17CE"/>
    <w:rsid w:val="0081033E"/>
    <w:rsid w:val="00830E8A"/>
    <w:rsid w:val="00841F25"/>
    <w:rsid w:val="00843807"/>
    <w:rsid w:val="0085548B"/>
    <w:rsid w:val="00893476"/>
    <w:rsid w:val="008B1937"/>
    <w:rsid w:val="008B669B"/>
    <w:rsid w:val="008D10E2"/>
    <w:rsid w:val="008E08F9"/>
    <w:rsid w:val="00915861"/>
    <w:rsid w:val="0092784B"/>
    <w:rsid w:val="009309E2"/>
    <w:rsid w:val="00930D7B"/>
    <w:rsid w:val="009335D8"/>
    <w:rsid w:val="00937129"/>
    <w:rsid w:val="009428B8"/>
    <w:rsid w:val="0094568D"/>
    <w:rsid w:val="00966F1C"/>
    <w:rsid w:val="00974D32"/>
    <w:rsid w:val="0098042E"/>
    <w:rsid w:val="0098133F"/>
    <w:rsid w:val="009D1213"/>
    <w:rsid w:val="009E13EF"/>
    <w:rsid w:val="009F0C46"/>
    <w:rsid w:val="00A02FF5"/>
    <w:rsid w:val="00A069BF"/>
    <w:rsid w:val="00A23FBA"/>
    <w:rsid w:val="00A3259B"/>
    <w:rsid w:val="00A34851"/>
    <w:rsid w:val="00A70731"/>
    <w:rsid w:val="00A73880"/>
    <w:rsid w:val="00A82C34"/>
    <w:rsid w:val="00A83D45"/>
    <w:rsid w:val="00A84C26"/>
    <w:rsid w:val="00A87E2E"/>
    <w:rsid w:val="00AA0B29"/>
    <w:rsid w:val="00AB07B9"/>
    <w:rsid w:val="00AC2BB5"/>
    <w:rsid w:val="00B0386B"/>
    <w:rsid w:val="00B20B4F"/>
    <w:rsid w:val="00B37EA5"/>
    <w:rsid w:val="00B72AAB"/>
    <w:rsid w:val="00B7698D"/>
    <w:rsid w:val="00B8164D"/>
    <w:rsid w:val="00B8397F"/>
    <w:rsid w:val="00B84D35"/>
    <w:rsid w:val="00BB2FC0"/>
    <w:rsid w:val="00BD5013"/>
    <w:rsid w:val="00BE58CB"/>
    <w:rsid w:val="00C04337"/>
    <w:rsid w:val="00C438C6"/>
    <w:rsid w:val="00C618AA"/>
    <w:rsid w:val="00C86C10"/>
    <w:rsid w:val="00CA14E4"/>
    <w:rsid w:val="00CB029C"/>
    <w:rsid w:val="00CB7201"/>
    <w:rsid w:val="00CC25D7"/>
    <w:rsid w:val="00CC28F8"/>
    <w:rsid w:val="00CD4E55"/>
    <w:rsid w:val="00CD5869"/>
    <w:rsid w:val="00D009BF"/>
    <w:rsid w:val="00D00DBC"/>
    <w:rsid w:val="00D35863"/>
    <w:rsid w:val="00D377B5"/>
    <w:rsid w:val="00D44182"/>
    <w:rsid w:val="00D50949"/>
    <w:rsid w:val="00D54D95"/>
    <w:rsid w:val="00D54EE8"/>
    <w:rsid w:val="00D63FED"/>
    <w:rsid w:val="00D66C13"/>
    <w:rsid w:val="00D752D0"/>
    <w:rsid w:val="00D80AB0"/>
    <w:rsid w:val="00D813B2"/>
    <w:rsid w:val="00D8140F"/>
    <w:rsid w:val="00D8282C"/>
    <w:rsid w:val="00DA4305"/>
    <w:rsid w:val="00DA64DB"/>
    <w:rsid w:val="00DB345D"/>
    <w:rsid w:val="00DD4824"/>
    <w:rsid w:val="00E01A24"/>
    <w:rsid w:val="00E027E5"/>
    <w:rsid w:val="00E058B3"/>
    <w:rsid w:val="00E13B2D"/>
    <w:rsid w:val="00E22420"/>
    <w:rsid w:val="00E32759"/>
    <w:rsid w:val="00E33516"/>
    <w:rsid w:val="00E5082F"/>
    <w:rsid w:val="00E51744"/>
    <w:rsid w:val="00E56BBF"/>
    <w:rsid w:val="00E612B5"/>
    <w:rsid w:val="00E81118"/>
    <w:rsid w:val="00E8330B"/>
    <w:rsid w:val="00E85942"/>
    <w:rsid w:val="00E8616B"/>
    <w:rsid w:val="00EB6199"/>
    <w:rsid w:val="00EC0272"/>
    <w:rsid w:val="00EE5C49"/>
    <w:rsid w:val="00EF66B3"/>
    <w:rsid w:val="00F054A1"/>
    <w:rsid w:val="00F05E56"/>
    <w:rsid w:val="00F13308"/>
    <w:rsid w:val="00F1714C"/>
    <w:rsid w:val="00F21EE9"/>
    <w:rsid w:val="00F60020"/>
    <w:rsid w:val="00F6467E"/>
    <w:rsid w:val="00F66734"/>
    <w:rsid w:val="00FC0CC4"/>
    <w:rsid w:val="00FD3D5B"/>
    <w:rsid w:val="00FD4213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576232BB-9807-4C88-9BD2-10ADEF13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44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E51744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E5174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E5174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E5174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E5174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E51744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51744"/>
    <w:pPr>
      <w:keepNext/>
      <w:outlineLvl w:val="6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E51744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E51744"/>
    <w:pPr>
      <w:spacing w:after="220" w:line="240" w:lineRule="atLeast"/>
    </w:pPr>
  </w:style>
  <w:style w:type="paragraph" w:customStyle="1" w:styleId="HeaderBase">
    <w:name w:val="Header Base"/>
    <w:basedOn w:val="Normal"/>
    <w:rsid w:val="00E51744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E51744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E5174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E51744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E5174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E5174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E51744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E51744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rsid w:val="00E51744"/>
    <w:pPr>
      <w:keepNext/>
    </w:pPr>
  </w:style>
  <w:style w:type="paragraph" w:customStyle="1" w:styleId="CityState">
    <w:name w:val="City/State"/>
    <w:basedOn w:val="BodyText"/>
    <w:next w:val="BodyText"/>
    <w:rsid w:val="00E51744"/>
    <w:pPr>
      <w:keepNext/>
    </w:pPr>
  </w:style>
  <w:style w:type="paragraph" w:customStyle="1" w:styleId="Institution">
    <w:name w:val="Institution"/>
    <w:basedOn w:val="Normal"/>
    <w:next w:val="Achievement"/>
    <w:rsid w:val="00E51744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E51744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E51744"/>
  </w:style>
  <w:style w:type="paragraph" w:styleId="Footer">
    <w:name w:val="footer"/>
    <w:basedOn w:val="HeaderBase"/>
    <w:rsid w:val="00E51744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E51744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E51744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E51744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E51744"/>
    <w:rPr>
      <w:sz w:val="24"/>
    </w:rPr>
  </w:style>
  <w:style w:type="character" w:styleId="Emphasis">
    <w:name w:val="Emphasis"/>
    <w:qFormat/>
    <w:rsid w:val="00E51744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E51744"/>
    <w:pPr>
      <w:ind w:left="720"/>
    </w:pPr>
  </w:style>
  <w:style w:type="character" w:customStyle="1" w:styleId="Job">
    <w:name w:val="Job"/>
    <w:basedOn w:val="DefaultParagraphFont"/>
    <w:rsid w:val="00E51744"/>
  </w:style>
  <w:style w:type="paragraph" w:customStyle="1" w:styleId="PersonalData">
    <w:name w:val="Personal Data"/>
    <w:basedOn w:val="BodyText"/>
    <w:rsid w:val="00E51744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E51744"/>
    <w:pPr>
      <w:spacing w:before="60"/>
    </w:pPr>
  </w:style>
  <w:style w:type="paragraph" w:customStyle="1" w:styleId="NoTitle">
    <w:name w:val="No Title"/>
    <w:basedOn w:val="SectionTitle"/>
    <w:rsid w:val="00E51744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E51744"/>
    <w:pPr>
      <w:numPr>
        <w:numId w:val="32"/>
      </w:numPr>
      <w:spacing w:before="220"/>
    </w:pPr>
  </w:style>
  <w:style w:type="paragraph" w:styleId="ListParagraph">
    <w:name w:val="List Paragraph"/>
    <w:basedOn w:val="Normal"/>
    <w:uiPriority w:val="34"/>
    <w:qFormat/>
    <w:rsid w:val="00667B6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66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7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A02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2</TotalTime>
  <Pages>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Craig Novak</dc:creator>
  <cp:lastModifiedBy>Craig Novak</cp:lastModifiedBy>
  <cp:revision>4</cp:revision>
  <cp:lastPrinted>2017-06-11T04:58:00Z</cp:lastPrinted>
  <dcterms:created xsi:type="dcterms:W3CDTF">2017-06-11T05:25:00Z</dcterms:created>
  <dcterms:modified xsi:type="dcterms:W3CDTF">2017-06-12T18:53:00Z</dcterms:modified>
</cp:coreProperties>
</file>