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/>
      </w:tblPr>
      <w:tblGrid>
        <w:gridCol w:w="9360"/>
      </w:tblGrid>
      <w:tr w:rsidR="00692703" w:rsidRPr="00CF1A49" w:rsidTr="0006798E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052EBF" w:rsidP="00913946">
            <w:pPr>
              <w:pStyle w:val="Title"/>
            </w:pPr>
            <w:r>
              <w:t>chester c. suobiron</w:t>
            </w:r>
          </w:p>
          <w:p w:rsidR="004648BF" w:rsidRDefault="004648BF" w:rsidP="00077201">
            <w:pPr>
              <w:pStyle w:val="ContactInfoEmphasis"/>
              <w:contextualSpacing w:val="0"/>
            </w:pPr>
            <w:proofErr w:type="spellStart"/>
            <w:r w:rsidRPr="004648BF">
              <w:rPr>
                <w:rFonts w:ascii="Century Gothic" w:hAnsi="Century Gothic" w:cs="Century Gothic"/>
                <w:sz w:val="18"/>
                <w:szCs w:val="18"/>
              </w:rPr>
              <w:t>Sackett</w:t>
            </w:r>
            <w:proofErr w:type="spellEnd"/>
            <w:r w:rsidRPr="004648BF">
              <w:rPr>
                <w:rFonts w:ascii="Century Gothic" w:hAnsi="Century Gothic" w:cs="Century Gothic"/>
                <w:sz w:val="18"/>
                <w:szCs w:val="18"/>
              </w:rPr>
              <w:t xml:space="preserve"> Ave, </w:t>
            </w:r>
            <w:proofErr w:type="spellStart"/>
            <w:r w:rsidRPr="004648BF">
              <w:rPr>
                <w:rFonts w:ascii="Century Gothic" w:hAnsi="Century Gothic" w:cs="Century Gothic"/>
                <w:sz w:val="18"/>
                <w:szCs w:val="18"/>
              </w:rPr>
              <w:t>Sutliff</w:t>
            </w:r>
            <w:proofErr w:type="spellEnd"/>
            <w:r w:rsidRPr="004648BF">
              <w:rPr>
                <w:rFonts w:ascii="Century Gothic" w:hAnsi="Century Gothic" w:cs="Century Gothic"/>
                <w:sz w:val="18"/>
                <w:szCs w:val="18"/>
              </w:rPr>
              <w:t xml:space="preserve"> 1</w:t>
            </w:r>
            <w:r w:rsidR="005E0B84">
              <w:rPr>
                <w:rFonts w:ascii="Century Gothic" w:hAnsi="Century Gothic"/>
                <w:sz w:val="18"/>
                <w:szCs w:val="16"/>
              </w:rPr>
              <w:t>Akron, OH</w:t>
            </w:r>
            <w:r w:rsidR="00613AEE">
              <w:rPr>
                <w:rFonts w:ascii="Century Gothic" w:hAnsi="Century Gothic"/>
                <w:sz w:val="18"/>
                <w:szCs w:val="16"/>
              </w:rPr>
              <w:t xml:space="preserve"> </w:t>
            </w:r>
            <w:r w:rsidR="005E0B84" w:rsidRPr="005E0B84">
              <w:rPr>
                <w:rFonts w:ascii="Verdana" w:hAnsi="Verdana"/>
                <w:b w:val="0"/>
                <w:bCs/>
                <w:sz w:val="20"/>
                <w:szCs w:val="42"/>
                <w:shd w:val="clear" w:color="auto" w:fill="FFFFFF"/>
              </w:rPr>
              <w:t>44313</w:t>
            </w:r>
            <w:r w:rsidR="00613AEE">
              <w:rPr>
                <w:rFonts w:ascii="Century Gothic" w:hAnsi="Century Gothic"/>
                <w:sz w:val="18"/>
                <w:szCs w:val="16"/>
              </w:rPr>
              <w:t xml:space="preserve"> </w:t>
            </w:r>
            <w:hyperlink r:id="rId7" w:history="1">
              <w:r w:rsidR="00D5292C" w:rsidRPr="00D150F1">
                <w:rPr>
                  <w:rStyle w:val="Hyperlink"/>
                </w:rPr>
                <w:t>chester.realtalk@gmail.com</w:t>
              </w:r>
            </w:hyperlink>
          </w:p>
          <w:p w:rsidR="00692703" w:rsidRDefault="004648BF" w:rsidP="00077201">
            <w:pPr>
              <w:pStyle w:val="ContactInfoEmphasis"/>
              <w:contextualSpacing w:val="0"/>
            </w:pPr>
            <w:r>
              <w:rPr>
                <w:rFonts w:ascii="Century Gothic" w:hAnsi="Century Gothic" w:cs="Century Gothic"/>
                <w:color w:val="595959"/>
                <w:sz w:val="18"/>
                <w:szCs w:val="18"/>
              </w:rPr>
              <w:t xml:space="preserve">(Skype I.D) </w:t>
            </w:r>
            <w:r>
              <w:rPr>
                <w:rFonts w:ascii="Segoe Print" w:hAnsi="Segoe Print" w:cs="Segoe Print"/>
              </w:rPr>
              <w:t>live:chestersuobiron21</w:t>
            </w:r>
            <w:r w:rsidR="00071A98">
              <w:t xml:space="preserve"> </w:t>
            </w:r>
          </w:p>
          <w:p w:rsidR="004648BF" w:rsidRPr="00CF1A49" w:rsidRDefault="004648BF" w:rsidP="00077201">
            <w:pPr>
              <w:pStyle w:val="ContactInfoEmphasis"/>
              <w:contextualSpacing w:val="0"/>
            </w:pPr>
            <w:r>
              <w:rPr>
                <w:rFonts w:ascii="Century Gothic" w:hAnsi="Century Gothic" w:cs="Century Gothic"/>
                <w:color w:val="595959"/>
                <w:sz w:val="18"/>
                <w:szCs w:val="18"/>
              </w:rPr>
              <w:t>Contact no.3302940147</w:t>
            </w:r>
          </w:p>
        </w:tc>
      </w:tr>
      <w:tr w:rsidR="009571D8" w:rsidRPr="00CF1A49" w:rsidTr="000C22E5">
        <w:trPr>
          <w:trHeight w:val="2092"/>
        </w:trPr>
        <w:tc>
          <w:tcPr>
            <w:tcW w:w="9360" w:type="dxa"/>
            <w:tcMar>
              <w:top w:w="432" w:type="dxa"/>
            </w:tcMar>
          </w:tcPr>
          <w:p w:rsidR="0001315F" w:rsidRDefault="0001315F" w:rsidP="0001315F">
            <w:pPr>
              <w:pStyle w:val="Title"/>
            </w:pPr>
            <w:r>
              <w:t>objective</w:t>
            </w:r>
          </w:p>
          <w:p w:rsidR="001755A8" w:rsidRDefault="0001315F" w:rsidP="00913946">
            <w:pPr>
              <w:contextualSpacing w:val="0"/>
              <w:rPr>
                <w:rFonts w:ascii="Latosans-serif" w:hAnsi="Latosans-serif"/>
                <w:color w:val="666666"/>
              </w:rPr>
            </w:pPr>
            <w:r>
              <w:rPr>
                <w:rFonts w:ascii="Latosans-serif" w:hAnsi="Latosans-serif"/>
                <w:color w:val="666666"/>
              </w:rPr>
              <w:t xml:space="preserve">Experienced and skilled professional seeking a challenging, responsible and </w:t>
            </w:r>
            <w:r w:rsidR="00613AEE">
              <w:rPr>
                <w:rFonts w:ascii="Latosans-serif" w:hAnsi="Latosans-serif"/>
                <w:color w:val="666666"/>
              </w:rPr>
              <w:t>long-term</w:t>
            </w:r>
            <w:r>
              <w:rPr>
                <w:rFonts w:ascii="Latosans-serif" w:hAnsi="Latosans-serif"/>
                <w:color w:val="666666"/>
              </w:rPr>
              <w:t xml:space="preserve"> position where my Sales, Marketing</w:t>
            </w:r>
            <w:r w:rsidR="0061401E">
              <w:rPr>
                <w:rFonts w:ascii="Latosans-serif" w:hAnsi="Latosans-serif"/>
                <w:color w:val="666666"/>
              </w:rPr>
              <w:t>,</w:t>
            </w:r>
            <w:r>
              <w:rPr>
                <w:rFonts w:ascii="Latosans-serif" w:hAnsi="Latosans-serif"/>
                <w:color w:val="666666"/>
              </w:rPr>
              <w:t xml:space="preserve"> Communication skills</w:t>
            </w:r>
            <w:r w:rsidR="004648BF">
              <w:rPr>
                <w:rFonts w:ascii="Latosans-serif" w:hAnsi="Latosans-serif"/>
                <w:color w:val="666666"/>
              </w:rPr>
              <w:t>, and Appointment setting experience</w:t>
            </w:r>
            <w:r>
              <w:rPr>
                <w:rFonts w:ascii="Latosans-serif" w:hAnsi="Latosans-serif"/>
                <w:color w:val="666666"/>
              </w:rPr>
              <w:t xml:space="preserve"> will be fully utilized</w:t>
            </w:r>
            <w:r w:rsidR="0061401E">
              <w:rPr>
                <w:rFonts w:ascii="Latosans-serif" w:hAnsi="Latosans-serif"/>
                <w:color w:val="666666"/>
              </w:rPr>
              <w:t xml:space="preserve"> and improved.</w:t>
            </w:r>
          </w:p>
          <w:p w:rsidR="000C22E5" w:rsidRDefault="000C22E5" w:rsidP="00913946">
            <w:pPr>
              <w:contextualSpacing w:val="0"/>
            </w:pPr>
          </w:p>
          <w:p w:rsidR="000C22E5" w:rsidRDefault="000C22E5" w:rsidP="00913946">
            <w:pPr>
              <w:contextualSpacing w:val="0"/>
            </w:pPr>
          </w:p>
          <w:p w:rsidR="000C22E5" w:rsidRDefault="000C22E5" w:rsidP="000C22E5">
            <w:pPr>
              <w:pStyle w:val="Title"/>
            </w:pPr>
            <w:r>
              <w:t>personal data</w:t>
            </w:r>
          </w:p>
          <w:p w:rsidR="000C22E5" w:rsidRDefault="000C22E5" w:rsidP="000C22E5">
            <w:r>
              <w:t>Age                                                                                                   27 years old</w:t>
            </w:r>
          </w:p>
          <w:p w:rsidR="000C22E5" w:rsidRDefault="000C22E5" w:rsidP="000C22E5">
            <w:r>
              <w:t>Sex                                                                                                    Male</w:t>
            </w:r>
          </w:p>
          <w:p w:rsidR="000C22E5" w:rsidRDefault="000C22E5" w:rsidP="000C22E5">
            <w:r>
              <w:t>Date of Birth                                                                                   December 22, 1990</w:t>
            </w:r>
          </w:p>
          <w:p w:rsidR="000C22E5" w:rsidRDefault="000C22E5" w:rsidP="000C22E5">
            <w:r>
              <w:t>Civil status                                                                                       Single</w:t>
            </w:r>
          </w:p>
          <w:p w:rsidR="000C22E5" w:rsidRDefault="000C22E5" w:rsidP="000C22E5">
            <w:r>
              <w:t>Nationality                                                                                      Filipino citizen</w:t>
            </w:r>
          </w:p>
          <w:p w:rsidR="000C22E5" w:rsidRDefault="000C22E5" w:rsidP="000C22E5">
            <w:r>
              <w:t xml:space="preserve">Height and Weight                                                    </w:t>
            </w:r>
            <w:r w:rsidR="00077201">
              <w:t xml:space="preserve">                    5’8 ft. / 72</w:t>
            </w:r>
            <w:r w:rsidR="004648BF">
              <w:t xml:space="preserve"> kg</w:t>
            </w:r>
            <w:r>
              <w:t>.</w:t>
            </w:r>
          </w:p>
          <w:p w:rsidR="000C22E5" w:rsidRDefault="000C22E5" w:rsidP="000C22E5">
            <w:r>
              <w:t xml:space="preserve">Name of Father                                                                             Noel S. </w:t>
            </w:r>
            <w:proofErr w:type="spellStart"/>
            <w:r>
              <w:t>Suobiron</w:t>
            </w:r>
            <w:proofErr w:type="spellEnd"/>
          </w:p>
          <w:p w:rsidR="000C22E5" w:rsidRPr="00CF1A49" w:rsidRDefault="000C22E5" w:rsidP="000C22E5">
            <w:r>
              <w:t xml:space="preserve">Name of Mother                                                                           Celina C. </w:t>
            </w:r>
            <w:proofErr w:type="spellStart"/>
            <w:r>
              <w:t>Suobiron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807"/>
        <w:tblW w:w="4757" w:type="pct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/>
      </w:tblPr>
      <w:tblGrid>
        <w:gridCol w:w="9453"/>
      </w:tblGrid>
      <w:tr w:rsidR="0006798E" w:rsidRPr="00CF1A49" w:rsidTr="0006798E">
        <w:trPr>
          <w:trHeight w:val="2761"/>
        </w:trPr>
        <w:tc>
          <w:tcPr>
            <w:tcW w:w="8883" w:type="dxa"/>
          </w:tcPr>
          <w:p w:rsidR="00426A4D" w:rsidRPr="00426A4D" w:rsidRDefault="00426A4D" w:rsidP="008B6F39">
            <w:pPr>
              <w:pStyle w:val="Title"/>
            </w:pPr>
            <w:r w:rsidRPr="00426A4D">
              <w:t>E</w:t>
            </w:r>
            <w:r>
              <w:t>xperience</w:t>
            </w:r>
          </w:p>
          <w:p w:rsidR="00426A4D" w:rsidRDefault="00426A4D" w:rsidP="0006798E">
            <w:pPr>
              <w:pStyle w:val="Heading3"/>
              <w:contextualSpacing w:val="0"/>
              <w:outlineLvl w:val="2"/>
            </w:pPr>
          </w:p>
          <w:p w:rsidR="0006798E" w:rsidRPr="00CF1A49" w:rsidRDefault="0006798E" w:rsidP="0006798E">
            <w:pPr>
              <w:pStyle w:val="Heading3"/>
              <w:contextualSpacing w:val="0"/>
              <w:outlineLvl w:val="2"/>
            </w:pPr>
            <w:r>
              <w:t>june 2012</w:t>
            </w:r>
            <w:r w:rsidRPr="00CF1A49">
              <w:t xml:space="preserve"> – </w:t>
            </w:r>
            <w:r>
              <w:t>march 2013</w:t>
            </w:r>
          </w:p>
          <w:p w:rsidR="00426A4D" w:rsidRDefault="0006798E" w:rsidP="0006798E">
            <w:pPr>
              <w:pStyle w:val="Heading2"/>
              <w:contextualSpacing w:val="0"/>
              <w:outlineLvl w:val="1"/>
            </w:pPr>
            <w:r w:rsidRPr="0006798E">
              <w:t>Distributor/Team leader/ Top sales performer</w:t>
            </w:r>
            <w:r w:rsidRPr="00CF1A49">
              <w:t xml:space="preserve">, </w:t>
            </w:r>
          </w:p>
          <w:p w:rsidR="0006798E" w:rsidRPr="00CF1A49" w:rsidRDefault="0006798E" w:rsidP="0006798E">
            <w:pPr>
              <w:pStyle w:val="Heading2"/>
              <w:contextualSpacing w:val="0"/>
              <w:outlineLvl w:val="1"/>
            </w:pPr>
            <w:r w:rsidRPr="00426A4D">
              <w:rPr>
                <w:b w:val="0"/>
              </w:rPr>
              <w:t>MIYO (make it your own) Inc.</w:t>
            </w:r>
          </w:p>
          <w:p w:rsidR="009F4CBA" w:rsidRDefault="0006798E" w:rsidP="009F4CBA">
            <w:pPr>
              <w:pStyle w:val="ListParagraph"/>
              <w:numPr>
                <w:ilvl w:val="0"/>
                <w:numId w:val="15"/>
              </w:numPr>
              <w:rPr>
                <w:rFonts w:ascii="Latosans-serif" w:hAnsi="Latosans-serif"/>
                <w:color w:val="666666"/>
              </w:rPr>
            </w:pPr>
            <w:r w:rsidRPr="009F4CBA">
              <w:rPr>
                <w:rFonts w:ascii="Latosans-serif" w:hAnsi="Latosans-serif"/>
                <w:color w:val="666666"/>
              </w:rPr>
              <w:t>Advertise products online/offline</w:t>
            </w:r>
            <w:r w:rsidR="009F4CBA">
              <w:rPr>
                <w:rFonts w:ascii="Latosans-serif" w:hAnsi="Latosans-serif"/>
                <w:color w:val="666666"/>
              </w:rPr>
              <w:t>/cold calling</w:t>
            </w:r>
          </w:p>
          <w:p w:rsidR="009F4CBA" w:rsidRDefault="0006798E" w:rsidP="009F4CBA">
            <w:pPr>
              <w:pStyle w:val="ListParagraph"/>
              <w:numPr>
                <w:ilvl w:val="0"/>
                <w:numId w:val="15"/>
              </w:numPr>
              <w:rPr>
                <w:rFonts w:ascii="Latosans-serif" w:hAnsi="Latosans-serif"/>
                <w:color w:val="666666"/>
              </w:rPr>
            </w:pPr>
            <w:r w:rsidRPr="009F4CBA">
              <w:rPr>
                <w:rFonts w:ascii="Latosans-serif" w:hAnsi="Latosans-serif"/>
                <w:color w:val="666666"/>
              </w:rPr>
              <w:t>sell products</w:t>
            </w:r>
          </w:p>
          <w:p w:rsidR="003B1459" w:rsidRDefault="0006798E" w:rsidP="009F4CBA">
            <w:pPr>
              <w:pStyle w:val="ListParagraph"/>
              <w:numPr>
                <w:ilvl w:val="0"/>
                <w:numId w:val="15"/>
              </w:numPr>
              <w:rPr>
                <w:rFonts w:ascii="Latosans-serif" w:hAnsi="Latosans-serif"/>
                <w:color w:val="666666"/>
              </w:rPr>
            </w:pPr>
            <w:r w:rsidRPr="009F4CBA">
              <w:rPr>
                <w:rFonts w:ascii="Latosans-serif" w:hAnsi="Latosans-serif"/>
                <w:color w:val="666666"/>
              </w:rPr>
              <w:t>engage and recruit 5 to 10 leads every day</w:t>
            </w:r>
          </w:p>
          <w:p w:rsidR="003B1459" w:rsidRDefault="0006798E" w:rsidP="009F4CBA">
            <w:pPr>
              <w:pStyle w:val="ListParagraph"/>
              <w:numPr>
                <w:ilvl w:val="0"/>
                <w:numId w:val="15"/>
              </w:numPr>
              <w:rPr>
                <w:rFonts w:ascii="Latosans-serif" w:hAnsi="Latosans-serif"/>
                <w:color w:val="666666"/>
              </w:rPr>
            </w:pPr>
            <w:r w:rsidRPr="009F4CBA">
              <w:rPr>
                <w:rFonts w:ascii="Latosans-serif" w:hAnsi="Latosans-serif"/>
                <w:color w:val="666666"/>
              </w:rPr>
              <w:t>present products and company marketing plan with an audience of 20 to 50 prospects (hotel presentation) twice a month</w:t>
            </w:r>
          </w:p>
          <w:p w:rsidR="003B1459" w:rsidRDefault="0006798E" w:rsidP="009F4CBA">
            <w:pPr>
              <w:pStyle w:val="ListParagraph"/>
              <w:numPr>
                <w:ilvl w:val="0"/>
                <w:numId w:val="15"/>
              </w:numPr>
              <w:rPr>
                <w:rFonts w:ascii="Latosans-serif" w:hAnsi="Latosans-serif"/>
                <w:color w:val="666666"/>
              </w:rPr>
            </w:pPr>
            <w:r w:rsidRPr="009F4CBA">
              <w:rPr>
                <w:rFonts w:ascii="Latosans-serif" w:hAnsi="Latosans-serif"/>
                <w:color w:val="666666"/>
              </w:rPr>
              <w:t>Build an organization compose of 200+ distributor</w:t>
            </w:r>
          </w:p>
          <w:p w:rsidR="003B1459" w:rsidRDefault="0006798E" w:rsidP="009F4CBA">
            <w:pPr>
              <w:pStyle w:val="ListParagraph"/>
              <w:numPr>
                <w:ilvl w:val="0"/>
                <w:numId w:val="15"/>
              </w:numPr>
              <w:rPr>
                <w:rFonts w:ascii="Latosans-serif" w:hAnsi="Latosans-serif"/>
                <w:color w:val="666666"/>
              </w:rPr>
            </w:pPr>
            <w:r w:rsidRPr="009F4CBA">
              <w:rPr>
                <w:rFonts w:ascii="Latosans-serif" w:hAnsi="Latosans-serif"/>
                <w:color w:val="666666"/>
              </w:rPr>
              <w:t>became one of the young leaders of the organization</w:t>
            </w:r>
          </w:p>
          <w:p w:rsidR="003B1459" w:rsidRDefault="0006798E" w:rsidP="003B1459">
            <w:pPr>
              <w:pStyle w:val="ListParagraph"/>
              <w:numPr>
                <w:ilvl w:val="0"/>
                <w:numId w:val="15"/>
              </w:numPr>
              <w:rPr>
                <w:rFonts w:ascii="Latosans-serif" w:hAnsi="Latosans-serif"/>
                <w:color w:val="666666"/>
              </w:rPr>
            </w:pPr>
            <w:r w:rsidRPr="009F4CBA">
              <w:rPr>
                <w:rFonts w:ascii="Latosans-serif" w:hAnsi="Latosans-serif"/>
                <w:color w:val="666666"/>
              </w:rPr>
              <w:t>enhance social communication skills</w:t>
            </w:r>
            <w:r w:rsidR="003B1459">
              <w:rPr>
                <w:rFonts w:ascii="Latosans-serif" w:hAnsi="Latosans-serif"/>
                <w:color w:val="666666"/>
              </w:rPr>
              <w:t xml:space="preserve"> and </w:t>
            </w:r>
            <w:r w:rsidRPr="003B1459">
              <w:rPr>
                <w:rFonts w:ascii="Latosans-serif" w:hAnsi="Latosans-serif"/>
                <w:color w:val="666666"/>
              </w:rPr>
              <w:t>leadership</w:t>
            </w:r>
          </w:p>
          <w:p w:rsidR="003B1459" w:rsidRDefault="0006798E" w:rsidP="003B1459">
            <w:pPr>
              <w:pStyle w:val="ListParagraph"/>
              <w:numPr>
                <w:ilvl w:val="0"/>
                <w:numId w:val="15"/>
              </w:numPr>
              <w:rPr>
                <w:rFonts w:ascii="Latosans-serif" w:hAnsi="Latosans-serif"/>
                <w:color w:val="666666"/>
              </w:rPr>
            </w:pPr>
            <w:r w:rsidRPr="003B1459">
              <w:rPr>
                <w:rFonts w:ascii="Latosans-serif" w:hAnsi="Latosans-serif"/>
                <w:color w:val="666666"/>
              </w:rPr>
              <w:t>how to close</w:t>
            </w:r>
          </w:p>
          <w:p w:rsidR="003B1459" w:rsidRDefault="0006798E" w:rsidP="003B1459">
            <w:pPr>
              <w:pStyle w:val="ListParagraph"/>
              <w:numPr>
                <w:ilvl w:val="0"/>
                <w:numId w:val="15"/>
              </w:numPr>
              <w:rPr>
                <w:rFonts w:ascii="Latosans-serif" w:hAnsi="Latosans-serif"/>
                <w:color w:val="666666"/>
              </w:rPr>
            </w:pPr>
            <w:r w:rsidRPr="003B1459">
              <w:rPr>
                <w:rFonts w:ascii="Latosans-serif" w:hAnsi="Latosans-serif"/>
                <w:color w:val="666666"/>
              </w:rPr>
              <w:t>how to present</w:t>
            </w:r>
          </w:p>
          <w:p w:rsidR="007D54C4" w:rsidRPr="007D54C4" w:rsidRDefault="0006798E" w:rsidP="007D54C4">
            <w:pPr>
              <w:pStyle w:val="ListParagraph"/>
              <w:numPr>
                <w:ilvl w:val="0"/>
                <w:numId w:val="15"/>
              </w:numPr>
              <w:rPr>
                <w:rFonts w:ascii="Latosans-serif" w:hAnsi="Latosans-serif"/>
                <w:color w:val="666666"/>
              </w:rPr>
            </w:pPr>
            <w:r w:rsidRPr="003B1459">
              <w:rPr>
                <w:rFonts w:ascii="Latosans-serif" w:hAnsi="Latosans-serif"/>
                <w:color w:val="666666"/>
              </w:rPr>
              <w:t>public speaking</w:t>
            </w:r>
            <w:r w:rsidR="007D54C4">
              <w:rPr>
                <w:rFonts w:ascii="Latosans-serif" w:hAnsi="Latosans-serif"/>
                <w:color w:val="666666"/>
              </w:rPr>
              <w:t xml:space="preserve"> and </w:t>
            </w:r>
            <w:proofErr w:type="spellStart"/>
            <w:r w:rsidR="007D54C4">
              <w:rPr>
                <w:rFonts w:ascii="Latosans-serif" w:hAnsi="Latosans-serif"/>
                <w:color w:val="666666"/>
              </w:rPr>
              <w:t>Facebook</w:t>
            </w:r>
            <w:proofErr w:type="spellEnd"/>
            <w:r w:rsidR="007D54C4">
              <w:rPr>
                <w:rFonts w:ascii="Latosans-serif" w:hAnsi="Latosans-serif"/>
                <w:color w:val="666666"/>
              </w:rPr>
              <w:t xml:space="preserve"> marketing</w:t>
            </w:r>
          </w:p>
        </w:tc>
      </w:tr>
      <w:tr w:rsidR="0006798E" w:rsidRPr="00B1222A" w:rsidTr="0006798E">
        <w:trPr>
          <w:trHeight w:val="1227"/>
        </w:trPr>
        <w:tc>
          <w:tcPr>
            <w:tcW w:w="8883" w:type="dxa"/>
            <w:tcMar>
              <w:top w:w="216" w:type="dxa"/>
            </w:tcMar>
          </w:tcPr>
          <w:p w:rsidR="0006798E" w:rsidRPr="00835BD1" w:rsidRDefault="0006798E" w:rsidP="0006798E">
            <w:pPr>
              <w:pStyle w:val="Heading3"/>
              <w:contextualSpacing w:val="0"/>
              <w:outlineLvl w:val="2"/>
            </w:pPr>
            <w:r w:rsidRPr="00835BD1">
              <w:lastRenderedPageBreak/>
              <w:t>july 2013 – may 2015</w:t>
            </w:r>
          </w:p>
          <w:p w:rsidR="00835BD1" w:rsidRDefault="0006798E" w:rsidP="0006798E">
            <w:pPr>
              <w:rPr>
                <w:b/>
                <w:color w:val="1D824C" w:themeColor="accent1"/>
              </w:rPr>
            </w:pPr>
            <w:r w:rsidRPr="00835BD1">
              <w:rPr>
                <w:rFonts w:cstheme="minorHAnsi"/>
                <w:b/>
                <w:color w:val="1D824C" w:themeColor="accent1"/>
                <w:sz w:val="28"/>
              </w:rPr>
              <w:t>T</w:t>
            </w:r>
            <w:r w:rsidR="00835BD1">
              <w:rPr>
                <w:rFonts w:cstheme="minorHAnsi"/>
                <w:b/>
                <w:color w:val="1D824C" w:themeColor="accent1"/>
                <w:sz w:val="28"/>
              </w:rPr>
              <w:t>ELEMARKETER INBOUND</w:t>
            </w:r>
            <w:r w:rsidRPr="00835BD1">
              <w:rPr>
                <w:rFonts w:cstheme="minorHAnsi"/>
                <w:b/>
                <w:color w:val="1D824C" w:themeColor="accent1"/>
                <w:sz w:val="28"/>
              </w:rPr>
              <w:t>/</w:t>
            </w:r>
            <w:r w:rsidR="00835BD1">
              <w:rPr>
                <w:rFonts w:cstheme="minorHAnsi"/>
                <w:b/>
                <w:color w:val="1D824C" w:themeColor="accent1"/>
                <w:sz w:val="28"/>
              </w:rPr>
              <w:t>OUTBOUND CUSTOMER SERVICE REPRESENTATIVE</w:t>
            </w:r>
            <w:r w:rsidRPr="00835BD1">
              <w:rPr>
                <w:b/>
                <w:color w:val="1D824C" w:themeColor="accent1"/>
              </w:rPr>
              <w:t xml:space="preserve"> </w:t>
            </w:r>
          </w:p>
          <w:p w:rsidR="00426A4D" w:rsidRPr="00835BD1" w:rsidRDefault="0006798E" w:rsidP="0006798E">
            <w:pPr>
              <w:rPr>
                <w:rStyle w:val="SubtleReference"/>
                <w:rFonts w:eastAsiaTheme="majorEastAsia" w:cstheme="minorHAnsi"/>
                <w:b w:val="0"/>
                <w:caps/>
                <w:color w:val="1D824C" w:themeColor="accent1"/>
                <w:sz w:val="26"/>
                <w:szCs w:val="26"/>
              </w:rPr>
            </w:pPr>
            <w:r w:rsidRPr="00835BD1">
              <w:rPr>
                <w:rStyle w:val="SubtleReference"/>
                <w:rFonts w:eastAsiaTheme="majorEastAsia" w:cstheme="minorHAnsi"/>
                <w:b w:val="0"/>
                <w:caps/>
                <w:color w:val="1D824C" w:themeColor="accent1"/>
                <w:sz w:val="26"/>
                <w:szCs w:val="26"/>
              </w:rPr>
              <w:t>Avatar Technologies Inc.</w:t>
            </w:r>
          </w:p>
          <w:p w:rsidR="003B1459" w:rsidRPr="00B1222A" w:rsidRDefault="00426A4D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Engage 50 to 100 Leads every working day</w:t>
            </w:r>
          </w:p>
          <w:p w:rsidR="003B1459" w:rsidRPr="00B1222A" w:rsidRDefault="00426A4D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follow up customer calls where necessary</w:t>
            </w:r>
          </w:p>
          <w:p w:rsidR="003B1459" w:rsidRPr="00B1222A" w:rsidRDefault="00426A4D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answer calls and respond to emails</w:t>
            </w:r>
          </w:p>
          <w:p w:rsidR="003B1459" w:rsidRPr="00B1222A" w:rsidRDefault="00426A4D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handle customer inquiries both telepathically and by email</w:t>
            </w:r>
          </w:p>
          <w:p w:rsidR="003B1459" w:rsidRPr="00B1222A" w:rsidRDefault="00426A4D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manage and resolve customer complaints</w:t>
            </w:r>
          </w:p>
          <w:p w:rsidR="003B1459" w:rsidRPr="00B1222A" w:rsidRDefault="00426A4D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provide customers with product and service information</w:t>
            </w:r>
          </w:p>
          <w:p w:rsidR="003B1459" w:rsidRPr="00B1222A" w:rsidRDefault="00426A4D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enter new customer information into the system</w:t>
            </w:r>
          </w:p>
          <w:p w:rsidR="003B1459" w:rsidRPr="00B1222A" w:rsidRDefault="00426A4D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process orders, forms and applications, and document all call information according to standard operating procedures</w:t>
            </w:r>
          </w:p>
          <w:p w:rsidR="0006798E" w:rsidRPr="00B1222A" w:rsidRDefault="00426A4D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Enhance verbal communication, written communication, and learned to be a detail-oriented worker</w:t>
            </w:r>
          </w:p>
          <w:p w:rsidR="00426A4D" w:rsidRPr="00835BD1" w:rsidRDefault="00426A4D" w:rsidP="0006798E"/>
          <w:p w:rsidR="00426A4D" w:rsidRPr="00835BD1" w:rsidRDefault="00426A4D" w:rsidP="00426A4D">
            <w:pPr>
              <w:pStyle w:val="Heading3"/>
              <w:contextualSpacing w:val="0"/>
              <w:outlineLvl w:val="2"/>
            </w:pPr>
            <w:r w:rsidRPr="00835BD1">
              <w:t>june 2015 – april 2016</w:t>
            </w:r>
          </w:p>
          <w:p w:rsidR="00426A4D" w:rsidRPr="00835BD1" w:rsidRDefault="00426A4D" w:rsidP="00426A4D">
            <w:pPr>
              <w:pStyle w:val="Heading3"/>
              <w:contextualSpacing w:val="0"/>
              <w:outlineLvl w:val="2"/>
              <w:rPr>
                <w:rFonts w:cstheme="minorHAnsi"/>
                <w:color w:val="1D824C" w:themeColor="accent1"/>
                <w:sz w:val="28"/>
              </w:rPr>
            </w:pPr>
            <w:r w:rsidRPr="00835BD1">
              <w:rPr>
                <w:rFonts w:cstheme="minorHAnsi"/>
                <w:color w:val="1D824C" w:themeColor="accent1"/>
                <w:sz w:val="28"/>
              </w:rPr>
              <w:t xml:space="preserve">Branch Manager, </w:t>
            </w:r>
          </w:p>
          <w:p w:rsidR="00426A4D" w:rsidRPr="00835BD1" w:rsidRDefault="00426A4D" w:rsidP="00426A4D">
            <w:pPr>
              <w:pStyle w:val="Heading3"/>
              <w:contextualSpacing w:val="0"/>
              <w:outlineLvl w:val="2"/>
              <w:rPr>
                <w:rStyle w:val="SubtleReference"/>
                <w:rFonts w:cstheme="minorHAnsi"/>
                <w:color w:val="1D824C" w:themeColor="accent1"/>
                <w:sz w:val="26"/>
                <w:szCs w:val="26"/>
              </w:rPr>
            </w:pPr>
            <w:r w:rsidRPr="00835BD1">
              <w:rPr>
                <w:rStyle w:val="SubtleReference"/>
                <w:rFonts w:cstheme="minorHAnsi"/>
                <w:color w:val="1D824C" w:themeColor="accent1"/>
                <w:sz w:val="26"/>
                <w:szCs w:val="26"/>
              </w:rPr>
              <w:t>Vantage International Inc.</w:t>
            </w:r>
          </w:p>
          <w:p w:rsidR="003B1459" w:rsidRPr="00B1222A" w:rsidRDefault="003B1459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S</w:t>
            </w:r>
            <w:r w:rsidR="00426A4D" w:rsidRPr="00B1222A">
              <w:rPr>
                <w:rFonts w:ascii="Latosans-serif" w:hAnsi="Latosans-serif"/>
                <w:color w:val="808080" w:themeColor="background1" w:themeShade="80"/>
              </w:rPr>
              <w:t>ervice</w:t>
            </w:r>
          </w:p>
          <w:p w:rsidR="003B1459" w:rsidRPr="00B1222A" w:rsidRDefault="00426A4D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human resources, administration and sales</w:t>
            </w:r>
          </w:p>
          <w:p w:rsidR="003B1459" w:rsidRPr="00B1222A" w:rsidRDefault="00426A4D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Develop forecasts</w:t>
            </w:r>
          </w:p>
          <w:p w:rsidR="003B1459" w:rsidRPr="00B1222A" w:rsidRDefault="00426A4D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financial objectives and business plans</w:t>
            </w:r>
          </w:p>
          <w:p w:rsidR="003B1459" w:rsidRPr="00B1222A" w:rsidRDefault="00426A4D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Meet goals and weekly task</w:t>
            </w:r>
          </w:p>
          <w:p w:rsidR="003B1459" w:rsidRPr="00B1222A" w:rsidRDefault="00426A4D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Manage budget and allocate funds appropriately</w:t>
            </w:r>
          </w:p>
          <w:p w:rsidR="003B1459" w:rsidRPr="00B1222A" w:rsidRDefault="00426A4D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Bring out the best of branch’s personnel by providing training</w:t>
            </w:r>
          </w:p>
          <w:p w:rsidR="003B1459" w:rsidRPr="00B1222A" w:rsidRDefault="003B1459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C</w:t>
            </w:r>
            <w:r w:rsidR="00426A4D" w:rsidRPr="00B1222A">
              <w:rPr>
                <w:rFonts w:ascii="Latosans-serif" w:hAnsi="Latosans-serif"/>
                <w:color w:val="808080" w:themeColor="background1" w:themeShade="80"/>
              </w:rPr>
              <w:t>oaching</w:t>
            </w:r>
          </w:p>
          <w:p w:rsidR="003B1459" w:rsidRPr="00B1222A" w:rsidRDefault="00426A4D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development and motivation</w:t>
            </w:r>
          </w:p>
          <w:p w:rsidR="003B1459" w:rsidRPr="00B1222A" w:rsidRDefault="00426A4D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Locate areas of improvement and propose corrective actions that meet challenges and leverage growth opportunities</w:t>
            </w:r>
          </w:p>
          <w:p w:rsidR="003B1459" w:rsidRPr="00B1222A" w:rsidRDefault="00426A4D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Address customer and employee satisfaction issues promptly</w:t>
            </w:r>
          </w:p>
          <w:p w:rsidR="003B1459" w:rsidRPr="00B1222A" w:rsidRDefault="00426A4D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Network to improve the presence and reputation of the branch and company</w:t>
            </w:r>
          </w:p>
          <w:p w:rsidR="003B1459" w:rsidRPr="00B1222A" w:rsidRDefault="00426A4D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 xml:space="preserve"> stay abreast of competing markets and provide reports on market movement and penetration</w:t>
            </w:r>
          </w:p>
          <w:p w:rsidR="00426A4D" w:rsidRPr="00B1222A" w:rsidRDefault="00426A4D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enhance management and marketing skills,  </w:t>
            </w:r>
          </w:p>
          <w:p w:rsidR="00426A4D" w:rsidRPr="00B1222A" w:rsidRDefault="00426A4D" w:rsidP="00426A4D">
            <w:pPr>
              <w:pStyle w:val="Heading3"/>
              <w:contextualSpacing w:val="0"/>
              <w:outlineLvl w:val="2"/>
              <w:rPr>
                <w:color w:val="808080" w:themeColor="background1" w:themeShade="80"/>
              </w:rPr>
            </w:pPr>
          </w:p>
          <w:p w:rsidR="007D54C4" w:rsidRPr="00B1222A" w:rsidRDefault="007D54C4" w:rsidP="00426A4D">
            <w:pPr>
              <w:pStyle w:val="Heading3"/>
              <w:contextualSpacing w:val="0"/>
              <w:outlineLvl w:val="2"/>
              <w:rPr>
                <w:color w:val="808080" w:themeColor="background1" w:themeShade="80"/>
              </w:rPr>
            </w:pPr>
          </w:p>
          <w:p w:rsidR="007D54C4" w:rsidRPr="00835BD1" w:rsidRDefault="007D54C4" w:rsidP="00426A4D">
            <w:pPr>
              <w:pStyle w:val="Heading3"/>
              <w:contextualSpacing w:val="0"/>
              <w:outlineLvl w:val="2"/>
            </w:pPr>
          </w:p>
          <w:p w:rsidR="00426A4D" w:rsidRPr="00835BD1" w:rsidRDefault="00426A4D" w:rsidP="00426A4D">
            <w:pPr>
              <w:pStyle w:val="Heading3"/>
              <w:contextualSpacing w:val="0"/>
              <w:outlineLvl w:val="2"/>
            </w:pPr>
            <w:r w:rsidRPr="00835BD1">
              <w:t>july 2016 – october 2017</w:t>
            </w:r>
          </w:p>
          <w:p w:rsidR="00426A4D" w:rsidRPr="00835BD1" w:rsidRDefault="00426A4D" w:rsidP="00426A4D">
            <w:pPr>
              <w:pStyle w:val="Heading3"/>
              <w:contextualSpacing w:val="0"/>
              <w:outlineLvl w:val="2"/>
              <w:rPr>
                <w:rFonts w:cstheme="minorHAnsi"/>
                <w:color w:val="1D824C" w:themeColor="accent1"/>
                <w:sz w:val="28"/>
              </w:rPr>
            </w:pPr>
            <w:r w:rsidRPr="00835BD1">
              <w:rPr>
                <w:rFonts w:cstheme="minorHAnsi"/>
                <w:color w:val="1D824C" w:themeColor="accent1"/>
                <w:sz w:val="28"/>
              </w:rPr>
              <w:t>Virtual Assistant</w:t>
            </w:r>
          </w:p>
          <w:p w:rsidR="00426A4D" w:rsidRPr="00835BD1" w:rsidRDefault="00426A4D" w:rsidP="00426A4D">
            <w:pPr>
              <w:pStyle w:val="Heading3"/>
              <w:contextualSpacing w:val="0"/>
              <w:outlineLvl w:val="2"/>
              <w:rPr>
                <w:rStyle w:val="SubtleReference"/>
                <w:rFonts w:cstheme="minorHAnsi"/>
                <w:color w:val="1D824C" w:themeColor="accent1"/>
                <w:sz w:val="26"/>
                <w:szCs w:val="26"/>
              </w:rPr>
            </w:pPr>
            <w:r w:rsidRPr="00835BD1">
              <w:rPr>
                <w:rStyle w:val="SubtleReference"/>
                <w:rFonts w:cstheme="minorHAnsi"/>
                <w:color w:val="1D824C" w:themeColor="accent1"/>
                <w:sz w:val="26"/>
                <w:szCs w:val="26"/>
              </w:rPr>
              <w:t>individual</w:t>
            </w:r>
            <w:r w:rsidR="00835BD1">
              <w:rPr>
                <w:rStyle w:val="SubtleReference"/>
                <w:rFonts w:cstheme="minorHAnsi"/>
                <w:color w:val="1D824C" w:themeColor="accent1"/>
                <w:sz w:val="26"/>
                <w:szCs w:val="26"/>
              </w:rPr>
              <w:t xml:space="preserve"> EMPLOYER</w:t>
            </w:r>
          </w:p>
          <w:p w:rsidR="003B1459" w:rsidRPr="00B1222A" w:rsidRDefault="00F02E22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Answer calls</w:t>
            </w:r>
          </w:p>
          <w:p w:rsidR="003B1459" w:rsidRPr="00B1222A" w:rsidRDefault="00F02E22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return emails, and similar tasks</w:t>
            </w:r>
          </w:p>
          <w:p w:rsidR="003B1459" w:rsidRPr="00B1222A" w:rsidRDefault="00F02E22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provide various levels of customer service</w:t>
            </w:r>
          </w:p>
          <w:p w:rsidR="003B1459" w:rsidRPr="00B1222A" w:rsidRDefault="00F02E22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Type documents, mail letters, and take notes</w:t>
            </w:r>
          </w:p>
          <w:p w:rsidR="003B1459" w:rsidRPr="00B1222A" w:rsidRDefault="00F02E22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Manage blogs and social media accounts</w:t>
            </w:r>
          </w:p>
          <w:p w:rsidR="00426A4D" w:rsidRPr="00B1222A" w:rsidRDefault="00F02E22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lastRenderedPageBreak/>
              <w:t>Handle scheduling and delegate daily tasks</w:t>
            </w:r>
          </w:p>
          <w:p w:rsidR="00F02E22" w:rsidRPr="00B1222A" w:rsidRDefault="00F02E22" w:rsidP="0006798E">
            <w:pPr>
              <w:rPr>
                <w:rFonts w:ascii="Latosans-serif" w:hAnsi="Latosans-serif"/>
                <w:color w:val="808080" w:themeColor="background1" w:themeShade="80"/>
              </w:rPr>
            </w:pPr>
          </w:p>
          <w:p w:rsidR="003B1459" w:rsidRPr="00835BD1" w:rsidRDefault="003B1459" w:rsidP="00F02E22">
            <w:pPr>
              <w:pStyle w:val="Heading3"/>
              <w:contextualSpacing w:val="0"/>
              <w:outlineLvl w:val="2"/>
            </w:pPr>
          </w:p>
          <w:p w:rsidR="00F02E22" w:rsidRPr="00835BD1" w:rsidRDefault="00F02E22" w:rsidP="00F02E22">
            <w:pPr>
              <w:pStyle w:val="Heading3"/>
              <w:contextualSpacing w:val="0"/>
              <w:outlineLvl w:val="2"/>
            </w:pPr>
            <w:r w:rsidRPr="00835BD1">
              <w:t xml:space="preserve">june 2016 – </w:t>
            </w:r>
            <w:r w:rsidR="00467F02" w:rsidRPr="00835BD1">
              <w:t>march 2018</w:t>
            </w:r>
          </w:p>
          <w:p w:rsidR="00F02E22" w:rsidRPr="00835BD1" w:rsidRDefault="00F02E22" w:rsidP="00F02E22">
            <w:pPr>
              <w:pStyle w:val="Heading3"/>
              <w:contextualSpacing w:val="0"/>
              <w:outlineLvl w:val="2"/>
              <w:rPr>
                <w:rFonts w:cstheme="minorHAnsi"/>
                <w:color w:val="1D824C" w:themeColor="accent1"/>
                <w:sz w:val="28"/>
              </w:rPr>
            </w:pPr>
            <w:r w:rsidRPr="00835BD1">
              <w:rPr>
                <w:rFonts w:cstheme="minorHAnsi"/>
                <w:color w:val="1D824C" w:themeColor="accent1"/>
                <w:sz w:val="28"/>
              </w:rPr>
              <w:t xml:space="preserve">Loan </w:t>
            </w:r>
            <w:r w:rsidR="006625E3" w:rsidRPr="00835BD1">
              <w:rPr>
                <w:rFonts w:cstheme="minorHAnsi"/>
                <w:color w:val="1D824C" w:themeColor="accent1"/>
                <w:sz w:val="28"/>
              </w:rPr>
              <w:t>officer</w:t>
            </w:r>
          </w:p>
          <w:p w:rsidR="00F02E22" w:rsidRPr="00835BD1" w:rsidRDefault="00F02E22" w:rsidP="00F02E22">
            <w:pPr>
              <w:pStyle w:val="Heading3"/>
              <w:contextualSpacing w:val="0"/>
              <w:outlineLvl w:val="2"/>
              <w:rPr>
                <w:rStyle w:val="SubtleReference"/>
                <w:rFonts w:cstheme="minorHAnsi"/>
                <w:color w:val="1D824C" w:themeColor="accent1"/>
                <w:sz w:val="26"/>
                <w:szCs w:val="26"/>
              </w:rPr>
            </w:pPr>
            <w:r w:rsidRPr="00835BD1">
              <w:rPr>
                <w:rStyle w:val="SubtleReference"/>
                <w:rFonts w:cstheme="minorHAnsi"/>
                <w:color w:val="1D824C" w:themeColor="accent1"/>
                <w:sz w:val="26"/>
                <w:szCs w:val="26"/>
              </w:rPr>
              <w:t>The Funding Group, LLC</w:t>
            </w:r>
          </w:p>
          <w:p w:rsidR="003B1459" w:rsidRPr="00B1222A" w:rsidRDefault="00F02E22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Evaluates loan applications and documentation by confirming credit worthiness</w:t>
            </w:r>
          </w:p>
          <w:p w:rsidR="003B1459" w:rsidRPr="00B1222A" w:rsidRDefault="00F02E22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Improves loan applications and documentation by informing the applicant of additional requirements</w:t>
            </w:r>
          </w:p>
          <w:p w:rsidR="003B1459" w:rsidRPr="00B1222A" w:rsidRDefault="00F02E22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Rejects loans by explaining deficiencies to applicants</w:t>
            </w:r>
          </w:p>
          <w:p w:rsidR="003B1459" w:rsidRPr="00B1222A" w:rsidRDefault="00F02E22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Helps customers by answering questions</w:t>
            </w:r>
          </w:p>
          <w:p w:rsidR="003B1459" w:rsidRPr="00B1222A" w:rsidRDefault="00F02E22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responding to requests</w:t>
            </w:r>
          </w:p>
          <w:p w:rsidR="003B1459" w:rsidRPr="00B1222A" w:rsidRDefault="00F02E22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Maintains customer confidence by keeping loan information confidential</w:t>
            </w:r>
          </w:p>
          <w:p w:rsidR="003B1459" w:rsidRPr="00B1222A" w:rsidRDefault="00F02E22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Approves loans by issuing checks or forwarding applications to loan committee, and Completes loan contracts by explaining provisions to applicant</w:t>
            </w:r>
          </w:p>
          <w:p w:rsidR="00F02E22" w:rsidRPr="00B1222A" w:rsidRDefault="0067173B" w:rsidP="00467F02">
            <w:pPr>
              <w:pStyle w:val="ListParagraph"/>
              <w:numPr>
                <w:ilvl w:val="0"/>
                <w:numId w:val="19"/>
              </w:numPr>
              <w:rPr>
                <w:rFonts w:ascii="Latosans-serif" w:hAnsi="Latosans-serif"/>
                <w:color w:val="808080" w:themeColor="background1" w:themeShade="80"/>
              </w:rPr>
            </w:pPr>
            <w:r w:rsidRPr="00B1222A">
              <w:rPr>
                <w:rFonts w:ascii="Latosans-serif" w:hAnsi="Latosans-serif"/>
                <w:color w:val="808080" w:themeColor="background1" w:themeShade="80"/>
              </w:rPr>
              <w:t>Obtaining</w:t>
            </w:r>
            <w:r w:rsidR="00F02E22" w:rsidRPr="00B1222A">
              <w:rPr>
                <w:rFonts w:ascii="Latosans-serif" w:hAnsi="Latosans-serif"/>
                <w:color w:val="808080" w:themeColor="background1" w:themeShade="80"/>
              </w:rPr>
              <w:t xml:space="preserve"> signatures and notarization's collecting fees.</w:t>
            </w:r>
          </w:p>
          <w:p w:rsidR="00467F02" w:rsidRPr="00B1222A" w:rsidRDefault="00467F02" w:rsidP="00467F02">
            <w:pPr>
              <w:pStyle w:val="ListParagraph"/>
              <w:rPr>
                <w:rFonts w:ascii="Latosans-serif" w:hAnsi="Latosans-serif"/>
                <w:color w:val="808080" w:themeColor="background1" w:themeShade="80"/>
              </w:rPr>
            </w:pPr>
          </w:p>
          <w:p w:rsidR="00467F02" w:rsidRPr="00B1222A" w:rsidRDefault="00467F02" w:rsidP="00467F02">
            <w:pPr>
              <w:pStyle w:val="ListParagraph"/>
              <w:rPr>
                <w:rFonts w:ascii="Latosans-serif" w:hAnsi="Latosans-serif"/>
                <w:color w:val="808080" w:themeColor="background1" w:themeShade="80"/>
              </w:rPr>
            </w:pPr>
          </w:p>
          <w:p w:rsidR="00F02E22" w:rsidRPr="00B1222A" w:rsidRDefault="00F02E22" w:rsidP="0006798E">
            <w:pPr>
              <w:rPr>
                <w:color w:val="808080" w:themeColor="background1" w:themeShade="80"/>
              </w:rPr>
            </w:pPr>
          </w:p>
          <w:p w:rsidR="00467F02" w:rsidRPr="00835BD1" w:rsidRDefault="00467F02" w:rsidP="00467F02">
            <w:pPr>
              <w:pStyle w:val="Heading3"/>
              <w:contextualSpacing w:val="0"/>
              <w:outlineLvl w:val="2"/>
            </w:pPr>
            <w:r w:rsidRPr="00835BD1">
              <w:t xml:space="preserve">march 2018 – </w:t>
            </w:r>
            <w:r w:rsidR="00500818" w:rsidRPr="00835BD1">
              <w:t>april 2018</w:t>
            </w:r>
          </w:p>
          <w:p w:rsidR="00467F02" w:rsidRPr="00835BD1" w:rsidRDefault="00467F02" w:rsidP="00467F02">
            <w:pPr>
              <w:pStyle w:val="Heading3"/>
              <w:contextualSpacing w:val="0"/>
              <w:outlineLvl w:val="2"/>
              <w:rPr>
                <w:rFonts w:cstheme="minorHAnsi"/>
                <w:color w:val="1D824C" w:themeColor="accent1"/>
                <w:sz w:val="28"/>
              </w:rPr>
            </w:pPr>
            <w:r w:rsidRPr="00835BD1">
              <w:rPr>
                <w:rFonts w:cstheme="minorHAnsi"/>
                <w:color w:val="1D824C" w:themeColor="accent1"/>
                <w:sz w:val="28"/>
              </w:rPr>
              <w:t>outbound call representative</w:t>
            </w:r>
            <w:r w:rsidR="003C47A3" w:rsidRPr="00835BD1">
              <w:rPr>
                <w:rFonts w:cstheme="minorHAnsi"/>
                <w:color w:val="1D824C" w:themeColor="accent1"/>
                <w:sz w:val="28"/>
              </w:rPr>
              <w:t>, lead generator</w:t>
            </w:r>
          </w:p>
          <w:p w:rsidR="00467F02" w:rsidRPr="00835BD1" w:rsidRDefault="00467F02" w:rsidP="00467F02">
            <w:pPr>
              <w:pStyle w:val="Heading3"/>
              <w:contextualSpacing w:val="0"/>
              <w:outlineLvl w:val="2"/>
              <w:rPr>
                <w:rStyle w:val="SubtleReference"/>
                <w:rFonts w:cstheme="minorHAnsi"/>
                <w:color w:val="1D824C" w:themeColor="accent1"/>
                <w:sz w:val="26"/>
                <w:szCs w:val="26"/>
              </w:rPr>
            </w:pPr>
            <w:r w:rsidRPr="00835BD1">
              <w:rPr>
                <w:rStyle w:val="SubtleReference"/>
                <w:rFonts w:cstheme="minorHAnsi"/>
                <w:color w:val="1D824C" w:themeColor="accent1"/>
                <w:sz w:val="26"/>
                <w:szCs w:val="26"/>
              </w:rPr>
              <w:t>Island virtual services</w:t>
            </w:r>
          </w:p>
          <w:p w:rsidR="00467F02" w:rsidRPr="00B1222A" w:rsidRDefault="00467F02" w:rsidP="00467F02">
            <w:pPr>
              <w:numPr>
                <w:ilvl w:val="0"/>
                <w:numId w:val="19"/>
              </w:numPr>
              <w:shd w:val="clear" w:color="auto" w:fill="FFFFFF"/>
              <w:spacing w:after="120"/>
              <w:rPr>
                <w:rFonts w:ascii="Verdana" w:eastAsia="Times New Roman" w:hAnsi="Verdana" w:cs="Times New Roman"/>
                <w:color w:val="808080" w:themeColor="background1" w:themeShade="80"/>
                <w:sz w:val="20"/>
                <w:szCs w:val="20"/>
              </w:rPr>
            </w:pPr>
            <w:r w:rsidRPr="00B1222A">
              <w:rPr>
                <w:rFonts w:ascii="Verdana" w:eastAsia="Times New Roman" w:hAnsi="Verdana" w:cs="Times New Roman"/>
                <w:color w:val="808080" w:themeColor="background1" w:themeShade="80"/>
                <w:sz w:val="20"/>
                <w:szCs w:val="20"/>
              </w:rPr>
              <w:t>enter new customer information into system</w:t>
            </w:r>
          </w:p>
          <w:p w:rsidR="00467F02" w:rsidRPr="00B1222A" w:rsidRDefault="00467F02" w:rsidP="00467F02">
            <w:pPr>
              <w:numPr>
                <w:ilvl w:val="0"/>
                <w:numId w:val="19"/>
              </w:numPr>
              <w:shd w:val="clear" w:color="auto" w:fill="FFFFFF"/>
              <w:spacing w:after="120"/>
              <w:rPr>
                <w:rFonts w:ascii="Verdana" w:eastAsia="Times New Roman" w:hAnsi="Verdana" w:cs="Times New Roman"/>
                <w:color w:val="808080" w:themeColor="background1" w:themeShade="80"/>
                <w:sz w:val="20"/>
                <w:szCs w:val="20"/>
              </w:rPr>
            </w:pPr>
            <w:r w:rsidRPr="00B1222A">
              <w:rPr>
                <w:rFonts w:ascii="Verdana" w:eastAsia="Times New Roman" w:hAnsi="Verdana" w:cs="Times New Roman"/>
                <w:color w:val="808080" w:themeColor="background1" w:themeShade="80"/>
                <w:sz w:val="20"/>
                <w:szCs w:val="20"/>
              </w:rPr>
              <w:t>follow up customer calls where necessary</w:t>
            </w:r>
          </w:p>
          <w:p w:rsidR="00467F02" w:rsidRPr="00B1222A" w:rsidRDefault="00467F02" w:rsidP="00467F02">
            <w:pPr>
              <w:numPr>
                <w:ilvl w:val="0"/>
                <w:numId w:val="19"/>
              </w:numPr>
              <w:shd w:val="clear" w:color="auto" w:fill="FFFFFF"/>
              <w:spacing w:after="120"/>
              <w:rPr>
                <w:rFonts w:ascii="Verdana" w:eastAsia="Times New Roman" w:hAnsi="Verdana" w:cs="Times New Roman"/>
                <w:color w:val="808080" w:themeColor="background1" w:themeShade="80"/>
                <w:sz w:val="20"/>
                <w:szCs w:val="20"/>
              </w:rPr>
            </w:pPr>
            <w:r w:rsidRPr="00B1222A">
              <w:rPr>
                <w:rFonts w:ascii="Verdana" w:eastAsia="Times New Roman" w:hAnsi="Verdana" w:cs="Times New Roman"/>
                <w:color w:val="808080" w:themeColor="background1" w:themeShade="80"/>
                <w:sz w:val="20"/>
                <w:szCs w:val="20"/>
              </w:rPr>
              <w:t>document all call information according to standard operating procedures</w:t>
            </w:r>
          </w:p>
          <w:p w:rsidR="00F02E22" w:rsidRPr="00B1222A" w:rsidRDefault="00B1222A" w:rsidP="00467F02">
            <w:pPr>
              <w:numPr>
                <w:ilvl w:val="0"/>
                <w:numId w:val="19"/>
              </w:numPr>
              <w:shd w:val="clear" w:color="auto" w:fill="FFFFFF"/>
              <w:spacing w:after="120"/>
              <w:rPr>
                <w:rFonts w:ascii="Verdana" w:eastAsia="Times New Roman" w:hAnsi="Verdana" w:cs="Times New Roman"/>
                <w:color w:val="808080" w:themeColor="background1" w:themeShade="80"/>
                <w:sz w:val="20"/>
                <w:szCs w:val="20"/>
              </w:rPr>
            </w:pPr>
            <w:r w:rsidRPr="00B1222A">
              <w:rPr>
                <w:rFonts w:ascii="Verdana" w:eastAsia="Times New Roman" w:hAnsi="Verdana" w:cs="Times New Roman"/>
                <w:color w:val="808080" w:themeColor="background1" w:themeShade="80"/>
                <w:sz w:val="20"/>
                <w:szCs w:val="20"/>
              </w:rPr>
              <w:t>Produce</w:t>
            </w:r>
            <w:r w:rsidR="00467F02" w:rsidRPr="00B1222A">
              <w:rPr>
                <w:rFonts w:ascii="Verdana" w:eastAsia="Times New Roman" w:hAnsi="Verdana" w:cs="Times New Roman"/>
                <w:color w:val="808080" w:themeColor="background1" w:themeShade="80"/>
                <w:sz w:val="20"/>
                <w:szCs w:val="20"/>
              </w:rPr>
              <w:t xml:space="preserve"> call reports</w:t>
            </w:r>
            <w:r w:rsidR="00467F02" w:rsidRPr="00B1222A">
              <w:rPr>
                <w:rFonts w:ascii="Latosans-serif" w:hAnsi="Latosans-serif"/>
                <w:color w:val="808080" w:themeColor="background1" w:themeShade="80"/>
              </w:rPr>
              <w:t>.</w:t>
            </w:r>
          </w:p>
          <w:p w:rsidR="00A702BB" w:rsidRPr="00B1222A" w:rsidRDefault="00A702BB" w:rsidP="00467F02">
            <w:pPr>
              <w:numPr>
                <w:ilvl w:val="0"/>
                <w:numId w:val="19"/>
              </w:numPr>
              <w:shd w:val="clear" w:color="auto" w:fill="FFFFFF"/>
              <w:spacing w:after="120"/>
              <w:rPr>
                <w:rFonts w:ascii="Verdana" w:eastAsia="Times New Roman" w:hAnsi="Verdana" w:cs="Times New Roman"/>
                <w:color w:val="808080" w:themeColor="background1" w:themeShade="80"/>
                <w:sz w:val="20"/>
                <w:szCs w:val="20"/>
              </w:rPr>
            </w:pPr>
            <w:r w:rsidRPr="00B1222A">
              <w:rPr>
                <w:rFonts w:ascii="Verdana" w:eastAsia="Times New Roman" w:hAnsi="Verdana" w:cs="Times New Roman"/>
                <w:color w:val="808080" w:themeColor="background1" w:themeShade="80"/>
                <w:sz w:val="20"/>
                <w:szCs w:val="20"/>
              </w:rPr>
              <w:t>Use auto dialer application</w:t>
            </w:r>
          </w:p>
          <w:p w:rsidR="006F7B88" w:rsidRPr="00B1222A" w:rsidRDefault="006F7B88" w:rsidP="00467F02">
            <w:pPr>
              <w:numPr>
                <w:ilvl w:val="0"/>
                <w:numId w:val="19"/>
              </w:numPr>
              <w:shd w:val="clear" w:color="auto" w:fill="FFFFFF"/>
              <w:spacing w:after="120"/>
              <w:rPr>
                <w:rFonts w:ascii="Verdana" w:eastAsia="Times New Roman" w:hAnsi="Verdana" w:cs="Times New Roman"/>
                <w:color w:val="808080" w:themeColor="background1" w:themeShade="80"/>
                <w:sz w:val="20"/>
                <w:szCs w:val="20"/>
              </w:rPr>
            </w:pPr>
            <w:r w:rsidRPr="00B1222A">
              <w:rPr>
                <w:rFonts w:ascii="Verdana" w:eastAsia="Times New Roman" w:hAnsi="Verdana" w:cs="Times New Roman"/>
                <w:color w:val="808080" w:themeColor="background1" w:themeShade="80"/>
                <w:sz w:val="20"/>
                <w:szCs w:val="20"/>
              </w:rPr>
              <w:t>Offer service and product</w:t>
            </w:r>
          </w:p>
          <w:p w:rsidR="003C47A3" w:rsidRPr="00B1222A" w:rsidRDefault="003C47A3" w:rsidP="00467F02">
            <w:pPr>
              <w:numPr>
                <w:ilvl w:val="0"/>
                <w:numId w:val="19"/>
              </w:numPr>
              <w:shd w:val="clear" w:color="auto" w:fill="FFFFFF"/>
              <w:spacing w:after="120"/>
              <w:rPr>
                <w:rFonts w:ascii="Verdana" w:eastAsia="Times New Roman" w:hAnsi="Verdana" w:cs="Times New Roman"/>
                <w:color w:val="808080" w:themeColor="background1" w:themeShade="80"/>
                <w:sz w:val="20"/>
                <w:szCs w:val="20"/>
              </w:rPr>
            </w:pPr>
            <w:r w:rsidRPr="00B1222A">
              <w:rPr>
                <w:rFonts w:ascii="Helvetica" w:hAnsi="Helvetica" w:cs="Helvetica"/>
                <w:color w:val="808080" w:themeColor="background1" w:themeShade="80"/>
                <w:shd w:val="clear" w:color="auto" w:fill="FFFFFF"/>
              </w:rPr>
              <w:t xml:space="preserve">Call potential customers by following calling list provided </w:t>
            </w:r>
          </w:p>
          <w:p w:rsidR="003C47A3" w:rsidRPr="00B1222A" w:rsidRDefault="003C47A3" w:rsidP="00467F02">
            <w:pPr>
              <w:numPr>
                <w:ilvl w:val="0"/>
                <w:numId w:val="19"/>
              </w:numPr>
              <w:shd w:val="clear" w:color="auto" w:fill="FFFFFF"/>
              <w:spacing w:after="120"/>
              <w:rPr>
                <w:rFonts w:ascii="Verdana" w:eastAsia="Times New Roman" w:hAnsi="Verdana" w:cs="Times New Roman"/>
                <w:color w:val="808080" w:themeColor="background1" w:themeShade="80"/>
                <w:sz w:val="20"/>
                <w:szCs w:val="20"/>
              </w:rPr>
            </w:pPr>
            <w:r w:rsidRPr="00B1222A">
              <w:rPr>
                <w:rFonts w:ascii="Helvetica" w:hAnsi="Helvetica" w:cs="Helvetica"/>
                <w:color w:val="808080" w:themeColor="background1" w:themeShade="80"/>
                <w:shd w:val="clear" w:color="auto" w:fill="FFFFFF"/>
              </w:rPr>
              <w:t>Greet customers as they pick up the phone and introduce yourself and the company</w:t>
            </w:r>
          </w:p>
          <w:p w:rsidR="003C47A3" w:rsidRPr="00B1222A" w:rsidRDefault="003C47A3" w:rsidP="00467F02">
            <w:pPr>
              <w:numPr>
                <w:ilvl w:val="0"/>
                <w:numId w:val="19"/>
              </w:numPr>
              <w:shd w:val="clear" w:color="auto" w:fill="FFFFFF"/>
              <w:spacing w:after="120"/>
              <w:rPr>
                <w:rFonts w:ascii="Verdana" w:eastAsia="Times New Roman" w:hAnsi="Verdana" w:cs="Times New Roman"/>
                <w:color w:val="808080" w:themeColor="background1" w:themeShade="80"/>
                <w:sz w:val="20"/>
                <w:szCs w:val="20"/>
              </w:rPr>
            </w:pPr>
            <w:r w:rsidRPr="00B1222A">
              <w:rPr>
                <w:rFonts w:ascii="Helvetica" w:hAnsi="Helvetica" w:cs="Helvetica"/>
                <w:color w:val="808080" w:themeColor="background1" w:themeShade="80"/>
                <w:shd w:val="clear" w:color="auto" w:fill="FFFFFF"/>
              </w:rPr>
              <w:t>Answer any questions that the potential customer asks to the best of ability</w:t>
            </w:r>
          </w:p>
          <w:p w:rsidR="00752A3A" w:rsidRPr="00B1222A" w:rsidRDefault="00752A3A" w:rsidP="00467F02">
            <w:pPr>
              <w:numPr>
                <w:ilvl w:val="0"/>
                <w:numId w:val="19"/>
              </w:numPr>
              <w:shd w:val="clear" w:color="auto" w:fill="FFFFFF"/>
              <w:spacing w:after="120"/>
              <w:rPr>
                <w:rFonts w:ascii="Verdana" w:eastAsia="Times New Roman" w:hAnsi="Verdana" w:cs="Times New Roman"/>
                <w:color w:val="808080" w:themeColor="background1" w:themeShade="80"/>
                <w:sz w:val="20"/>
                <w:szCs w:val="20"/>
              </w:rPr>
            </w:pPr>
            <w:r w:rsidRPr="00B1222A">
              <w:rPr>
                <w:rFonts w:ascii="Helvetica" w:hAnsi="Helvetica" w:cs="Helvetica"/>
                <w:color w:val="808080" w:themeColor="background1" w:themeShade="80"/>
                <w:shd w:val="clear" w:color="auto" w:fill="FFFFFF"/>
              </w:rPr>
              <w:t>Set appointments with potential customers at their convenience</w:t>
            </w:r>
          </w:p>
          <w:p w:rsidR="00426A4D" w:rsidRPr="00B1222A" w:rsidRDefault="00426A4D" w:rsidP="0006798E">
            <w:pPr>
              <w:rPr>
                <w:color w:val="808080" w:themeColor="background1" w:themeShade="80"/>
              </w:rPr>
            </w:pPr>
          </w:p>
          <w:p w:rsidR="00B1222A" w:rsidRPr="00B1222A" w:rsidRDefault="00B1222A" w:rsidP="00B1222A">
            <w:pPr>
              <w:pStyle w:val="Heading3"/>
              <w:contextualSpacing w:val="0"/>
              <w:outlineLvl w:val="2"/>
              <w:rPr>
                <w:color w:val="808080" w:themeColor="background1" w:themeShade="80"/>
              </w:rPr>
            </w:pPr>
          </w:p>
          <w:p w:rsidR="00B1222A" w:rsidRPr="00B1222A" w:rsidRDefault="00B1222A" w:rsidP="00B1222A">
            <w:pPr>
              <w:pStyle w:val="Heading3"/>
              <w:contextualSpacing w:val="0"/>
              <w:outlineLvl w:val="2"/>
              <w:rPr>
                <w:color w:val="808080" w:themeColor="background1" w:themeShade="80"/>
              </w:rPr>
            </w:pPr>
          </w:p>
          <w:p w:rsidR="00B1222A" w:rsidRPr="00835BD1" w:rsidRDefault="00E829BD" w:rsidP="00B1222A">
            <w:pPr>
              <w:pStyle w:val="Heading3"/>
              <w:contextualSpacing w:val="0"/>
              <w:outlineLvl w:val="2"/>
            </w:pPr>
            <w:r>
              <w:t>april 2018 – july 2018</w:t>
            </w:r>
          </w:p>
          <w:p w:rsidR="00B1222A" w:rsidRPr="00835BD1" w:rsidRDefault="00B1222A" w:rsidP="00B1222A">
            <w:pPr>
              <w:pStyle w:val="Heading3"/>
              <w:contextualSpacing w:val="0"/>
              <w:outlineLvl w:val="2"/>
              <w:rPr>
                <w:rFonts w:cstheme="minorHAnsi"/>
                <w:color w:val="1D824C" w:themeColor="accent1"/>
                <w:sz w:val="28"/>
              </w:rPr>
            </w:pPr>
            <w:r w:rsidRPr="00835BD1">
              <w:rPr>
                <w:rFonts w:cstheme="minorHAnsi"/>
                <w:color w:val="1D824C" w:themeColor="accent1"/>
                <w:sz w:val="28"/>
              </w:rPr>
              <w:t>appointment setter, lead generator</w:t>
            </w:r>
          </w:p>
          <w:p w:rsidR="00B1222A" w:rsidRPr="00835BD1" w:rsidRDefault="00B1222A" w:rsidP="00B1222A">
            <w:pPr>
              <w:pStyle w:val="Heading3"/>
              <w:contextualSpacing w:val="0"/>
              <w:outlineLvl w:val="2"/>
              <w:rPr>
                <w:rFonts w:cstheme="minorHAnsi"/>
                <w:b w:val="0"/>
                <w:color w:val="1D824C" w:themeColor="accent1"/>
                <w:sz w:val="28"/>
              </w:rPr>
            </w:pPr>
            <w:r w:rsidRPr="00835BD1">
              <w:rPr>
                <w:rFonts w:cstheme="minorHAnsi"/>
                <w:b w:val="0"/>
                <w:color w:val="1D824C" w:themeColor="accent1"/>
                <w:sz w:val="28"/>
              </w:rPr>
              <w:t>individual employer</w:t>
            </w:r>
          </w:p>
          <w:p w:rsidR="00835BD1" w:rsidRDefault="00B1222A" w:rsidP="00835BD1">
            <w:pPr>
              <w:pStyle w:val="ListParagraph"/>
              <w:numPr>
                <w:ilvl w:val="0"/>
                <w:numId w:val="41"/>
              </w:numPr>
              <w:rPr>
                <w:rFonts w:ascii="Helvetica" w:hAnsi="Helvetica"/>
                <w:color w:val="808080" w:themeColor="background1" w:themeShade="80"/>
              </w:rPr>
            </w:pPr>
            <w:r w:rsidRPr="00835BD1">
              <w:rPr>
                <w:rFonts w:ascii="Helvetica" w:hAnsi="Helvetica"/>
                <w:color w:val="808080" w:themeColor="background1" w:themeShade="80"/>
              </w:rPr>
              <w:t>take information from supervisors regarding c</w:t>
            </w:r>
            <w:r w:rsidR="00835BD1" w:rsidRPr="00835BD1">
              <w:rPr>
                <w:rFonts w:ascii="Helvetica" w:hAnsi="Helvetica"/>
                <w:color w:val="808080" w:themeColor="background1" w:themeShade="80"/>
              </w:rPr>
              <w:t>old / warm calling techniques</w:t>
            </w:r>
          </w:p>
          <w:p w:rsidR="00835BD1" w:rsidRDefault="00B1222A" w:rsidP="00835BD1">
            <w:pPr>
              <w:pStyle w:val="ListParagraph"/>
              <w:numPr>
                <w:ilvl w:val="0"/>
                <w:numId w:val="41"/>
              </w:numPr>
              <w:rPr>
                <w:rFonts w:ascii="Helvetica" w:hAnsi="Helvetica"/>
                <w:color w:val="808080" w:themeColor="background1" w:themeShade="80"/>
              </w:rPr>
            </w:pPr>
            <w:r w:rsidRPr="00835BD1">
              <w:rPr>
                <w:rFonts w:ascii="Helvetica" w:hAnsi="Helvetica"/>
                <w:color w:val="808080" w:themeColor="background1" w:themeShade="80"/>
              </w:rPr>
              <w:t>call potential customers by following calling list provided by supervisors</w:t>
            </w:r>
            <w:r w:rsidR="00835BD1">
              <w:rPr>
                <w:rFonts w:ascii="Helvetica" w:hAnsi="Helvetica"/>
                <w:color w:val="808080" w:themeColor="background1" w:themeShade="80"/>
              </w:rPr>
              <w:t xml:space="preserve"> greet</w:t>
            </w:r>
          </w:p>
          <w:p w:rsidR="00835BD1" w:rsidRDefault="00B1222A" w:rsidP="00835BD1">
            <w:pPr>
              <w:pStyle w:val="ListParagraph"/>
              <w:numPr>
                <w:ilvl w:val="0"/>
                <w:numId w:val="41"/>
              </w:numPr>
              <w:rPr>
                <w:rFonts w:ascii="Helvetica" w:hAnsi="Helvetica"/>
                <w:color w:val="808080" w:themeColor="background1" w:themeShade="80"/>
              </w:rPr>
            </w:pPr>
            <w:r w:rsidRPr="00835BD1">
              <w:rPr>
                <w:rFonts w:ascii="Helvetica" w:hAnsi="Helvetica"/>
                <w:color w:val="808080" w:themeColor="background1" w:themeShade="80"/>
              </w:rPr>
              <w:t>customers as they pick up the phone and intro</w:t>
            </w:r>
            <w:r w:rsidR="00835BD1">
              <w:rPr>
                <w:rFonts w:ascii="Helvetica" w:hAnsi="Helvetica"/>
                <w:color w:val="808080" w:themeColor="background1" w:themeShade="80"/>
              </w:rPr>
              <w:t>duce yourself and the company</w:t>
            </w:r>
          </w:p>
          <w:p w:rsidR="00835BD1" w:rsidRDefault="00B1222A" w:rsidP="00835BD1">
            <w:pPr>
              <w:pStyle w:val="ListParagraph"/>
              <w:numPr>
                <w:ilvl w:val="0"/>
                <w:numId w:val="41"/>
              </w:numPr>
              <w:rPr>
                <w:rFonts w:ascii="Helvetica" w:hAnsi="Helvetica"/>
                <w:color w:val="808080" w:themeColor="background1" w:themeShade="80"/>
              </w:rPr>
            </w:pPr>
            <w:r w:rsidRPr="00835BD1">
              <w:rPr>
                <w:rFonts w:ascii="Helvetica" w:hAnsi="Helvetica"/>
                <w:color w:val="808080" w:themeColor="background1" w:themeShade="80"/>
              </w:rPr>
              <w:t xml:space="preserve">provide information regarding the </w:t>
            </w:r>
            <w:r w:rsidR="00835BD1">
              <w:rPr>
                <w:rFonts w:ascii="Helvetica" w:hAnsi="Helvetica"/>
                <w:color w:val="808080" w:themeColor="background1" w:themeShade="80"/>
              </w:rPr>
              <w:t>service or product in question</w:t>
            </w:r>
          </w:p>
          <w:p w:rsidR="00835BD1" w:rsidRDefault="00B1222A" w:rsidP="00835BD1">
            <w:pPr>
              <w:pStyle w:val="ListParagraph"/>
              <w:numPr>
                <w:ilvl w:val="0"/>
                <w:numId w:val="41"/>
              </w:numPr>
              <w:rPr>
                <w:rFonts w:ascii="Helvetica" w:hAnsi="Helvetica"/>
                <w:color w:val="808080" w:themeColor="background1" w:themeShade="80"/>
              </w:rPr>
            </w:pPr>
            <w:r w:rsidRPr="00835BD1">
              <w:rPr>
                <w:rFonts w:ascii="Helvetica" w:hAnsi="Helvetica"/>
                <w:color w:val="808080" w:themeColor="background1" w:themeShade="80"/>
              </w:rPr>
              <w:t>answer any questions that the potential custome</w:t>
            </w:r>
            <w:r w:rsidR="00835BD1">
              <w:rPr>
                <w:rFonts w:ascii="Helvetica" w:hAnsi="Helvetica"/>
                <w:color w:val="808080" w:themeColor="background1" w:themeShade="80"/>
              </w:rPr>
              <w:t>r asks to the best of ability</w:t>
            </w:r>
          </w:p>
          <w:p w:rsidR="00835BD1" w:rsidRDefault="00B1222A" w:rsidP="00835BD1">
            <w:pPr>
              <w:pStyle w:val="ListParagraph"/>
              <w:numPr>
                <w:ilvl w:val="0"/>
                <w:numId w:val="41"/>
              </w:numPr>
              <w:rPr>
                <w:rFonts w:ascii="Helvetica" w:hAnsi="Helvetica"/>
                <w:color w:val="808080" w:themeColor="background1" w:themeShade="80"/>
              </w:rPr>
            </w:pPr>
            <w:r w:rsidRPr="00835BD1">
              <w:rPr>
                <w:rFonts w:ascii="Helvetica" w:hAnsi="Helvetica"/>
                <w:color w:val="808080" w:themeColor="background1" w:themeShade="80"/>
              </w:rPr>
              <w:t>make sure that the potential customer is not interrupted during conversa</w:t>
            </w:r>
            <w:r w:rsidR="00835BD1">
              <w:rPr>
                <w:rFonts w:ascii="Helvetica" w:hAnsi="Helvetica"/>
                <w:color w:val="808080" w:themeColor="background1" w:themeShade="80"/>
              </w:rPr>
              <w:t>tion or questions</w:t>
            </w:r>
          </w:p>
          <w:p w:rsidR="00835BD1" w:rsidRDefault="00B1222A" w:rsidP="00835BD1">
            <w:pPr>
              <w:pStyle w:val="ListParagraph"/>
              <w:numPr>
                <w:ilvl w:val="0"/>
                <w:numId w:val="41"/>
              </w:numPr>
              <w:rPr>
                <w:rFonts w:ascii="Helvetica" w:hAnsi="Helvetica"/>
                <w:color w:val="808080" w:themeColor="background1" w:themeShade="80"/>
              </w:rPr>
            </w:pPr>
            <w:r w:rsidRPr="00835BD1">
              <w:rPr>
                <w:rFonts w:ascii="Helvetica" w:hAnsi="Helvetica"/>
                <w:color w:val="808080" w:themeColor="background1" w:themeShade="80"/>
              </w:rPr>
              <w:t>take information from potential customers regarding their specific product or service needs</w:t>
            </w:r>
          </w:p>
          <w:p w:rsidR="00835BD1" w:rsidRDefault="00B1222A" w:rsidP="00835BD1">
            <w:pPr>
              <w:pStyle w:val="ListParagraph"/>
              <w:numPr>
                <w:ilvl w:val="0"/>
                <w:numId w:val="41"/>
              </w:numPr>
              <w:rPr>
                <w:rFonts w:ascii="Helvetica" w:hAnsi="Helvetica"/>
                <w:color w:val="808080" w:themeColor="background1" w:themeShade="80"/>
              </w:rPr>
            </w:pPr>
            <w:r w:rsidRPr="00835BD1">
              <w:rPr>
                <w:rFonts w:ascii="Helvetica" w:hAnsi="Helvetica"/>
                <w:color w:val="808080" w:themeColor="background1" w:themeShade="80"/>
                <w:shd w:val="clear" w:color="auto" w:fill="FFFFFF"/>
              </w:rPr>
              <w:t>Jot down all information on a piece of paper or directly on to the company database</w:t>
            </w:r>
          </w:p>
          <w:p w:rsidR="00835BD1" w:rsidRDefault="00B1222A" w:rsidP="00835BD1">
            <w:pPr>
              <w:pStyle w:val="ListParagraph"/>
              <w:numPr>
                <w:ilvl w:val="0"/>
                <w:numId w:val="41"/>
              </w:numPr>
              <w:rPr>
                <w:rFonts w:ascii="Helvetica" w:hAnsi="Helvetica"/>
                <w:color w:val="808080" w:themeColor="background1" w:themeShade="80"/>
              </w:rPr>
            </w:pPr>
            <w:r w:rsidRPr="00835BD1">
              <w:rPr>
                <w:rFonts w:ascii="Helvetica" w:hAnsi="Helvetica"/>
                <w:color w:val="808080" w:themeColor="background1" w:themeShade="80"/>
                <w:shd w:val="clear" w:color="auto" w:fill="FFFFFF"/>
              </w:rPr>
              <w:lastRenderedPageBreak/>
              <w:t>Ask potential customers of a particular time when they will be free to receive calls</w:t>
            </w:r>
          </w:p>
          <w:p w:rsidR="00835BD1" w:rsidRDefault="00B1222A" w:rsidP="00835BD1">
            <w:pPr>
              <w:pStyle w:val="ListParagraph"/>
              <w:numPr>
                <w:ilvl w:val="0"/>
                <w:numId w:val="41"/>
              </w:numPr>
              <w:rPr>
                <w:rFonts w:ascii="Helvetica" w:hAnsi="Helvetica"/>
                <w:color w:val="808080" w:themeColor="background1" w:themeShade="80"/>
              </w:rPr>
            </w:pPr>
            <w:r w:rsidRPr="00835BD1">
              <w:rPr>
                <w:rFonts w:ascii="Helvetica" w:hAnsi="Helvetica"/>
                <w:color w:val="808080" w:themeColor="background1" w:themeShade="80"/>
                <w:shd w:val="clear" w:color="auto" w:fill="FFFFFF"/>
              </w:rPr>
              <w:t>Set appointments with potential customers at their convenience</w:t>
            </w:r>
          </w:p>
          <w:p w:rsidR="00835BD1" w:rsidRDefault="00B1222A" w:rsidP="00835BD1">
            <w:pPr>
              <w:pStyle w:val="ListParagraph"/>
              <w:numPr>
                <w:ilvl w:val="0"/>
                <w:numId w:val="41"/>
              </w:numPr>
              <w:rPr>
                <w:rFonts w:ascii="Helvetica" w:hAnsi="Helvetica"/>
                <w:color w:val="808080" w:themeColor="background1" w:themeShade="80"/>
              </w:rPr>
            </w:pPr>
            <w:r w:rsidRPr="00835BD1">
              <w:rPr>
                <w:rFonts w:ascii="Helvetica" w:hAnsi="Helvetica"/>
                <w:color w:val="808080" w:themeColor="background1" w:themeShade="80"/>
                <w:shd w:val="clear" w:color="auto" w:fill="FFFFFF"/>
              </w:rPr>
              <w:t>Express gratitude to potential customers for their time</w:t>
            </w:r>
          </w:p>
          <w:p w:rsidR="00835BD1" w:rsidRPr="00835BD1" w:rsidRDefault="00B1222A" w:rsidP="00835BD1">
            <w:pPr>
              <w:pStyle w:val="ListParagraph"/>
              <w:numPr>
                <w:ilvl w:val="0"/>
                <w:numId w:val="41"/>
              </w:numPr>
              <w:rPr>
                <w:rFonts w:ascii="Helvetica" w:hAnsi="Helvetica"/>
                <w:color w:val="808080" w:themeColor="background1" w:themeShade="80"/>
              </w:rPr>
            </w:pPr>
            <w:r w:rsidRPr="00835BD1">
              <w:rPr>
                <w:rFonts w:ascii="Helvetica" w:hAnsi="Helvetica"/>
                <w:color w:val="808080" w:themeColor="background1" w:themeShade="80"/>
                <w:shd w:val="clear" w:color="auto" w:fill="FFFFFF"/>
              </w:rPr>
              <w:t>Assign a member of the sales force to each potential customer by providing briefs of conversation and customer needs</w:t>
            </w:r>
          </w:p>
          <w:p w:rsidR="00835BD1" w:rsidRPr="00835BD1" w:rsidRDefault="00B1222A" w:rsidP="00835BD1">
            <w:pPr>
              <w:pStyle w:val="ListParagraph"/>
              <w:numPr>
                <w:ilvl w:val="0"/>
                <w:numId w:val="41"/>
              </w:numPr>
              <w:rPr>
                <w:rFonts w:ascii="Helvetica" w:hAnsi="Helvetica"/>
                <w:color w:val="808080" w:themeColor="background1" w:themeShade="80"/>
              </w:rPr>
            </w:pPr>
            <w:r w:rsidRPr="00835BD1">
              <w:rPr>
                <w:rFonts w:ascii="Helvetica" w:hAnsi="Helvetica"/>
                <w:color w:val="808080" w:themeColor="background1" w:themeShade="80"/>
                <w:shd w:val="clear" w:color="auto" w:fill="FFFFFF"/>
              </w:rPr>
              <w:t xml:space="preserve"> Ensure that sales force member follows up with potential customers</w:t>
            </w:r>
          </w:p>
          <w:p w:rsidR="00B1222A" w:rsidRPr="00835BD1" w:rsidRDefault="00B1222A" w:rsidP="00835BD1">
            <w:pPr>
              <w:pStyle w:val="ListParagraph"/>
              <w:numPr>
                <w:ilvl w:val="0"/>
                <w:numId w:val="41"/>
              </w:numPr>
              <w:rPr>
                <w:rFonts w:ascii="Helvetica" w:hAnsi="Helvetica"/>
                <w:color w:val="808080" w:themeColor="background1" w:themeShade="80"/>
              </w:rPr>
            </w:pPr>
            <w:r w:rsidRPr="00835BD1">
              <w:rPr>
                <w:rFonts w:ascii="Helvetica" w:hAnsi="Helvetica"/>
                <w:color w:val="808080" w:themeColor="background1" w:themeShade="80"/>
                <w:shd w:val="clear" w:color="auto" w:fill="FFFFFF"/>
              </w:rPr>
              <w:t>Document all calls made to potential customers</w:t>
            </w:r>
          </w:p>
        </w:tc>
      </w:tr>
    </w:tbl>
    <w:p w:rsidR="004E01EB" w:rsidRPr="00B1222A" w:rsidRDefault="004E01EB" w:rsidP="004E01EB">
      <w:pPr>
        <w:pStyle w:val="Heading1"/>
        <w:rPr>
          <w:color w:val="808080" w:themeColor="background1" w:themeShade="80"/>
        </w:rPr>
      </w:pPr>
      <w:bookmarkStart w:id="0" w:name="_GoBack"/>
      <w:bookmarkEnd w:id="0"/>
    </w:p>
    <w:p w:rsidR="00DA59AA" w:rsidRPr="007D54C4" w:rsidRDefault="007D54C4" w:rsidP="008B6F39">
      <w:pPr>
        <w:pStyle w:val="Heading1"/>
        <w:jc w:val="center"/>
        <w:rPr>
          <w:b w:val="0"/>
          <w:sz w:val="72"/>
          <w:szCs w:val="72"/>
        </w:rPr>
      </w:pPr>
      <w:r w:rsidRPr="007D54C4">
        <w:rPr>
          <w:b w:val="0"/>
          <w:sz w:val="72"/>
          <w:szCs w:val="72"/>
        </w:rPr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/>
      </w:tblPr>
      <w:tblGrid>
        <w:gridCol w:w="9886"/>
      </w:tblGrid>
      <w:tr w:rsidR="001D0BF1" w:rsidRPr="00CF1A49" w:rsidTr="00D66A52">
        <w:tc>
          <w:tcPr>
            <w:tcW w:w="9355" w:type="dxa"/>
          </w:tcPr>
          <w:p w:rsidR="001D0BF1" w:rsidRPr="00CF1A49" w:rsidRDefault="00F02E22" w:rsidP="001D0BF1">
            <w:pPr>
              <w:pStyle w:val="Heading3"/>
              <w:contextualSpacing w:val="0"/>
              <w:outlineLvl w:val="2"/>
            </w:pPr>
            <w:r>
              <w:t>march 2009</w:t>
            </w:r>
          </w:p>
          <w:p w:rsidR="001D0BF1" w:rsidRPr="00CF1A49" w:rsidRDefault="00F02E22" w:rsidP="001D0BF1">
            <w:pPr>
              <w:pStyle w:val="Heading2"/>
              <w:contextualSpacing w:val="0"/>
              <w:outlineLvl w:val="1"/>
            </w:pPr>
            <w:r>
              <w:t>highschool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colegio de san jose</w:t>
            </w:r>
          </w:p>
          <w:p w:rsidR="007538DC" w:rsidRPr="00CF1A49" w:rsidRDefault="007538DC" w:rsidP="007538DC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F02E22" w:rsidP="00F61DF9">
            <w:pPr>
              <w:pStyle w:val="Heading3"/>
              <w:contextualSpacing w:val="0"/>
              <w:outlineLvl w:val="2"/>
            </w:pPr>
            <w:r>
              <w:t>march 2012</w:t>
            </w:r>
          </w:p>
          <w:p w:rsidR="00F61DF9" w:rsidRDefault="00F02E22" w:rsidP="00F61DF9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bachelor of science in hotel and restaurant management</w:t>
            </w:r>
            <w:r w:rsidR="0067173B" w:rsidRPr="00CF1A49">
              <w:t>,</w:t>
            </w:r>
            <w:r w:rsidR="0067173B">
              <w:rPr>
                <w:rStyle w:val="SubtleReference"/>
              </w:rPr>
              <w:t xml:space="preserve"> CENTRAL</w:t>
            </w:r>
            <w:r>
              <w:rPr>
                <w:rStyle w:val="SubtleReference"/>
              </w:rPr>
              <w:t xml:space="preserve"> philippines university</w:t>
            </w:r>
          </w:p>
          <w:p w:rsidR="006A4ADA" w:rsidRDefault="006A4ADA" w:rsidP="006A4ADA">
            <w:pPr>
              <w:pStyle w:val="Title"/>
            </w:pPr>
            <w:r>
              <w:t>ACHIEVEMENTS</w:t>
            </w:r>
          </w:p>
          <w:p w:rsidR="006A4ADA" w:rsidRDefault="005033FF" w:rsidP="005033FF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MIYO (MAKE IT YOUR OWN) YOUNG LEADERS AWARD</w:t>
            </w:r>
          </w:p>
          <w:p w:rsidR="005033FF" w:rsidRDefault="005033FF" w:rsidP="005033FF">
            <w:pPr>
              <w:pStyle w:val="ListParagraph"/>
              <w:numPr>
                <w:ilvl w:val="0"/>
                <w:numId w:val="23"/>
              </w:numPr>
            </w:pPr>
            <w:r>
              <w:t>TOP SALES PERFORMER IN WESTERN VISAYAS MIYO (MAKE IT YOUR OWN)</w:t>
            </w:r>
          </w:p>
          <w:p w:rsidR="005033FF" w:rsidRDefault="005033FF" w:rsidP="005033FF">
            <w:pPr>
              <w:pStyle w:val="ListParagraph"/>
              <w:numPr>
                <w:ilvl w:val="0"/>
                <w:numId w:val="23"/>
              </w:numPr>
            </w:pPr>
            <w:r>
              <w:t>TOP SALES PERFORMER IN THE MONTH OF NOVEMBER 2014 AVATAR TECHNOLOGIES</w:t>
            </w:r>
          </w:p>
          <w:p w:rsidR="005033FF" w:rsidRDefault="005033FF" w:rsidP="005033FF">
            <w:pPr>
              <w:pStyle w:val="ListParagraph"/>
              <w:numPr>
                <w:ilvl w:val="0"/>
                <w:numId w:val="23"/>
              </w:numPr>
            </w:pPr>
            <w:r>
              <w:t>MADE WORTH 1MILLION PHILIPPINES PESOS (20,000$) SALES WITHIN 8 MONTHS VANTAGE INTERNATIONAL INC.</w:t>
            </w:r>
          </w:p>
          <w:p w:rsidR="005033FF" w:rsidRDefault="005033FF" w:rsidP="005033FF">
            <w:pPr>
              <w:pStyle w:val="ListParagraph"/>
              <w:numPr>
                <w:ilvl w:val="0"/>
                <w:numId w:val="23"/>
              </w:numPr>
            </w:pPr>
            <w:r>
              <w:t>CAR ACHIEVER VANTAGE INTERNATIONAL</w:t>
            </w:r>
          </w:p>
          <w:p w:rsidR="005033FF" w:rsidRDefault="005033FF" w:rsidP="005033FF">
            <w:pPr>
              <w:pStyle w:val="ListParagraph"/>
              <w:numPr>
                <w:ilvl w:val="0"/>
                <w:numId w:val="23"/>
              </w:numPr>
            </w:pPr>
            <w:r>
              <w:t>PUBLIC SPEAKER AND HEAD TRAINER OF VANTAGE INTERNATIONAL ILOILO BRANCH</w:t>
            </w:r>
          </w:p>
          <w:p w:rsidR="005033FF" w:rsidRPr="00CF1A49" w:rsidRDefault="005033FF" w:rsidP="005033FF">
            <w:pPr>
              <w:pStyle w:val="ListParagraph"/>
              <w:numPr>
                <w:ilvl w:val="0"/>
                <w:numId w:val="23"/>
              </w:numPr>
            </w:pPr>
            <w:r>
              <w:t>REPRESENTATIVE OF ILOILO BRANCH FOR LEADERSHIP TEAMBUILDING OF VANTAGE INTERNATIONAL INC.</w:t>
            </w:r>
          </w:p>
          <w:p w:rsidR="00F61DF9" w:rsidRDefault="00F61DF9" w:rsidP="00F61DF9"/>
        </w:tc>
      </w:tr>
    </w:tbl>
    <w:p w:rsidR="007D54C4" w:rsidRDefault="007D54C4" w:rsidP="007D54C4">
      <w:pPr>
        <w:pStyle w:val="Title"/>
      </w:pPr>
    </w:p>
    <w:sdt>
      <w:sdtPr>
        <w:alias w:val="Skills:"/>
        <w:tag w:val="Skills:"/>
        <w:id w:val="-1392877668"/>
        <w:placeholder>
          <w:docPart w:val="F4D9622A314F4FC181A3EFE382CE5080"/>
        </w:placeholder>
        <w:temporary/>
        <w:showingPlcHdr/>
      </w:sdtPr>
      <w:sdtContent>
        <w:p w:rsidR="00486277" w:rsidRPr="00CF1A49" w:rsidRDefault="00486277" w:rsidP="007D54C4">
          <w:pPr>
            <w:pStyle w:val="Title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F02E22" w:rsidRPr="00F02E22" w:rsidRDefault="007106D8" w:rsidP="00F02E22">
            <w:pPr>
              <w:pStyle w:val="ListBullet"/>
            </w:pPr>
            <w:r>
              <w:t>MS Office (Word, Excel, PowerPoint, Outlook)</w:t>
            </w:r>
          </w:p>
          <w:p w:rsidR="00F02E22" w:rsidRPr="00F02E22" w:rsidRDefault="00F02E22" w:rsidP="00F02E22">
            <w:pPr>
              <w:pStyle w:val="ListBullet"/>
            </w:pPr>
            <w:r w:rsidRPr="00F02E22">
              <w:t>How to close</w:t>
            </w:r>
          </w:p>
          <w:p w:rsidR="00F02E22" w:rsidRPr="00F02E22" w:rsidRDefault="00F02E22" w:rsidP="00F02E22">
            <w:pPr>
              <w:pStyle w:val="ListBullet"/>
            </w:pPr>
            <w:r w:rsidRPr="00F02E22">
              <w:t>Social communication</w:t>
            </w:r>
          </w:p>
          <w:p w:rsidR="00F02E22" w:rsidRDefault="00F02E22" w:rsidP="00F02E22">
            <w:pPr>
              <w:pStyle w:val="ListBullet"/>
            </w:pPr>
            <w:r w:rsidRPr="00F02E22">
              <w:t>Public speaking</w:t>
            </w:r>
          </w:p>
          <w:p w:rsidR="0061401E" w:rsidRDefault="00DC731B" w:rsidP="00F02E22">
            <w:pPr>
              <w:pStyle w:val="ListBullet"/>
            </w:pPr>
            <w:r>
              <w:t>Outbound call</w:t>
            </w:r>
          </w:p>
          <w:p w:rsidR="006A2B65" w:rsidRPr="00F02E22" w:rsidRDefault="006A2B65" w:rsidP="00F02E22">
            <w:pPr>
              <w:pStyle w:val="ListBullet"/>
            </w:pPr>
            <w:r>
              <w:t>Website making</w:t>
            </w:r>
          </w:p>
          <w:p w:rsidR="00F02E22" w:rsidRPr="00F02E22" w:rsidRDefault="00F02E22" w:rsidP="007106D8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1F4E6D" w:rsidRPr="006E1507" w:rsidRDefault="001F4E6D" w:rsidP="001557E7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4675" w:type="dxa"/>
            <w:tcMar>
              <w:left w:w="360" w:type="dxa"/>
            </w:tcMar>
          </w:tcPr>
          <w:p w:rsidR="001557E7" w:rsidRPr="00F02E22" w:rsidRDefault="001557E7" w:rsidP="001557E7">
            <w:pPr>
              <w:pStyle w:val="ListBullet"/>
            </w:pPr>
            <w:r w:rsidRPr="00F02E22">
              <w:t>Leadership</w:t>
            </w:r>
          </w:p>
          <w:p w:rsidR="001557E7" w:rsidRPr="00F02E22" w:rsidRDefault="001557E7" w:rsidP="001557E7">
            <w:pPr>
              <w:pStyle w:val="ListBullet"/>
            </w:pPr>
            <w:r w:rsidRPr="00F02E22">
              <w:t>Marketing</w:t>
            </w:r>
          </w:p>
          <w:p w:rsidR="001557E7" w:rsidRPr="00F02E22" w:rsidRDefault="00DC731B" w:rsidP="001557E7">
            <w:pPr>
              <w:pStyle w:val="ListBullet"/>
            </w:pPr>
            <w:r>
              <w:t>Management</w:t>
            </w:r>
          </w:p>
          <w:p w:rsidR="001557E7" w:rsidRPr="00F02E22" w:rsidRDefault="001557E7" w:rsidP="001557E7">
            <w:pPr>
              <w:pStyle w:val="ListBullet"/>
            </w:pPr>
            <w:r w:rsidRPr="00F02E22">
              <w:t>Inbound</w:t>
            </w:r>
            <w:r w:rsidR="00DC731B">
              <w:t xml:space="preserve"> call</w:t>
            </w:r>
          </w:p>
          <w:p w:rsidR="001557E7" w:rsidRPr="00F02E22" w:rsidRDefault="001557E7" w:rsidP="001557E7">
            <w:pPr>
              <w:pStyle w:val="ListBullet"/>
            </w:pPr>
            <w:r w:rsidRPr="00F02E22">
              <w:t>Sales Online/Offline</w:t>
            </w:r>
          </w:p>
          <w:p w:rsidR="001E3120" w:rsidRPr="006E1507" w:rsidRDefault="00DC731B" w:rsidP="00DC731B">
            <w:pPr>
              <w:pStyle w:val="ListBullet"/>
            </w:pPr>
            <w:r>
              <w:t>Appointment setting</w:t>
            </w:r>
          </w:p>
        </w:tc>
      </w:tr>
    </w:tbl>
    <w:p w:rsidR="00B51D1B" w:rsidRDefault="007D54C4" w:rsidP="007D54C4">
      <w:pPr>
        <w:pStyle w:val="Title"/>
      </w:pPr>
      <w:r>
        <w:lastRenderedPageBreak/>
        <w:t>REFERENCE</w:t>
      </w:r>
    </w:p>
    <w:p w:rsidR="007D54C4" w:rsidRDefault="007D54C4" w:rsidP="007D54C4">
      <w:r>
        <w:t>CHERYL D, APOSTOL</w:t>
      </w:r>
    </w:p>
    <w:p w:rsidR="007D54C4" w:rsidRDefault="007D54C4" w:rsidP="007D54C4">
      <w:r>
        <w:t>MIYO (MAKE IT YOUR OWN)</w:t>
      </w:r>
    </w:p>
    <w:p w:rsidR="007D54C4" w:rsidRDefault="007D54C4" w:rsidP="007D54C4">
      <w:r>
        <w:t>ILOILO BRANCH OWNER OF MIYO (MAKE IT YOUR OWN) INC.</w:t>
      </w:r>
    </w:p>
    <w:p w:rsidR="007D54C4" w:rsidRDefault="007D54C4" w:rsidP="007D54C4">
      <w:r>
        <w:t>09273195810</w:t>
      </w:r>
    </w:p>
    <w:p w:rsidR="007D54C4" w:rsidRDefault="007D54C4" w:rsidP="007D54C4"/>
    <w:p w:rsidR="007D54C4" w:rsidRDefault="007D54C4" w:rsidP="007D54C4">
      <w:r>
        <w:t>ROSEMARIE D. MONETA</w:t>
      </w:r>
    </w:p>
    <w:p w:rsidR="007D54C4" w:rsidRPr="007D54C4" w:rsidRDefault="007D54C4" w:rsidP="007D54C4">
      <w:pPr>
        <w:rPr>
          <w:color w:val="7F7F7F" w:themeColor="text1" w:themeTint="80"/>
        </w:rPr>
      </w:pPr>
      <w:r w:rsidRPr="007D54C4">
        <w:rPr>
          <w:rStyle w:val="SubtleReference"/>
          <w:rFonts w:eastAsiaTheme="majorEastAsia" w:cstheme="minorHAnsi"/>
          <w:b w:val="0"/>
          <w:caps/>
          <w:color w:val="7F7F7F" w:themeColor="text1" w:themeTint="80"/>
          <w:sz w:val="26"/>
          <w:szCs w:val="26"/>
        </w:rPr>
        <w:t>Avatar Technologies Inc</w:t>
      </w:r>
    </w:p>
    <w:p w:rsidR="007D54C4" w:rsidRDefault="007D54C4" w:rsidP="007D54C4">
      <w:r>
        <w:t>TEAM LEADER</w:t>
      </w:r>
    </w:p>
    <w:p w:rsidR="007D54C4" w:rsidRDefault="007D54C4" w:rsidP="007D54C4">
      <w:r>
        <w:t>09211155643</w:t>
      </w:r>
    </w:p>
    <w:p w:rsidR="003144CC" w:rsidRDefault="003144CC" w:rsidP="007D54C4"/>
    <w:p w:rsidR="003144CC" w:rsidRDefault="003144CC" w:rsidP="007D54C4">
      <w:r>
        <w:t>LUCIL E. OPINION</w:t>
      </w:r>
    </w:p>
    <w:p w:rsidR="003144CC" w:rsidRDefault="003144CC" w:rsidP="007D54C4">
      <w:r>
        <w:t>VANTAGE INTERNATIONAL INC.</w:t>
      </w:r>
    </w:p>
    <w:p w:rsidR="003144CC" w:rsidRDefault="003144CC" w:rsidP="007D54C4">
      <w:r>
        <w:t>ILOILO BRANCH OWNER OF VANTAGE INTERNATIONAL INC.</w:t>
      </w:r>
    </w:p>
    <w:p w:rsidR="003144CC" w:rsidRDefault="003144CC" w:rsidP="007D54C4">
      <w:r>
        <w:t>09164849900</w:t>
      </w:r>
    </w:p>
    <w:p w:rsidR="003144CC" w:rsidRDefault="003144CC" w:rsidP="007D54C4"/>
    <w:p w:rsidR="003144CC" w:rsidRDefault="003144CC" w:rsidP="007D54C4">
      <w:pPr>
        <w:rPr>
          <w:rFonts w:cstheme="minorHAnsi"/>
          <w:szCs w:val="27"/>
          <w:shd w:val="clear" w:color="auto" w:fill="FFFFFF"/>
        </w:rPr>
      </w:pPr>
      <w:r w:rsidRPr="003144CC">
        <w:rPr>
          <w:rFonts w:cstheme="minorHAnsi"/>
          <w:szCs w:val="27"/>
          <w:shd w:val="clear" w:color="auto" w:fill="FFFFFF"/>
        </w:rPr>
        <w:t>SEAN M. SOREL</w:t>
      </w:r>
    </w:p>
    <w:p w:rsidR="003144CC" w:rsidRDefault="003144CC" w:rsidP="007D54C4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>THE FUNDING GROUP</w:t>
      </w:r>
    </w:p>
    <w:p w:rsidR="003144CC" w:rsidRDefault="003144CC" w:rsidP="007D54C4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>SENIOR ACCOUNT MANAGER</w:t>
      </w:r>
    </w:p>
    <w:p w:rsidR="003144CC" w:rsidRDefault="00876176" w:rsidP="003144CC">
      <w:pPr>
        <w:rPr>
          <w:rFonts w:ascii="Arial" w:hAnsi="Arial" w:cs="Arial"/>
          <w:szCs w:val="21"/>
        </w:rPr>
      </w:pPr>
      <w:hyperlink r:id="rId8" w:tgtFrame="_blank" w:history="1">
        <w:r w:rsidR="003144CC" w:rsidRPr="003144CC">
          <w:rPr>
            <w:rStyle w:val="Hyperlink"/>
            <w:rFonts w:ascii="Arial" w:hAnsi="Arial" w:cs="Arial"/>
            <w:color w:val="595959" w:themeColor="text1" w:themeTint="A6"/>
            <w:szCs w:val="21"/>
            <w:u w:val="none"/>
          </w:rPr>
          <w:t>904-758-0675</w:t>
        </w:r>
      </w:hyperlink>
    </w:p>
    <w:p w:rsidR="003144CC" w:rsidRDefault="00876176" w:rsidP="003144CC">
      <w:pPr>
        <w:rPr>
          <w:rFonts w:ascii="Arial" w:hAnsi="Arial" w:cs="Arial"/>
          <w:szCs w:val="21"/>
          <w:shd w:val="clear" w:color="auto" w:fill="FFFFFF"/>
        </w:rPr>
      </w:pPr>
      <w:hyperlink r:id="rId9" w:history="1">
        <w:r w:rsidR="007A6D8C" w:rsidRPr="0015211A">
          <w:rPr>
            <w:rStyle w:val="Hyperlink"/>
            <w:rFonts w:ascii="Arial" w:hAnsi="Arial" w:cs="Arial"/>
            <w:szCs w:val="21"/>
            <w:shd w:val="clear" w:color="auto" w:fill="FFFFFF"/>
          </w:rPr>
          <w:t>ssorel@fundinghelp.com</w:t>
        </w:r>
      </w:hyperlink>
    </w:p>
    <w:p w:rsidR="007A6D8C" w:rsidRDefault="007A6D8C" w:rsidP="003144CC">
      <w:pPr>
        <w:rPr>
          <w:rFonts w:ascii="Arial" w:hAnsi="Arial" w:cs="Arial"/>
          <w:sz w:val="24"/>
          <w:szCs w:val="21"/>
        </w:rPr>
      </w:pPr>
    </w:p>
    <w:p w:rsidR="007A6D8C" w:rsidRDefault="007A6D8C" w:rsidP="007A6D8C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>VALARIE E. DURON</w:t>
      </w:r>
    </w:p>
    <w:p w:rsidR="007A6D8C" w:rsidRDefault="007A6D8C" w:rsidP="007A6D8C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>ISLAND VIRTUAL SERVICES</w:t>
      </w:r>
    </w:p>
    <w:p w:rsidR="007A6D8C" w:rsidRDefault="007A6D8C" w:rsidP="007A6D8C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>CO-OWNER</w:t>
      </w:r>
    </w:p>
    <w:p w:rsidR="007A6D8C" w:rsidRDefault="00876176" w:rsidP="003144CC">
      <w:hyperlink r:id="rId10" w:tgtFrame="_blank" w:history="1">
        <w:r w:rsidR="007A6D8C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605-475-4071</w:t>
        </w:r>
      </w:hyperlink>
    </w:p>
    <w:p w:rsidR="007A6D8C" w:rsidRDefault="00876176" w:rsidP="003144CC">
      <w:pPr>
        <w:rPr>
          <w:rFonts w:ascii="Arial" w:hAnsi="Arial" w:cs="Arial"/>
          <w:color w:val="555555"/>
          <w:sz w:val="19"/>
          <w:szCs w:val="19"/>
          <w:u w:val="single"/>
          <w:shd w:val="clear" w:color="auto" w:fill="FFFFFF"/>
        </w:rPr>
      </w:pPr>
      <w:hyperlink r:id="rId11" w:history="1">
        <w:r w:rsidR="00727187" w:rsidRPr="009B0F2A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islandvs72@gmail.com</w:t>
        </w:r>
      </w:hyperlink>
    </w:p>
    <w:p w:rsidR="00727187" w:rsidRDefault="00727187" w:rsidP="003144CC">
      <w:pPr>
        <w:rPr>
          <w:rFonts w:ascii="Arial" w:hAnsi="Arial" w:cs="Arial"/>
          <w:sz w:val="24"/>
          <w:szCs w:val="21"/>
          <w:u w:val="single"/>
        </w:rPr>
      </w:pPr>
    </w:p>
    <w:p w:rsidR="00727187" w:rsidRDefault="00727187" w:rsidP="00727187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>LANDON PETERSON</w:t>
      </w:r>
    </w:p>
    <w:p w:rsidR="00727187" w:rsidRDefault="00727187" w:rsidP="00727187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>AGENT EVALUATOR</w:t>
      </w:r>
    </w:p>
    <w:p w:rsidR="00727187" w:rsidRDefault="00727187" w:rsidP="00727187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>ACCOUNT MANAGER</w:t>
      </w:r>
    </w:p>
    <w:p w:rsidR="00727187" w:rsidRDefault="00727187" w:rsidP="00727187">
      <w:pPr>
        <w:rPr>
          <w:rFonts w:cstheme="minorHAnsi"/>
          <w:szCs w:val="27"/>
          <w:shd w:val="clear" w:color="auto" w:fill="FFFFFF"/>
        </w:rPr>
      </w:pPr>
      <w:proofErr w:type="spellStart"/>
      <w:proofErr w:type="gramStart"/>
      <w:r w:rsidRPr="00727187">
        <w:rPr>
          <w:rFonts w:cstheme="minorHAnsi"/>
          <w:szCs w:val="27"/>
          <w:shd w:val="clear" w:color="auto" w:fill="FFFFFF"/>
        </w:rPr>
        <w:t>live:</w:t>
      </w:r>
      <w:proofErr w:type="gramEnd"/>
      <w:r w:rsidRPr="00727187">
        <w:rPr>
          <w:rFonts w:cstheme="minorHAnsi"/>
          <w:szCs w:val="27"/>
          <w:shd w:val="clear" w:color="auto" w:fill="FFFFFF"/>
        </w:rPr>
        <w:t>landopeteboi</w:t>
      </w:r>
      <w:proofErr w:type="spellEnd"/>
      <w:r>
        <w:rPr>
          <w:rFonts w:cstheme="minorHAnsi"/>
          <w:szCs w:val="27"/>
          <w:shd w:val="clear" w:color="auto" w:fill="FFFFFF"/>
        </w:rPr>
        <w:t xml:space="preserve"> (SKYPE)</w:t>
      </w:r>
    </w:p>
    <w:p w:rsidR="00727187" w:rsidRPr="007A6D8C" w:rsidRDefault="00727187" w:rsidP="003144CC">
      <w:pPr>
        <w:rPr>
          <w:rFonts w:ascii="Arial" w:hAnsi="Arial" w:cs="Arial"/>
          <w:sz w:val="24"/>
          <w:szCs w:val="21"/>
          <w:u w:val="single"/>
        </w:rPr>
      </w:pPr>
    </w:p>
    <w:p w:rsidR="00727187" w:rsidRDefault="00727187" w:rsidP="00727187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>DR. BARRY JACOBS</w:t>
      </w:r>
    </w:p>
    <w:p w:rsidR="00727187" w:rsidRDefault="00973E43" w:rsidP="00727187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>APPOINTMENT SETTER EMPLOYER</w:t>
      </w:r>
    </w:p>
    <w:p w:rsidR="007D54C4" w:rsidRDefault="00727187" w:rsidP="007D54C4">
      <w:r>
        <w:rPr>
          <w:rFonts w:ascii="Century Gothic" w:hAnsi="Century Gothic" w:cs="Century Gothic"/>
          <w:color w:val="595959"/>
          <w:sz w:val="18"/>
          <w:szCs w:val="18"/>
        </w:rPr>
        <w:t>8053155157</w:t>
      </w:r>
    </w:p>
    <w:p w:rsidR="007D54C4" w:rsidRPr="006E1507" w:rsidRDefault="007D54C4" w:rsidP="007D54C4"/>
    <w:sectPr w:rsidR="007D54C4" w:rsidRPr="006E1507" w:rsidSect="00C500B8">
      <w:footerReference w:type="default" r:id="rId12"/>
      <w:headerReference w:type="first" r:id="rId13"/>
      <w:pgSz w:w="12240" w:h="15840" w:code="1"/>
      <w:pgMar w:top="72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645" w:rsidRDefault="00DD3645" w:rsidP="0068194B">
      <w:r>
        <w:separator/>
      </w:r>
    </w:p>
    <w:p w:rsidR="00DD3645" w:rsidRDefault="00DD3645"/>
    <w:p w:rsidR="00DD3645" w:rsidRDefault="00DD3645"/>
  </w:endnote>
  <w:endnote w:type="continuationSeparator" w:id="0">
    <w:p w:rsidR="00DD3645" w:rsidRDefault="00DD3645" w:rsidP="0068194B">
      <w:r>
        <w:continuationSeparator/>
      </w:r>
    </w:p>
    <w:p w:rsidR="00DD3645" w:rsidRDefault="00DD3645"/>
    <w:p w:rsidR="00DD3645" w:rsidRDefault="00DD364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Latosans-serif">
    <w:altName w:val="Segoe U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876176">
        <w:pPr>
          <w:pStyle w:val="Footer"/>
        </w:pPr>
        <w:r>
          <w:fldChar w:fldCharType="begin"/>
        </w:r>
        <w:r w:rsidR="002B2958">
          <w:instrText xml:space="preserve"> PAGE   \* MERGEFORMAT </w:instrText>
        </w:r>
        <w:r>
          <w:fldChar w:fldCharType="separate"/>
        </w:r>
        <w:r w:rsidR="0067173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645" w:rsidRDefault="00DD3645" w:rsidP="0068194B">
      <w:r>
        <w:separator/>
      </w:r>
    </w:p>
    <w:p w:rsidR="00DD3645" w:rsidRDefault="00DD3645"/>
    <w:p w:rsidR="00DD3645" w:rsidRDefault="00DD3645"/>
  </w:footnote>
  <w:footnote w:type="continuationSeparator" w:id="0">
    <w:p w:rsidR="00DD3645" w:rsidRDefault="00DD3645" w:rsidP="0068194B">
      <w:r>
        <w:continuationSeparator/>
      </w:r>
    </w:p>
    <w:p w:rsidR="00DD3645" w:rsidRDefault="00DD3645"/>
    <w:p w:rsidR="00DD3645" w:rsidRDefault="00DD364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D54" w:rsidRPr="004E01EB" w:rsidRDefault="00876176" w:rsidP="005A1B10">
    <w:pPr>
      <w:pStyle w:val="Header"/>
    </w:pPr>
    <w:r>
      <w:rPr>
        <w:noProof/>
      </w:rPr>
      <w:pict>
        <v:line id="Straight Connector 5" o:spid="_x0000_s4097" alt="Header dividing line" style="position:absolute;z-index:-251658752;visibility:visible;mso-width-percent:1000;mso-top-percent:173;mso-position-horizontal:center;mso-position-horizontal-relative:page;mso-position-vertical-relative:page;mso-width-percent:1000;mso-top-percent:173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<v:stroke joinstyle="miter"/>
          <w10:wrap anchorx="page" anchory="pag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00672609"/>
    <w:multiLevelType w:val="multilevel"/>
    <w:tmpl w:val="DBBE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13A43E2"/>
    <w:multiLevelType w:val="hybridMultilevel"/>
    <w:tmpl w:val="D98C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17B7863"/>
    <w:multiLevelType w:val="hybridMultilevel"/>
    <w:tmpl w:val="5E08E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4056E9F"/>
    <w:multiLevelType w:val="hybridMultilevel"/>
    <w:tmpl w:val="36E2E52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048D4FA6"/>
    <w:multiLevelType w:val="multilevel"/>
    <w:tmpl w:val="B1A0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0B1146FB"/>
    <w:multiLevelType w:val="hybridMultilevel"/>
    <w:tmpl w:val="92AE91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0F415B40"/>
    <w:multiLevelType w:val="hybridMultilevel"/>
    <w:tmpl w:val="017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F17F5A"/>
    <w:multiLevelType w:val="hybridMultilevel"/>
    <w:tmpl w:val="C36A3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12E91EE2"/>
    <w:multiLevelType w:val="hybridMultilevel"/>
    <w:tmpl w:val="0872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0">
    <w:nsid w:val="25F27EDF"/>
    <w:multiLevelType w:val="hybridMultilevel"/>
    <w:tmpl w:val="FD684B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2C5F6510"/>
    <w:multiLevelType w:val="hybridMultilevel"/>
    <w:tmpl w:val="E8CC8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37ED3EA5"/>
    <w:multiLevelType w:val="multilevel"/>
    <w:tmpl w:val="2364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A0041E0"/>
    <w:multiLevelType w:val="hybridMultilevel"/>
    <w:tmpl w:val="0158CA7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3A3E247E"/>
    <w:multiLevelType w:val="hybridMultilevel"/>
    <w:tmpl w:val="58D41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B05876"/>
    <w:multiLevelType w:val="hybridMultilevel"/>
    <w:tmpl w:val="E6922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43170D"/>
    <w:multiLevelType w:val="hybridMultilevel"/>
    <w:tmpl w:val="08E6CA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91F5D84"/>
    <w:multiLevelType w:val="hybridMultilevel"/>
    <w:tmpl w:val="9D46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EA657E"/>
    <w:multiLevelType w:val="hybridMultilevel"/>
    <w:tmpl w:val="9E745A4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0">
    <w:nsid w:val="4A5A23E9"/>
    <w:multiLevelType w:val="hybridMultilevel"/>
    <w:tmpl w:val="CE703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>
    <w:nsid w:val="4E78209D"/>
    <w:multiLevelType w:val="hybridMultilevel"/>
    <w:tmpl w:val="B1CA1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04D5899"/>
    <w:multiLevelType w:val="hybridMultilevel"/>
    <w:tmpl w:val="08A85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A16CD8"/>
    <w:multiLevelType w:val="hybridMultilevel"/>
    <w:tmpl w:val="C576C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6D1344"/>
    <w:multiLevelType w:val="hybridMultilevel"/>
    <w:tmpl w:val="95AA03B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>
    <w:nsid w:val="6298237D"/>
    <w:multiLevelType w:val="multilevel"/>
    <w:tmpl w:val="77B0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40C5CAF"/>
    <w:multiLevelType w:val="multilevel"/>
    <w:tmpl w:val="027C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6AB908A6"/>
    <w:multiLevelType w:val="hybridMultilevel"/>
    <w:tmpl w:val="D56ADEA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>
    <w:nsid w:val="6C7D3899"/>
    <w:multiLevelType w:val="hybridMultilevel"/>
    <w:tmpl w:val="165C3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CC033B5"/>
    <w:multiLevelType w:val="hybridMultilevel"/>
    <w:tmpl w:val="AF3C4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9"/>
  </w:num>
  <w:num w:numId="6">
    <w:abstractNumId w:val="3"/>
  </w:num>
  <w:num w:numId="7">
    <w:abstractNumId w:val="22"/>
  </w:num>
  <w:num w:numId="8">
    <w:abstractNumId w:val="2"/>
  </w:num>
  <w:num w:numId="9">
    <w:abstractNumId w:val="31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37"/>
  </w:num>
  <w:num w:numId="15">
    <w:abstractNumId w:val="32"/>
  </w:num>
  <w:num w:numId="16">
    <w:abstractNumId w:val="16"/>
  </w:num>
  <w:num w:numId="17">
    <w:abstractNumId w:val="11"/>
  </w:num>
  <w:num w:numId="18">
    <w:abstractNumId w:val="30"/>
  </w:num>
  <w:num w:numId="19">
    <w:abstractNumId w:val="40"/>
  </w:num>
  <w:num w:numId="20">
    <w:abstractNumId w:val="28"/>
  </w:num>
  <w:num w:numId="21">
    <w:abstractNumId w:val="25"/>
  </w:num>
  <w:num w:numId="22">
    <w:abstractNumId w:val="17"/>
  </w:num>
  <w:num w:numId="23">
    <w:abstractNumId w:val="33"/>
  </w:num>
  <w:num w:numId="24">
    <w:abstractNumId w:val="23"/>
  </w:num>
  <w:num w:numId="25">
    <w:abstractNumId w:val="36"/>
  </w:num>
  <w:num w:numId="26">
    <w:abstractNumId w:val="10"/>
  </w:num>
  <w:num w:numId="27">
    <w:abstractNumId w:val="14"/>
  </w:num>
  <w:num w:numId="28">
    <w:abstractNumId w:val="34"/>
  </w:num>
  <w:num w:numId="29">
    <w:abstractNumId w:val="18"/>
  </w:num>
  <w:num w:numId="30">
    <w:abstractNumId w:val="21"/>
  </w:num>
  <w:num w:numId="31">
    <w:abstractNumId w:val="20"/>
  </w:num>
  <w:num w:numId="32">
    <w:abstractNumId w:val="12"/>
  </w:num>
  <w:num w:numId="33">
    <w:abstractNumId w:val="27"/>
  </w:num>
  <w:num w:numId="34">
    <w:abstractNumId w:val="39"/>
  </w:num>
  <w:num w:numId="35">
    <w:abstractNumId w:val="26"/>
  </w:num>
  <w:num w:numId="36">
    <w:abstractNumId w:val="15"/>
  </w:num>
  <w:num w:numId="37">
    <w:abstractNumId w:val="38"/>
  </w:num>
  <w:num w:numId="38">
    <w:abstractNumId w:val="13"/>
  </w:num>
  <w:num w:numId="39">
    <w:abstractNumId w:val="24"/>
  </w:num>
  <w:num w:numId="40">
    <w:abstractNumId w:val="35"/>
  </w:num>
  <w:num w:numId="41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2560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052EBF"/>
    <w:rsid w:val="000001EF"/>
    <w:rsid w:val="0000139A"/>
    <w:rsid w:val="00007322"/>
    <w:rsid w:val="00007728"/>
    <w:rsid w:val="0001315F"/>
    <w:rsid w:val="00024584"/>
    <w:rsid w:val="00024730"/>
    <w:rsid w:val="00036C06"/>
    <w:rsid w:val="00052EBF"/>
    <w:rsid w:val="00055E95"/>
    <w:rsid w:val="0006798E"/>
    <w:rsid w:val="0007021F"/>
    <w:rsid w:val="00071A98"/>
    <w:rsid w:val="00077201"/>
    <w:rsid w:val="000B2BA5"/>
    <w:rsid w:val="000C22E5"/>
    <w:rsid w:val="000F2F8C"/>
    <w:rsid w:val="000F3D68"/>
    <w:rsid w:val="0010006E"/>
    <w:rsid w:val="001045A8"/>
    <w:rsid w:val="00114A91"/>
    <w:rsid w:val="001427E1"/>
    <w:rsid w:val="001557E7"/>
    <w:rsid w:val="00163668"/>
    <w:rsid w:val="00171566"/>
    <w:rsid w:val="00174676"/>
    <w:rsid w:val="001755A8"/>
    <w:rsid w:val="00184014"/>
    <w:rsid w:val="00192008"/>
    <w:rsid w:val="001A2CC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7793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A501C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44CC"/>
    <w:rsid w:val="00316DFF"/>
    <w:rsid w:val="00325B57"/>
    <w:rsid w:val="00336056"/>
    <w:rsid w:val="003544E1"/>
    <w:rsid w:val="00366398"/>
    <w:rsid w:val="003A0632"/>
    <w:rsid w:val="003A30E5"/>
    <w:rsid w:val="003A6ADF"/>
    <w:rsid w:val="003B1459"/>
    <w:rsid w:val="003B5928"/>
    <w:rsid w:val="003C47A3"/>
    <w:rsid w:val="003D380F"/>
    <w:rsid w:val="003E160D"/>
    <w:rsid w:val="003E77A8"/>
    <w:rsid w:val="003F1D5F"/>
    <w:rsid w:val="00405128"/>
    <w:rsid w:val="00406CFF"/>
    <w:rsid w:val="00416B25"/>
    <w:rsid w:val="00420592"/>
    <w:rsid w:val="00426A4D"/>
    <w:rsid w:val="004319E0"/>
    <w:rsid w:val="00437E8C"/>
    <w:rsid w:val="00440225"/>
    <w:rsid w:val="00460578"/>
    <w:rsid w:val="004648BF"/>
    <w:rsid w:val="00467F02"/>
    <w:rsid w:val="004726BC"/>
    <w:rsid w:val="00474105"/>
    <w:rsid w:val="00480A45"/>
    <w:rsid w:val="00480E6E"/>
    <w:rsid w:val="00486277"/>
    <w:rsid w:val="004930C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0818"/>
    <w:rsid w:val="005033FF"/>
    <w:rsid w:val="00510392"/>
    <w:rsid w:val="00513E2A"/>
    <w:rsid w:val="00526DC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B84"/>
    <w:rsid w:val="005E429F"/>
    <w:rsid w:val="005F4B91"/>
    <w:rsid w:val="005F55D2"/>
    <w:rsid w:val="00613AEE"/>
    <w:rsid w:val="0061401E"/>
    <w:rsid w:val="0062312F"/>
    <w:rsid w:val="00625F2C"/>
    <w:rsid w:val="006618E9"/>
    <w:rsid w:val="006625E3"/>
    <w:rsid w:val="0067173B"/>
    <w:rsid w:val="0068194B"/>
    <w:rsid w:val="00692703"/>
    <w:rsid w:val="006A1962"/>
    <w:rsid w:val="006A2B65"/>
    <w:rsid w:val="006A4ADA"/>
    <w:rsid w:val="006B5D48"/>
    <w:rsid w:val="006B7D7B"/>
    <w:rsid w:val="006C1A5E"/>
    <w:rsid w:val="006D6568"/>
    <w:rsid w:val="006E1507"/>
    <w:rsid w:val="006E46CD"/>
    <w:rsid w:val="006E4EEF"/>
    <w:rsid w:val="006F7B88"/>
    <w:rsid w:val="007106D8"/>
    <w:rsid w:val="00712D8B"/>
    <w:rsid w:val="0072699A"/>
    <w:rsid w:val="00727187"/>
    <w:rsid w:val="007273B7"/>
    <w:rsid w:val="00733E0A"/>
    <w:rsid w:val="0074403D"/>
    <w:rsid w:val="00746D44"/>
    <w:rsid w:val="00752A3A"/>
    <w:rsid w:val="007538DC"/>
    <w:rsid w:val="00757803"/>
    <w:rsid w:val="00776EFD"/>
    <w:rsid w:val="0079206B"/>
    <w:rsid w:val="00796076"/>
    <w:rsid w:val="007A5AB2"/>
    <w:rsid w:val="007A6D8C"/>
    <w:rsid w:val="007C0566"/>
    <w:rsid w:val="007C606B"/>
    <w:rsid w:val="007D54C4"/>
    <w:rsid w:val="007E6A61"/>
    <w:rsid w:val="00801140"/>
    <w:rsid w:val="00803404"/>
    <w:rsid w:val="008043DF"/>
    <w:rsid w:val="00834955"/>
    <w:rsid w:val="00835BD1"/>
    <w:rsid w:val="00836B68"/>
    <w:rsid w:val="00855B59"/>
    <w:rsid w:val="00860461"/>
    <w:rsid w:val="0086487C"/>
    <w:rsid w:val="00870B20"/>
    <w:rsid w:val="00876176"/>
    <w:rsid w:val="008829F8"/>
    <w:rsid w:val="00885897"/>
    <w:rsid w:val="008A6538"/>
    <w:rsid w:val="008B6F39"/>
    <w:rsid w:val="008B7836"/>
    <w:rsid w:val="008C3793"/>
    <w:rsid w:val="008C7056"/>
    <w:rsid w:val="008D1725"/>
    <w:rsid w:val="008F3B14"/>
    <w:rsid w:val="00901899"/>
    <w:rsid w:val="0090344B"/>
    <w:rsid w:val="00905715"/>
    <w:rsid w:val="0091321E"/>
    <w:rsid w:val="00913946"/>
    <w:rsid w:val="0091666B"/>
    <w:rsid w:val="0092726B"/>
    <w:rsid w:val="00931137"/>
    <w:rsid w:val="009361BA"/>
    <w:rsid w:val="00944F78"/>
    <w:rsid w:val="009510E7"/>
    <w:rsid w:val="00952C89"/>
    <w:rsid w:val="009571D8"/>
    <w:rsid w:val="009650EA"/>
    <w:rsid w:val="00973E43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9F4CBA"/>
    <w:rsid w:val="00A14534"/>
    <w:rsid w:val="00A16DAA"/>
    <w:rsid w:val="00A214E1"/>
    <w:rsid w:val="00A24162"/>
    <w:rsid w:val="00A25023"/>
    <w:rsid w:val="00A25C1D"/>
    <w:rsid w:val="00A270EA"/>
    <w:rsid w:val="00A34BA2"/>
    <w:rsid w:val="00A36F27"/>
    <w:rsid w:val="00A42E32"/>
    <w:rsid w:val="00A46E63"/>
    <w:rsid w:val="00A51DC5"/>
    <w:rsid w:val="00A53DE1"/>
    <w:rsid w:val="00A615E1"/>
    <w:rsid w:val="00A702BB"/>
    <w:rsid w:val="00A755E8"/>
    <w:rsid w:val="00A93A5D"/>
    <w:rsid w:val="00AB32F8"/>
    <w:rsid w:val="00AB610B"/>
    <w:rsid w:val="00AD07D0"/>
    <w:rsid w:val="00AD360E"/>
    <w:rsid w:val="00AD40FB"/>
    <w:rsid w:val="00AD782D"/>
    <w:rsid w:val="00AE7650"/>
    <w:rsid w:val="00B10EBE"/>
    <w:rsid w:val="00B1222A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06578"/>
    <w:rsid w:val="00C436A6"/>
    <w:rsid w:val="00C47FA6"/>
    <w:rsid w:val="00C500B8"/>
    <w:rsid w:val="00C57FC6"/>
    <w:rsid w:val="00C66A7D"/>
    <w:rsid w:val="00C779DA"/>
    <w:rsid w:val="00C814F7"/>
    <w:rsid w:val="00CA4B4D"/>
    <w:rsid w:val="00CB35C3"/>
    <w:rsid w:val="00CD323D"/>
    <w:rsid w:val="00CE0C0D"/>
    <w:rsid w:val="00CE4030"/>
    <w:rsid w:val="00CE64B3"/>
    <w:rsid w:val="00CF1A49"/>
    <w:rsid w:val="00D0630C"/>
    <w:rsid w:val="00D243A9"/>
    <w:rsid w:val="00D305E5"/>
    <w:rsid w:val="00D37CD3"/>
    <w:rsid w:val="00D5292C"/>
    <w:rsid w:val="00D66A52"/>
    <w:rsid w:val="00D66EFA"/>
    <w:rsid w:val="00D72A2D"/>
    <w:rsid w:val="00D9521A"/>
    <w:rsid w:val="00DA13D9"/>
    <w:rsid w:val="00DA2060"/>
    <w:rsid w:val="00DA3914"/>
    <w:rsid w:val="00DA59AA"/>
    <w:rsid w:val="00DB6915"/>
    <w:rsid w:val="00DB7E1E"/>
    <w:rsid w:val="00DC1B78"/>
    <w:rsid w:val="00DC2A2F"/>
    <w:rsid w:val="00DC600B"/>
    <w:rsid w:val="00DC731B"/>
    <w:rsid w:val="00DD1919"/>
    <w:rsid w:val="00DD3645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29BD"/>
    <w:rsid w:val="00E85A87"/>
    <w:rsid w:val="00E85B4A"/>
    <w:rsid w:val="00E9528E"/>
    <w:rsid w:val="00E954FF"/>
    <w:rsid w:val="00EA5099"/>
    <w:rsid w:val="00EC1351"/>
    <w:rsid w:val="00EC4CBF"/>
    <w:rsid w:val="00EE128D"/>
    <w:rsid w:val="00EE2CA8"/>
    <w:rsid w:val="00EF17E8"/>
    <w:rsid w:val="00EF51D9"/>
    <w:rsid w:val="00F02E22"/>
    <w:rsid w:val="00F130DD"/>
    <w:rsid w:val="00F236F6"/>
    <w:rsid w:val="00F24884"/>
    <w:rsid w:val="00F3526B"/>
    <w:rsid w:val="00F476C4"/>
    <w:rsid w:val="00F61DF9"/>
    <w:rsid w:val="00F75A7F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5292C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(904)%20758-0675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hester.realtalk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slandvs72@gmail.com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tel:(605)%20475-40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sorel@fundinghelp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ster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4D9622A314F4FC181A3EFE382CE5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4044D-40AF-40E0-AE61-8AE683EDDA1C}"/>
      </w:docPartPr>
      <w:docPartBody>
        <w:p w:rsidR="00142E35" w:rsidRDefault="0021603B">
          <w:pPr>
            <w:pStyle w:val="F4D9622A314F4FC181A3EFE382CE5080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Latosans-serif">
    <w:altName w:val="Segoe U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DB1"/>
    <w:rsid w:val="00007B16"/>
    <w:rsid w:val="000D4801"/>
    <w:rsid w:val="00124A4A"/>
    <w:rsid w:val="00142E35"/>
    <w:rsid w:val="00183043"/>
    <w:rsid w:val="00184298"/>
    <w:rsid w:val="0021603B"/>
    <w:rsid w:val="002423D8"/>
    <w:rsid w:val="00271DB1"/>
    <w:rsid w:val="002825FD"/>
    <w:rsid w:val="00522788"/>
    <w:rsid w:val="00751F2C"/>
    <w:rsid w:val="00756204"/>
    <w:rsid w:val="009458F2"/>
    <w:rsid w:val="00A05319"/>
    <w:rsid w:val="00AC79EF"/>
    <w:rsid w:val="00C063AD"/>
    <w:rsid w:val="00C9575C"/>
    <w:rsid w:val="00CB671B"/>
    <w:rsid w:val="00EC12F0"/>
    <w:rsid w:val="00F244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C0BD2796CA49039983DDBFF90ED9E5">
    <w:name w:val="25C0BD2796CA49039983DDBFF90ED9E5"/>
    <w:rsid w:val="00F24481"/>
  </w:style>
  <w:style w:type="character" w:styleId="IntenseEmphasis">
    <w:name w:val="Intense Emphasis"/>
    <w:basedOn w:val="DefaultParagraphFont"/>
    <w:uiPriority w:val="2"/>
    <w:rsid w:val="00F24481"/>
    <w:rPr>
      <w:b/>
      <w:iCs/>
      <w:color w:val="262626" w:themeColor="text1" w:themeTint="D9"/>
    </w:rPr>
  </w:style>
  <w:style w:type="paragraph" w:customStyle="1" w:styleId="31CC0FD8907F4B5B91B2BBA36D71AC22">
    <w:name w:val="31CC0FD8907F4B5B91B2BBA36D71AC22"/>
    <w:rsid w:val="00F24481"/>
  </w:style>
  <w:style w:type="paragraph" w:customStyle="1" w:styleId="B6A04957C55B47C7BA7E930F9432C50B">
    <w:name w:val="B6A04957C55B47C7BA7E930F9432C50B"/>
    <w:rsid w:val="00F24481"/>
  </w:style>
  <w:style w:type="paragraph" w:customStyle="1" w:styleId="5EC74BB1451A44EFB8E8AAB9DD6E20D1">
    <w:name w:val="5EC74BB1451A44EFB8E8AAB9DD6E20D1"/>
    <w:rsid w:val="00F24481"/>
  </w:style>
  <w:style w:type="paragraph" w:customStyle="1" w:styleId="A8B9C628311B4E308DA13D34816FB09E">
    <w:name w:val="A8B9C628311B4E308DA13D34816FB09E"/>
    <w:rsid w:val="00F24481"/>
  </w:style>
  <w:style w:type="paragraph" w:customStyle="1" w:styleId="1CA43647FAA5410C831B1FB3801C508D">
    <w:name w:val="1CA43647FAA5410C831B1FB3801C508D"/>
    <w:rsid w:val="00F24481"/>
  </w:style>
  <w:style w:type="paragraph" w:customStyle="1" w:styleId="BB1E7126AAB34982AE6362004EC481F8">
    <w:name w:val="BB1E7126AAB34982AE6362004EC481F8"/>
    <w:rsid w:val="00F24481"/>
  </w:style>
  <w:style w:type="paragraph" w:customStyle="1" w:styleId="CE4DDD9C7F804EF38C18F548B1A443A8">
    <w:name w:val="CE4DDD9C7F804EF38C18F548B1A443A8"/>
    <w:rsid w:val="00F24481"/>
  </w:style>
  <w:style w:type="paragraph" w:customStyle="1" w:styleId="BC86A1B6049B4C3CB2F7BF152F62F97F">
    <w:name w:val="BC86A1B6049B4C3CB2F7BF152F62F97F"/>
    <w:rsid w:val="00F24481"/>
  </w:style>
  <w:style w:type="paragraph" w:customStyle="1" w:styleId="EA6A1959ACE94BA69D9F7BE1D1E8699E">
    <w:name w:val="EA6A1959ACE94BA69D9F7BE1D1E8699E"/>
    <w:rsid w:val="00F24481"/>
  </w:style>
  <w:style w:type="paragraph" w:customStyle="1" w:styleId="97FEB87A45204387BBABB103E851A56F">
    <w:name w:val="97FEB87A45204387BBABB103E851A56F"/>
    <w:rsid w:val="00F24481"/>
  </w:style>
  <w:style w:type="paragraph" w:customStyle="1" w:styleId="A5A3218DC99F49FA8EDD058C0680048B">
    <w:name w:val="A5A3218DC99F49FA8EDD058C0680048B"/>
    <w:rsid w:val="00F24481"/>
  </w:style>
  <w:style w:type="paragraph" w:customStyle="1" w:styleId="15CE31FD4140408B8C9EE255B330E404">
    <w:name w:val="15CE31FD4140408B8C9EE255B330E404"/>
    <w:rsid w:val="00F24481"/>
  </w:style>
  <w:style w:type="paragraph" w:customStyle="1" w:styleId="7497557542CD42BA8D09F3F136A8E619">
    <w:name w:val="7497557542CD42BA8D09F3F136A8E619"/>
    <w:rsid w:val="00F24481"/>
  </w:style>
  <w:style w:type="paragraph" w:customStyle="1" w:styleId="D0F157488ACD4B3988566E347F87A796">
    <w:name w:val="D0F157488ACD4B3988566E347F87A796"/>
    <w:rsid w:val="00F24481"/>
  </w:style>
  <w:style w:type="character" w:styleId="SubtleReference">
    <w:name w:val="Subtle Reference"/>
    <w:basedOn w:val="DefaultParagraphFont"/>
    <w:uiPriority w:val="10"/>
    <w:qFormat/>
    <w:rsid w:val="00F24481"/>
    <w:rPr>
      <w:b/>
      <w:caps w:val="0"/>
      <w:smallCaps/>
      <w:color w:val="595959" w:themeColor="text1" w:themeTint="A6"/>
    </w:rPr>
  </w:style>
  <w:style w:type="paragraph" w:customStyle="1" w:styleId="1C3C35ECD8974DE080C69494D92301EC">
    <w:name w:val="1C3C35ECD8974DE080C69494D92301EC"/>
    <w:rsid w:val="00F24481"/>
  </w:style>
  <w:style w:type="paragraph" w:customStyle="1" w:styleId="7AA36DAC91A64719926166CB0E204960">
    <w:name w:val="7AA36DAC91A64719926166CB0E204960"/>
    <w:rsid w:val="00F24481"/>
  </w:style>
  <w:style w:type="paragraph" w:customStyle="1" w:styleId="8DBBFF45D8D04ACF9556DDB6BB569C91">
    <w:name w:val="8DBBFF45D8D04ACF9556DDB6BB569C91"/>
    <w:rsid w:val="00F24481"/>
  </w:style>
  <w:style w:type="paragraph" w:customStyle="1" w:styleId="0449FD5CA363456188B49F0BD84BC631">
    <w:name w:val="0449FD5CA363456188B49F0BD84BC631"/>
    <w:rsid w:val="00F24481"/>
  </w:style>
  <w:style w:type="paragraph" w:customStyle="1" w:styleId="E5232850730642E08C2091E6332BBDA1">
    <w:name w:val="E5232850730642E08C2091E6332BBDA1"/>
    <w:rsid w:val="00F24481"/>
  </w:style>
  <w:style w:type="paragraph" w:customStyle="1" w:styleId="055B4763469F4A6DAC62E0D8242C288D">
    <w:name w:val="055B4763469F4A6DAC62E0D8242C288D"/>
    <w:rsid w:val="00F24481"/>
  </w:style>
  <w:style w:type="paragraph" w:customStyle="1" w:styleId="EDD13EE4560F4F27A106F67D77EC9AAB">
    <w:name w:val="EDD13EE4560F4F27A106F67D77EC9AAB"/>
    <w:rsid w:val="00F24481"/>
  </w:style>
  <w:style w:type="paragraph" w:customStyle="1" w:styleId="8A9716960150498D869B08429786CF8C">
    <w:name w:val="8A9716960150498D869B08429786CF8C"/>
    <w:rsid w:val="00F24481"/>
  </w:style>
  <w:style w:type="paragraph" w:customStyle="1" w:styleId="6021CE3B16834CC5AF5027C810A71E2B">
    <w:name w:val="6021CE3B16834CC5AF5027C810A71E2B"/>
    <w:rsid w:val="00F24481"/>
  </w:style>
  <w:style w:type="paragraph" w:customStyle="1" w:styleId="579B7A0889274115962F0A3CD2E1BCDC">
    <w:name w:val="579B7A0889274115962F0A3CD2E1BCDC"/>
    <w:rsid w:val="00F24481"/>
  </w:style>
  <w:style w:type="paragraph" w:customStyle="1" w:styleId="E0148F6061574FC2BC443D0F967AAD09">
    <w:name w:val="E0148F6061574FC2BC443D0F967AAD09"/>
    <w:rsid w:val="00F24481"/>
  </w:style>
  <w:style w:type="paragraph" w:customStyle="1" w:styleId="33B448101FE74A0CA9C57ACEBF1DA2BA">
    <w:name w:val="33B448101FE74A0CA9C57ACEBF1DA2BA"/>
    <w:rsid w:val="00F24481"/>
  </w:style>
  <w:style w:type="paragraph" w:customStyle="1" w:styleId="C63E35DA3F7A43159F25761233E2D4D4">
    <w:name w:val="C63E35DA3F7A43159F25761233E2D4D4"/>
    <w:rsid w:val="00F24481"/>
  </w:style>
  <w:style w:type="paragraph" w:customStyle="1" w:styleId="E1EC6AC12FF94B28AC913E327D645DB8">
    <w:name w:val="E1EC6AC12FF94B28AC913E327D645DB8"/>
    <w:rsid w:val="00F24481"/>
  </w:style>
  <w:style w:type="paragraph" w:customStyle="1" w:styleId="F6F1607C32434E6592A3617C8F9D89F6">
    <w:name w:val="F6F1607C32434E6592A3617C8F9D89F6"/>
    <w:rsid w:val="00F24481"/>
  </w:style>
  <w:style w:type="paragraph" w:customStyle="1" w:styleId="BAF627DF56854478A672BEFBF1826268">
    <w:name w:val="BAF627DF56854478A672BEFBF1826268"/>
    <w:rsid w:val="00F24481"/>
  </w:style>
  <w:style w:type="paragraph" w:customStyle="1" w:styleId="5DD1FEB2742B43198933626773C67555">
    <w:name w:val="5DD1FEB2742B43198933626773C67555"/>
    <w:rsid w:val="00F24481"/>
  </w:style>
  <w:style w:type="paragraph" w:customStyle="1" w:styleId="508D1E47296C45D6B891FFC7946BD396">
    <w:name w:val="508D1E47296C45D6B891FFC7946BD396"/>
    <w:rsid w:val="00F24481"/>
  </w:style>
  <w:style w:type="paragraph" w:customStyle="1" w:styleId="F4D9622A314F4FC181A3EFE382CE5080">
    <w:name w:val="F4D9622A314F4FC181A3EFE382CE5080"/>
    <w:rsid w:val="00F24481"/>
  </w:style>
  <w:style w:type="paragraph" w:customStyle="1" w:styleId="21424F91FB9F4BCDB837E66694FFE8D4">
    <w:name w:val="21424F91FB9F4BCDB837E66694FFE8D4"/>
    <w:rsid w:val="00F24481"/>
  </w:style>
  <w:style w:type="paragraph" w:customStyle="1" w:styleId="1F5DE3A022F342118278367C7FFB742C">
    <w:name w:val="1F5DE3A022F342118278367C7FFB742C"/>
    <w:rsid w:val="00F24481"/>
  </w:style>
  <w:style w:type="paragraph" w:customStyle="1" w:styleId="77360A717F404940B74D691DB5CD030A">
    <w:name w:val="77360A717F404940B74D691DB5CD030A"/>
    <w:rsid w:val="00F24481"/>
  </w:style>
  <w:style w:type="paragraph" w:customStyle="1" w:styleId="C61F49AF73C9490690270646701899F6">
    <w:name w:val="C61F49AF73C9490690270646701899F6"/>
    <w:rsid w:val="00F24481"/>
  </w:style>
  <w:style w:type="paragraph" w:customStyle="1" w:styleId="83688180A7814FCF96B165F47F0E7587">
    <w:name w:val="83688180A7814FCF96B165F47F0E7587"/>
    <w:rsid w:val="00F24481"/>
  </w:style>
  <w:style w:type="paragraph" w:customStyle="1" w:styleId="9AD15E5EE100476B8A25162AA39F16A6">
    <w:name w:val="9AD15E5EE100476B8A25162AA39F16A6"/>
    <w:rsid w:val="00F24481"/>
  </w:style>
  <w:style w:type="paragraph" w:customStyle="1" w:styleId="833BF281B8C143B5B05ACF214FA77CBF">
    <w:name w:val="833BF281B8C143B5B05ACF214FA77CBF"/>
    <w:rsid w:val="00F24481"/>
  </w:style>
  <w:style w:type="paragraph" w:customStyle="1" w:styleId="37C477C025D0476B9F1038C3194C6126">
    <w:name w:val="37C477C025D0476B9F1038C3194C6126"/>
    <w:rsid w:val="00271DB1"/>
  </w:style>
  <w:style w:type="paragraph" w:customStyle="1" w:styleId="8EEB48B82FA841B48C80937DDCFD4D3E">
    <w:name w:val="8EEB48B82FA841B48C80937DDCFD4D3E"/>
    <w:rsid w:val="00271DB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368</TotalTime>
  <Pages>5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</dc:creator>
  <cp:keywords/>
  <dc:description/>
  <cp:lastModifiedBy>Asus</cp:lastModifiedBy>
  <cp:revision>38</cp:revision>
  <dcterms:created xsi:type="dcterms:W3CDTF">2017-12-12T13:48:00Z</dcterms:created>
  <dcterms:modified xsi:type="dcterms:W3CDTF">2018-08-31T14:22:00Z</dcterms:modified>
  <cp:category/>
</cp:coreProperties>
</file>